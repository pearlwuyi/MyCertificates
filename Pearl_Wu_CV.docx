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2430"/>
        <w:gridCol w:w="1170"/>
        <w:gridCol w:w="2070"/>
      </w:tblGrid>
      <w:tr w:rsidR="00D56382" w14:paraId="2360B958" w14:textId="79A316B7" w:rsidTr="00D56382">
        <w:tc>
          <w:tcPr>
            <w:tcW w:w="3780" w:type="dxa"/>
            <w:vMerge w:val="restart"/>
          </w:tcPr>
          <w:p w14:paraId="0B7FDAEE" w14:textId="49C90C7F" w:rsidR="00500315" w:rsidRPr="00FA6EB3" w:rsidRDefault="00500315" w:rsidP="001078A3">
            <w:pPr>
              <w:pStyle w:val="Heading2"/>
              <w:spacing w:after="0"/>
              <w:jc w:val="both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50"/>
                <w:szCs w:val="50"/>
              </w:rPr>
            </w:pPr>
            <w:bookmarkStart w:id="0" w:name="_Hlk119592428"/>
            <w:r w:rsidRPr="008946BD">
              <w:rPr>
                <w:bCs/>
                <w:iCs/>
                <w:color w:val="auto"/>
                <w:sz w:val="50"/>
                <w:szCs w:val="50"/>
              </w:rPr>
              <w:t>Pearl Wu</w:t>
            </w:r>
          </w:p>
        </w:tc>
        <w:tc>
          <w:tcPr>
            <w:tcW w:w="2430" w:type="dxa"/>
            <w:vAlign w:val="bottom"/>
          </w:tcPr>
          <w:p w14:paraId="3A6081CF" w14:textId="2CF8EC3F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5EE8DE4" wp14:editId="23EB6E24">
                  <wp:extent cx="144214" cy="109728"/>
                  <wp:effectExtent l="0" t="0" r="825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881" b="11881"/>
                          <a:stretch/>
                        </pic:blipFill>
                        <pic:spPr bwMode="auto">
                          <a:xfrm>
                            <a:off x="0" y="0"/>
                            <a:ext cx="148966" cy="113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0" w:history="1">
              <w:r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pearlwuyi@gmail.com</w:t>
              </w:r>
            </w:hyperlink>
          </w:p>
        </w:tc>
        <w:tc>
          <w:tcPr>
            <w:tcW w:w="1170" w:type="dxa"/>
            <w:vAlign w:val="bottom"/>
          </w:tcPr>
          <w:p w14:paraId="2F0B89C6" w14:textId="1036F85B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9D3E422" wp14:editId="59D70984">
                  <wp:extent cx="124968" cy="124968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15" cy="17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t xml:space="preserve"> </w:t>
            </w:r>
            <w:hyperlink r:id="rId12" w:history="1">
              <w:r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noProof/>
                  <w:color w:val="0070C0"/>
                  <w:sz w:val="20"/>
                  <w:szCs w:val="20"/>
                  <w:u w:val="none"/>
                </w:rPr>
                <w:t>Github</w:t>
              </w:r>
            </w:hyperlink>
          </w:p>
        </w:tc>
        <w:tc>
          <w:tcPr>
            <w:tcW w:w="2070" w:type="dxa"/>
            <w:vAlign w:val="bottom"/>
          </w:tcPr>
          <w:p w14:paraId="00AB6CB6" w14:textId="1D8C1E94" w:rsidR="00500315" w:rsidRPr="00152AA7" w:rsidRDefault="00D56382" w:rsidP="00D56382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>
              <w:object w:dxaOrig="9048" w:dyaOrig="9816" w14:anchorId="5784DE3D">
                <v:shape id="_x0000_i1027" type="#_x0000_t75" style="width:10.9pt;height:10.15pt" o:ole="">
                  <v:imagedata r:id="rId13" o:title=""/>
                </v:shape>
                <o:OLEObject Type="Embed" ProgID="PBrush" ShapeID="_x0000_i1027" DrawAspect="Content" ObjectID="_1753464624" r:id="rId14"/>
              </w:object>
            </w:r>
            <w:r>
              <w:t xml:space="preserve"> </w:t>
            </w:r>
            <w:hyperlink r:id="rId15" w:history="1">
              <w:r w:rsidR="00500315"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noProof/>
                  <w:color w:val="0070C0"/>
                  <w:sz w:val="20"/>
                  <w:szCs w:val="20"/>
                  <w:u w:val="none"/>
                </w:rPr>
                <w:t>Certificates</w:t>
              </w:r>
            </w:hyperlink>
          </w:p>
        </w:tc>
      </w:tr>
      <w:tr w:rsidR="00D56382" w14:paraId="2FE47924" w14:textId="4B7629E7" w:rsidTr="00D56382">
        <w:trPr>
          <w:trHeight w:val="92"/>
        </w:trPr>
        <w:tc>
          <w:tcPr>
            <w:tcW w:w="3780" w:type="dxa"/>
            <w:vMerge/>
          </w:tcPr>
          <w:p w14:paraId="333C5725" w14:textId="77777777" w:rsidR="00500315" w:rsidRPr="00FF506F" w:rsidRDefault="00500315" w:rsidP="001078A3">
            <w:pPr>
              <w:pStyle w:val="Heading2"/>
              <w:spacing w:after="0"/>
              <w:jc w:val="both"/>
              <w:rPr>
                <w:iCs/>
                <w:color w:val="auto"/>
                <w:sz w:val="56"/>
                <w:szCs w:val="24"/>
              </w:rPr>
            </w:pPr>
          </w:p>
        </w:tc>
        <w:tc>
          <w:tcPr>
            <w:tcW w:w="2430" w:type="dxa"/>
            <w:vAlign w:val="bottom"/>
          </w:tcPr>
          <w:p w14:paraId="56E1CF8F" w14:textId="45205D28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9FFEAD8" wp14:editId="3EB3F40F">
                  <wp:extent cx="140843" cy="1408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21" cy="14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+61 410 648 937</w:t>
            </w:r>
          </w:p>
        </w:tc>
        <w:tc>
          <w:tcPr>
            <w:tcW w:w="1170" w:type="dxa"/>
            <w:vAlign w:val="bottom"/>
          </w:tcPr>
          <w:p w14:paraId="07460EDA" w14:textId="66B80D19" w:rsidR="00500315" w:rsidRPr="00152AA7" w:rsidRDefault="00500315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drawing>
                <wp:inline distT="0" distB="0" distL="0" distR="0" wp14:anchorId="524B57DD" wp14:editId="2F76A7F5">
                  <wp:extent cx="124078" cy="12192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65" cy="13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52AA7">
              <w:rPr>
                <w:rFonts w:asciiTheme="minorHAnsi" w:hAnsiTheme="minorHAnsi" w:cstheme="minorHAnsi"/>
                <w:b w:val="0"/>
                <w:bCs/>
                <w:iCs/>
                <w:color w:val="0070C0"/>
                <w:sz w:val="20"/>
                <w:szCs w:val="20"/>
              </w:rPr>
              <w:t xml:space="preserve"> </w:t>
            </w:r>
            <w:hyperlink r:id="rId18" w:history="1">
              <w:r w:rsidRPr="00152AA7">
                <w:rPr>
                  <w:rStyle w:val="Hyperlink"/>
                  <w:rFonts w:asciiTheme="minorHAnsi" w:hAnsiTheme="minorHAnsi" w:cstheme="minorHAnsi"/>
                  <w:b w:val="0"/>
                  <w:bCs/>
                  <w:iCs/>
                  <w:color w:val="0070C0"/>
                  <w:sz w:val="20"/>
                  <w:szCs w:val="20"/>
                  <w:u w:val="none"/>
                </w:rPr>
                <w:t>LinkedIn</w:t>
              </w:r>
            </w:hyperlink>
          </w:p>
        </w:tc>
        <w:tc>
          <w:tcPr>
            <w:tcW w:w="2070" w:type="dxa"/>
            <w:vAlign w:val="bottom"/>
          </w:tcPr>
          <w:p w14:paraId="0F326E12" w14:textId="3B360BFB" w:rsidR="00500315" w:rsidRPr="00152AA7" w:rsidRDefault="00D56382" w:rsidP="00152AA7">
            <w:pPr>
              <w:pStyle w:val="Heading2"/>
              <w:spacing w:after="0"/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</w:pPr>
            <w:r>
              <w:object w:dxaOrig="2400" w:dyaOrig="2388" w14:anchorId="4DE14312">
                <v:shape id="_x0000_i1028" type="#_x0000_t75" style="width:11.25pt;height:11.25pt" o:ole="">
                  <v:imagedata r:id="rId19" o:title=""/>
                </v:shape>
                <o:OLEObject Type="Embed" ProgID="PBrush" ShapeID="_x0000_i1028" DrawAspect="Content" ObjectID="_1753464625" r:id="rId20"/>
              </w:object>
            </w:r>
            <w:r>
              <w:t xml:space="preserve"> </w:t>
            </w:r>
            <w:r w:rsidR="00500315" w:rsidRPr="00152AA7">
              <w:rPr>
                <w:rFonts w:asciiTheme="minorHAnsi" w:hAnsiTheme="minorHAnsi" w:cstheme="minorHAnsi"/>
                <w:b w:val="0"/>
                <w:bCs/>
                <w:iCs/>
                <w:noProof/>
                <w:color w:val="0070C0"/>
                <w:sz w:val="20"/>
                <w:szCs w:val="20"/>
              </w:rPr>
              <w:t>New Zealand Citizen</w:t>
            </w:r>
          </w:p>
        </w:tc>
      </w:tr>
    </w:tbl>
    <w:bookmarkEnd w:id="0"/>
    <w:p w14:paraId="70D47EB1" w14:textId="551AB72D" w:rsidR="003860AE" w:rsidRPr="00E134F8" w:rsidRDefault="00635067" w:rsidP="003860AE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 xml:space="preserve">Key </w:t>
      </w:r>
      <w:r w:rsidR="003860AE" w:rsidRPr="00E5594F">
        <w:rPr>
          <w:color w:val="000000" w:themeColor="text1"/>
          <w:sz w:val="32"/>
          <w:szCs w:val="28"/>
        </w:rPr>
        <w:t>Skills</w:t>
      </w:r>
    </w:p>
    <w:tbl>
      <w:tblPr>
        <w:tblStyle w:val="TableGrid"/>
        <w:tblW w:w="11141" w:type="dxa"/>
        <w:tblLook w:val="04A0" w:firstRow="1" w:lastRow="0" w:firstColumn="1" w:lastColumn="0" w:noHBand="0" w:noVBand="1"/>
      </w:tblPr>
      <w:tblGrid>
        <w:gridCol w:w="909"/>
        <w:gridCol w:w="639"/>
        <w:gridCol w:w="720"/>
        <w:gridCol w:w="2520"/>
        <w:gridCol w:w="3150"/>
        <w:gridCol w:w="1701"/>
        <w:gridCol w:w="235"/>
        <w:gridCol w:w="1267"/>
      </w:tblGrid>
      <w:tr w:rsidR="007476A4" w14:paraId="3047EAB2" w14:textId="06CD8576" w:rsidTr="006E163C">
        <w:trPr>
          <w:gridAfter w:val="2"/>
          <w:wAfter w:w="1502" w:type="dxa"/>
          <w:trHeight w:val="25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39FF" w14:textId="518E8D95" w:rsidR="00D11806" w:rsidRDefault="00D11806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C27A" w14:textId="14CA12E6" w:rsidR="00D11806" w:rsidRDefault="00D11806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36F3" w14:textId="79643820" w:rsidR="00D11806" w:rsidRDefault="00D11806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8C29" w14:textId="00E2019B" w:rsidR="00D11806" w:rsidRDefault="00D11806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B02A" w14:textId="68C5A1ED" w:rsidR="00D11806" w:rsidRDefault="00D11806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1E88" w14:textId="76F9D0A1" w:rsidR="00D11806" w:rsidRDefault="00D11806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  <w:tr w:rsidR="007476A4" w14:paraId="472FB10F" w14:textId="0A169B04" w:rsidTr="006E163C">
        <w:trPr>
          <w:trHeight w:val="261"/>
        </w:trPr>
        <w:tc>
          <w:tcPr>
            <w:tcW w:w="909" w:type="dxa"/>
            <w:tcBorders>
              <w:top w:val="single" w:sz="4" w:space="0" w:color="auto"/>
            </w:tcBorders>
          </w:tcPr>
          <w:p w14:paraId="59ADD395" w14:textId="77777777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14:paraId="7C9AE2FA" w14:textId="77777777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286C053" w14:textId="77777777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D028795" w14:textId="6914EAF6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45183539" w14:textId="77777777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EDFAB17" w14:textId="77777777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235" w:type="dxa"/>
          </w:tcPr>
          <w:p w14:paraId="4CBE9A3B" w14:textId="62D20A3D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1267" w:type="dxa"/>
          </w:tcPr>
          <w:p w14:paraId="2045B0FC" w14:textId="77777777" w:rsidR="005C7BA3" w:rsidRDefault="005C7BA3" w:rsidP="00635067">
            <w:pPr>
              <w:jc w:val="both"/>
              <w:rPr>
                <w:rFonts w:cstheme="minorHAnsi"/>
                <w:color w:val="auto"/>
                <w:sz w:val="20"/>
                <w:szCs w:val="20"/>
              </w:rPr>
            </w:pPr>
          </w:p>
        </w:tc>
      </w:tr>
    </w:tbl>
    <w:p w14:paraId="3F0C31D5" w14:textId="77777777" w:rsidR="00BA2652" w:rsidRPr="00E5594F" w:rsidRDefault="00BA2652" w:rsidP="00BA2652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>Education</w:t>
      </w:r>
    </w:p>
    <w:p w14:paraId="51E09691" w14:textId="50C2C8AD" w:rsidR="00BA2652" w:rsidRPr="004C5801" w:rsidRDefault="00BA2652" w:rsidP="00BA2652">
      <w:pPr>
        <w:pStyle w:val="Heading2"/>
        <w:spacing w:after="0"/>
        <w:jc w:val="both"/>
        <w:rPr>
          <w:rStyle w:val="Hyperlink"/>
          <w:b w:val="0"/>
          <w:iCs/>
          <w:color w:val="595959" w:themeColor="text1" w:themeTint="A6"/>
          <w:sz w:val="24"/>
          <w:szCs w:val="24"/>
          <w:u w:val="none"/>
        </w:rPr>
      </w:pPr>
      <w:r w:rsidRPr="00057F13">
        <w:rPr>
          <w:rFonts w:hint="eastAsia"/>
          <w:sz w:val="24"/>
          <w:szCs w:val="24"/>
          <w:lang w:eastAsia="zh-CN"/>
        </w:rPr>
        <w:t>PhD</w:t>
      </w:r>
      <w:r>
        <w:rPr>
          <w:sz w:val="24"/>
          <w:szCs w:val="24"/>
          <w:lang w:eastAsia="zh-CN"/>
        </w:rPr>
        <w:t xml:space="preserve"> in</w:t>
      </w:r>
      <w:r w:rsidRPr="00057F13">
        <w:rPr>
          <w:sz w:val="24"/>
          <w:szCs w:val="24"/>
          <w:lang w:eastAsia="zh-CN"/>
        </w:rPr>
        <w:t xml:space="preserve"> </w:t>
      </w:r>
      <w:r w:rsidR="007E18C6">
        <w:rPr>
          <w:sz w:val="24"/>
          <w:szCs w:val="24"/>
          <w:lang w:eastAsia="zh-CN"/>
        </w:rPr>
        <w:t>Bioengineering</w:t>
      </w:r>
      <w:r>
        <w:rPr>
          <w:sz w:val="24"/>
          <w:szCs w:val="24"/>
          <w:lang w:eastAsia="zh-CN"/>
        </w:rPr>
        <w:t xml:space="preserve"> + BEng in </w:t>
      </w:r>
      <w:r w:rsidR="00503311">
        <w:rPr>
          <w:sz w:val="24"/>
          <w:szCs w:val="24"/>
          <w:lang w:eastAsia="zh-CN"/>
        </w:rPr>
        <w:t>Engineering</w:t>
      </w:r>
      <w:r>
        <w:rPr>
          <w:sz w:val="24"/>
          <w:szCs w:val="24"/>
          <w:lang w:eastAsia="zh-CN"/>
        </w:rPr>
        <w:t xml:space="preserve"> </w:t>
      </w:r>
      <w:r w:rsidR="005C3EA7">
        <w:rPr>
          <w:sz w:val="24"/>
          <w:szCs w:val="24"/>
          <w:lang w:eastAsia="zh-CN"/>
        </w:rPr>
        <w:t xml:space="preserve">Science </w:t>
      </w:r>
      <w:r w:rsidRPr="00057F13">
        <w:rPr>
          <w:sz w:val="24"/>
          <w:szCs w:val="24"/>
        </w:rPr>
        <w:t xml:space="preserve">/ </w:t>
      </w:r>
      <w:r>
        <w:rPr>
          <w:rStyle w:val="Emphasis"/>
          <w:sz w:val="24"/>
          <w:szCs w:val="24"/>
        </w:rPr>
        <w:t>U</w:t>
      </w:r>
      <w:r w:rsidRPr="00057F13">
        <w:rPr>
          <w:rStyle w:val="Emphasis"/>
          <w:sz w:val="24"/>
          <w:szCs w:val="24"/>
        </w:rPr>
        <w:t>niversity of Auckland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5"/>
        <w:gridCol w:w="3757"/>
      </w:tblGrid>
      <w:tr w:rsidR="00BA2652" w:rsidRPr="003236BC" w14:paraId="03AEFEE4" w14:textId="77777777" w:rsidTr="001B577B">
        <w:trPr>
          <w:trHeight w:val="50"/>
        </w:trPr>
        <w:tc>
          <w:tcPr>
            <w:tcW w:w="5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0F85" w14:textId="2B341C9C" w:rsidR="00BA2652" w:rsidRPr="003236BC" w:rsidRDefault="00BA2652" w:rsidP="00FC461C">
            <w:pPr>
              <w:rPr>
                <w:color w:val="auto"/>
                <w:sz w:val="20"/>
                <w:szCs w:val="20"/>
                <w:lang w:eastAsia="zh-CN"/>
              </w:rPr>
            </w:pPr>
            <w:r w:rsidRPr="003236BC">
              <w:rPr>
                <w:b/>
                <w:bCs/>
                <w:color w:val="auto"/>
                <w:sz w:val="20"/>
                <w:szCs w:val="20"/>
                <w:lang w:eastAsia="zh-CN"/>
              </w:rPr>
              <w:t xml:space="preserve">PhD: </w:t>
            </w:r>
            <w:r w:rsidRPr="003236BC">
              <w:rPr>
                <w:color w:val="auto"/>
                <w:sz w:val="20"/>
                <w:szCs w:val="20"/>
                <w:lang w:eastAsia="zh-CN"/>
              </w:rPr>
              <w:t xml:space="preserve">Full 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28CD" w14:textId="1DD2B3F6" w:rsidR="00BA2652" w:rsidRPr="003236BC" w:rsidRDefault="00BA2652" w:rsidP="001B577B">
            <w:pPr>
              <w:rPr>
                <w:color w:val="auto"/>
                <w:sz w:val="20"/>
                <w:szCs w:val="20"/>
                <w:lang w:eastAsia="zh-CN"/>
              </w:rPr>
            </w:pPr>
            <w:r w:rsidRPr="003236BC">
              <w:rPr>
                <w:b/>
                <w:bCs/>
                <w:color w:val="auto"/>
                <w:sz w:val="20"/>
                <w:szCs w:val="20"/>
                <w:lang w:eastAsia="zh-CN"/>
              </w:rPr>
              <w:t>BEng:</w:t>
            </w:r>
            <w:r w:rsidRPr="003236BC">
              <w:rPr>
                <w:color w:val="auto"/>
                <w:sz w:val="20"/>
                <w:szCs w:val="20"/>
                <w:lang w:eastAsia="zh-CN"/>
              </w:rPr>
              <w:t xml:space="preserve"> 1</w:t>
            </w:r>
            <w:r w:rsidRPr="003236BC">
              <w:rPr>
                <w:color w:val="auto"/>
                <w:sz w:val="20"/>
                <w:szCs w:val="20"/>
                <w:vertAlign w:val="superscript"/>
                <w:lang w:eastAsia="zh-CN"/>
              </w:rPr>
              <w:t>st</w:t>
            </w:r>
            <w:r w:rsidRPr="003236BC">
              <w:rPr>
                <w:color w:val="auto"/>
                <w:sz w:val="20"/>
                <w:szCs w:val="20"/>
                <w:lang w:eastAsia="zh-CN"/>
              </w:rPr>
              <w:t xml:space="preserve"> Class H </w:t>
            </w:r>
          </w:p>
        </w:tc>
      </w:tr>
      <w:tr w:rsidR="00BA2652" w:rsidRPr="003236BC" w14:paraId="3B30776A" w14:textId="77777777" w:rsidTr="001B577B">
        <w:trPr>
          <w:trHeight w:val="50"/>
        </w:trPr>
        <w:tc>
          <w:tcPr>
            <w:tcW w:w="5675" w:type="dxa"/>
            <w:tcBorders>
              <w:top w:val="single" w:sz="4" w:space="0" w:color="auto"/>
            </w:tcBorders>
          </w:tcPr>
          <w:p w14:paraId="7C3CD359" w14:textId="77777777" w:rsidR="00BA2652" w:rsidRPr="003236BC" w:rsidRDefault="00BA2652" w:rsidP="00FC461C">
            <w:pPr>
              <w:rPr>
                <w:b/>
                <w:bCs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757" w:type="dxa"/>
            <w:tcBorders>
              <w:top w:val="single" w:sz="4" w:space="0" w:color="auto"/>
            </w:tcBorders>
          </w:tcPr>
          <w:p w14:paraId="4484F179" w14:textId="77777777" w:rsidR="00BA2652" w:rsidRPr="003236BC" w:rsidRDefault="00BA2652" w:rsidP="00FC461C">
            <w:pPr>
              <w:jc w:val="right"/>
              <w:rPr>
                <w:b/>
                <w:bCs/>
                <w:color w:val="auto"/>
                <w:sz w:val="20"/>
                <w:szCs w:val="20"/>
                <w:lang w:eastAsia="zh-CN"/>
              </w:rPr>
            </w:pPr>
          </w:p>
        </w:tc>
      </w:tr>
    </w:tbl>
    <w:p w14:paraId="3FD08A3E" w14:textId="0615872E" w:rsidR="00871DAC" w:rsidRPr="00E5594F" w:rsidRDefault="00EC0425" w:rsidP="00D70174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 w:rsidRPr="00E5594F">
        <w:rPr>
          <w:color w:val="000000" w:themeColor="text1"/>
          <w:sz w:val="32"/>
          <w:szCs w:val="28"/>
        </w:rPr>
        <w:t xml:space="preserve">Work </w:t>
      </w:r>
      <w:r w:rsidR="00DB6060" w:rsidRPr="00E5594F">
        <w:rPr>
          <w:color w:val="000000" w:themeColor="text1"/>
          <w:sz w:val="32"/>
          <w:szCs w:val="28"/>
        </w:rPr>
        <w:t>Experience</w:t>
      </w:r>
      <w:bookmarkStart w:id="1" w:name="_Hlk113220781"/>
      <w:bookmarkStart w:id="2" w:name="_Hlk106630447"/>
    </w:p>
    <w:p w14:paraId="584023C4" w14:textId="2569B391" w:rsidR="00A109F8" w:rsidRPr="00057F13" w:rsidRDefault="00471B7A" w:rsidP="00A109F8">
      <w:pPr>
        <w:spacing w:after="0"/>
        <w:jc w:val="both"/>
        <w:rPr>
          <w:sz w:val="20"/>
          <w:szCs w:val="20"/>
          <w:lang w:eastAsia="zh-CN"/>
        </w:rPr>
      </w:pPr>
      <w:r>
        <w:rPr>
          <w:sz w:val="20"/>
          <w:szCs w:val="20"/>
        </w:rPr>
        <w:t>March</w:t>
      </w:r>
      <w:r w:rsidR="00A109F8">
        <w:rPr>
          <w:sz w:val="20"/>
          <w:szCs w:val="20"/>
        </w:rPr>
        <w:t xml:space="preserve"> 202</w:t>
      </w:r>
      <w:r>
        <w:rPr>
          <w:sz w:val="20"/>
          <w:szCs w:val="20"/>
        </w:rPr>
        <w:t>3</w:t>
      </w:r>
      <w:r w:rsidR="00A109F8">
        <w:rPr>
          <w:sz w:val="20"/>
          <w:szCs w:val="20"/>
        </w:rPr>
        <w:t xml:space="preserve"> – </w:t>
      </w:r>
      <w:r w:rsidR="00924789">
        <w:rPr>
          <w:sz w:val="20"/>
          <w:szCs w:val="20"/>
        </w:rPr>
        <w:t>Present</w:t>
      </w:r>
      <w:r w:rsidR="00A109F8">
        <w:rPr>
          <w:sz w:val="20"/>
          <w:szCs w:val="20"/>
        </w:rPr>
        <w:t xml:space="preserve"> (</w:t>
      </w:r>
      <w:r w:rsidR="00DE3677">
        <w:rPr>
          <w:sz w:val="20"/>
          <w:szCs w:val="20"/>
        </w:rPr>
        <w:t>6</w:t>
      </w:r>
      <w:r w:rsidR="00445AC9">
        <w:rPr>
          <w:sz w:val="20"/>
          <w:szCs w:val="20"/>
        </w:rPr>
        <w:t xml:space="preserve"> </w:t>
      </w:r>
      <w:r>
        <w:rPr>
          <w:sz w:val="20"/>
          <w:szCs w:val="20"/>
        </w:rPr>
        <w:t>Month</w:t>
      </w:r>
      <w:r w:rsidR="00064115">
        <w:rPr>
          <w:sz w:val="20"/>
          <w:szCs w:val="20"/>
        </w:rPr>
        <w:t>s</w:t>
      </w:r>
      <w:r w:rsidR="00A109F8">
        <w:rPr>
          <w:sz w:val="20"/>
          <w:szCs w:val="20"/>
        </w:rPr>
        <w:t>)</w:t>
      </w:r>
    </w:p>
    <w:p w14:paraId="5BB06F3B" w14:textId="137B1C25" w:rsidR="003B5F27" w:rsidRPr="00C0187A" w:rsidRDefault="005B5D6D" w:rsidP="00C0187A">
      <w:pPr>
        <w:pStyle w:val="Heading2"/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Junior </w:t>
      </w:r>
      <w:r w:rsidR="009E406E">
        <w:rPr>
          <w:sz w:val="24"/>
          <w:szCs w:val="24"/>
          <w:lang w:eastAsia="zh-CN"/>
        </w:rPr>
        <w:t xml:space="preserve">Quantitative </w:t>
      </w:r>
      <w:r w:rsidR="00DF3A3B">
        <w:rPr>
          <w:sz w:val="24"/>
          <w:szCs w:val="24"/>
          <w:lang w:eastAsia="zh-CN"/>
        </w:rPr>
        <w:t>Trader</w:t>
      </w:r>
      <w:r w:rsidR="009E406E">
        <w:rPr>
          <w:sz w:val="24"/>
          <w:szCs w:val="24"/>
          <w:lang w:eastAsia="zh-CN"/>
        </w:rPr>
        <w:t xml:space="preserve"> </w:t>
      </w:r>
      <w:r w:rsidR="00A109F8" w:rsidRPr="00057F13">
        <w:rPr>
          <w:sz w:val="24"/>
          <w:szCs w:val="24"/>
        </w:rPr>
        <w:t xml:space="preserve">/ </w:t>
      </w:r>
      <w:r w:rsidR="009E406E">
        <w:rPr>
          <w:rStyle w:val="Emphasis"/>
          <w:sz w:val="24"/>
          <w:szCs w:val="24"/>
        </w:rPr>
        <w:t>Tibra Capital</w:t>
      </w:r>
      <w:r w:rsidR="00EA0AC0">
        <w:rPr>
          <w:rStyle w:val="Emphasis"/>
          <w:sz w:val="24"/>
          <w:szCs w:val="24"/>
        </w:rPr>
        <w:t>,</w:t>
      </w:r>
      <w:r w:rsidR="00612607">
        <w:rPr>
          <w:rStyle w:val="Emphasis"/>
          <w:sz w:val="24"/>
          <w:szCs w:val="24"/>
        </w:rPr>
        <w:t xml:space="preserve"> </w:t>
      </w:r>
      <w:r w:rsidR="00FA58DD">
        <w:rPr>
          <w:rStyle w:val="Emphasis"/>
          <w:sz w:val="24"/>
          <w:szCs w:val="24"/>
        </w:rPr>
        <w:t>Australia</w:t>
      </w:r>
    </w:p>
    <w:p w14:paraId="38D6CB01" w14:textId="76A0D347" w:rsidR="009D522F" w:rsidRDefault="00C33533" w:rsidP="00697F10">
      <w:pPr>
        <w:pStyle w:val="ListParagraph"/>
        <w:numPr>
          <w:ilvl w:val="0"/>
          <w:numId w:val="18"/>
        </w:num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 </w:t>
      </w:r>
    </w:p>
    <w:p w14:paraId="3E8152FE" w14:textId="77777777" w:rsidR="00697F10" w:rsidRPr="00697F10" w:rsidRDefault="00697F10" w:rsidP="00697F10">
      <w:pPr>
        <w:spacing w:after="0"/>
        <w:jc w:val="both"/>
        <w:rPr>
          <w:color w:val="auto"/>
          <w:sz w:val="20"/>
          <w:szCs w:val="20"/>
        </w:rPr>
      </w:pPr>
    </w:p>
    <w:p w14:paraId="15A22286" w14:textId="78FEEFAA" w:rsidR="00FE49BA" w:rsidRPr="00FA2A3C" w:rsidRDefault="00D10A87" w:rsidP="00FE49BA">
      <w:pPr>
        <w:spacing w:after="0"/>
        <w:jc w:val="both"/>
        <w:rPr>
          <w:color w:val="0070C0"/>
          <w:sz w:val="20"/>
          <w:szCs w:val="20"/>
          <w:lang w:eastAsia="zh-CN"/>
        </w:rPr>
      </w:pPr>
      <w:r>
        <w:rPr>
          <w:sz w:val="20"/>
          <w:szCs w:val="20"/>
        </w:rPr>
        <w:t>April</w:t>
      </w:r>
      <w:r w:rsidR="00505585">
        <w:rPr>
          <w:sz w:val="20"/>
          <w:szCs w:val="20"/>
        </w:rPr>
        <w:t xml:space="preserve"> 2022 – </w:t>
      </w:r>
      <w:r>
        <w:rPr>
          <w:sz w:val="20"/>
          <w:szCs w:val="20"/>
        </w:rPr>
        <w:t>March</w:t>
      </w:r>
      <w:r w:rsidR="00505585">
        <w:rPr>
          <w:sz w:val="20"/>
          <w:szCs w:val="20"/>
        </w:rPr>
        <w:t xml:space="preserve"> 2023 (1 Year</w:t>
      </w:r>
      <w:r w:rsidR="00320560">
        <w:rPr>
          <w:sz w:val="20"/>
          <w:szCs w:val="20"/>
        </w:rPr>
        <w:t xml:space="preserve">, </w:t>
      </w:r>
      <w:r w:rsidR="00A70CA1">
        <w:rPr>
          <w:sz w:val="20"/>
          <w:szCs w:val="20"/>
        </w:rPr>
        <w:t>Fixed-Term</w:t>
      </w:r>
      <w:r w:rsidR="00E42003">
        <w:rPr>
          <w:sz w:val="20"/>
          <w:szCs w:val="20"/>
        </w:rPr>
        <w:t xml:space="preserve"> Contract</w:t>
      </w:r>
      <w:r w:rsidR="00505585">
        <w:rPr>
          <w:sz w:val="20"/>
          <w:szCs w:val="20"/>
        </w:rPr>
        <w:t>)</w:t>
      </w:r>
      <w:bookmarkEnd w:id="1"/>
      <w:r w:rsidR="007019E3">
        <w:rPr>
          <w:sz w:val="20"/>
          <w:szCs w:val="20"/>
        </w:rPr>
        <w:t xml:space="preserve"> | </w:t>
      </w:r>
      <w:hyperlink r:id="rId21" w:history="1">
        <w:r w:rsidR="007019E3" w:rsidRPr="00FA2A3C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>GitHub</w:t>
        </w:r>
        <w:r w:rsidR="002106F0" w:rsidRPr="00FA2A3C">
          <w:rPr>
            <w:rStyle w:val="Hyperlink"/>
            <w:iCs/>
            <w:color w:val="0070C0"/>
            <w:sz w:val="20"/>
            <w:szCs w:val="20"/>
            <w:u w:val="none"/>
            <w:lang w:eastAsia="zh-CN"/>
          </w:rPr>
          <w:t xml:space="preserve"> Link</w:t>
        </w:r>
      </w:hyperlink>
    </w:p>
    <w:p w14:paraId="08132EAC" w14:textId="388F84D6" w:rsidR="00FE49BA" w:rsidRPr="00057F13" w:rsidRDefault="00294B4F" w:rsidP="00FE49BA">
      <w:pPr>
        <w:pStyle w:val="Heading2"/>
        <w:spacing w:after="0"/>
        <w:jc w:val="both"/>
        <w:rPr>
          <w:sz w:val="24"/>
          <w:szCs w:val="24"/>
        </w:rPr>
      </w:pPr>
      <w:bookmarkStart w:id="3" w:name="_Hlk106630199"/>
      <w:bookmarkEnd w:id="2"/>
      <w:r>
        <w:rPr>
          <w:sz w:val="24"/>
          <w:szCs w:val="24"/>
          <w:lang w:eastAsia="zh-CN"/>
        </w:rPr>
        <w:t xml:space="preserve">Medical </w:t>
      </w:r>
      <w:r w:rsidR="00404318">
        <w:rPr>
          <w:sz w:val="24"/>
          <w:szCs w:val="24"/>
          <w:lang w:eastAsia="zh-CN"/>
        </w:rPr>
        <w:t>Data Science</w:t>
      </w:r>
      <w:r w:rsidR="00696A2B">
        <w:rPr>
          <w:sz w:val="24"/>
          <w:szCs w:val="24"/>
          <w:lang w:eastAsia="zh-CN"/>
        </w:rPr>
        <w:t xml:space="preserve"> </w:t>
      </w:r>
      <w:r w:rsidR="002E01A4">
        <w:rPr>
          <w:sz w:val="24"/>
          <w:szCs w:val="24"/>
          <w:lang w:eastAsia="zh-CN"/>
        </w:rPr>
        <w:t>Post</w:t>
      </w:r>
      <w:r w:rsidR="00BF30C9">
        <w:rPr>
          <w:sz w:val="24"/>
          <w:szCs w:val="24"/>
          <w:lang w:eastAsia="zh-CN"/>
        </w:rPr>
        <w:t>-</w:t>
      </w:r>
      <w:r w:rsidR="002E01A4">
        <w:rPr>
          <w:sz w:val="24"/>
          <w:szCs w:val="24"/>
          <w:lang w:eastAsia="zh-CN"/>
        </w:rPr>
        <w:t>Doc</w:t>
      </w:r>
      <w:r w:rsidR="00FE49BA" w:rsidRPr="00057F13">
        <w:rPr>
          <w:sz w:val="24"/>
          <w:szCs w:val="24"/>
          <w:lang w:eastAsia="zh-CN"/>
        </w:rPr>
        <w:t xml:space="preserve"> </w:t>
      </w:r>
      <w:bookmarkEnd w:id="3"/>
      <w:r w:rsidR="00FE49BA" w:rsidRPr="00057F13">
        <w:rPr>
          <w:sz w:val="24"/>
          <w:szCs w:val="24"/>
        </w:rPr>
        <w:t xml:space="preserve">/ </w:t>
      </w:r>
      <w:r w:rsidR="00C0317A">
        <w:rPr>
          <w:rStyle w:val="Emphasis"/>
          <w:sz w:val="24"/>
          <w:szCs w:val="24"/>
        </w:rPr>
        <w:t>U</w:t>
      </w:r>
      <w:r w:rsidR="00C0317A" w:rsidRPr="00057F13">
        <w:rPr>
          <w:rStyle w:val="Emphasis"/>
          <w:sz w:val="24"/>
          <w:szCs w:val="24"/>
        </w:rPr>
        <w:t>niversity of Oxford</w:t>
      </w:r>
      <w:r w:rsidR="008247F5">
        <w:rPr>
          <w:rStyle w:val="Emphasis"/>
          <w:sz w:val="24"/>
          <w:szCs w:val="24"/>
        </w:rPr>
        <w:t xml:space="preserve"> Medic</w:t>
      </w:r>
      <w:r w:rsidR="00F01E94">
        <w:rPr>
          <w:rStyle w:val="Emphasis"/>
          <w:sz w:val="24"/>
          <w:szCs w:val="24"/>
        </w:rPr>
        <w:t>al</w:t>
      </w:r>
      <w:r w:rsidR="009E1672">
        <w:rPr>
          <w:rStyle w:val="Emphasis"/>
          <w:sz w:val="24"/>
          <w:szCs w:val="24"/>
        </w:rPr>
        <w:t xml:space="preserve"> School</w:t>
      </w:r>
      <w:r w:rsidR="00243F71">
        <w:rPr>
          <w:rStyle w:val="Emphasis"/>
          <w:sz w:val="24"/>
          <w:szCs w:val="24"/>
        </w:rPr>
        <w:t>,</w:t>
      </w:r>
      <w:r w:rsidR="00C14EFD">
        <w:rPr>
          <w:rStyle w:val="Emphasis"/>
          <w:sz w:val="24"/>
          <w:szCs w:val="24"/>
        </w:rPr>
        <w:t xml:space="preserve"> UK</w:t>
      </w:r>
    </w:p>
    <w:p w14:paraId="02B6218B" w14:textId="2F750FBC" w:rsidR="007C27DD" w:rsidRPr="00697F10" w:rsidRDefault="00475F1B" w:rsidP="00697F10">
      <w:pPr>
        <w:pStyle w:val="ListParagraph"/>
        <w:numPr>
          <w:ilvl w:val="0"/>
          <w:numId w:val="18"/>
        </w:num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  <w:r>
        <w:rPr>
          <w:iCs/>
          <w:color w:val="auto"/>
          <w:sz w:val="20"/>
          <w:szCs w:val="20"/>
          <w:lang w:eastAsia="zh-CN"/>
        </w:rPr>
        <w:t>A</w:t>
      </w:r>
      <w:r w:rsidR="0084155A">
        <w:rPr>
          <w:iCs/>
          <w:color w:val="auto"/>
          <w:sz w:val="20"/>
          <w:szCs w:val="20"/>
          <w:lang w:eastAsia="zh-CN"/>
        </w:rPr>
        <w:t xml:space="preserve"> </w:t>
      </w:r>
    </w:p>
    <w:p w14:paraId="48D32132" w14:textId="77777777" w:rsidR="00697F10" w:rsidRPr="00697F10" w:rsidRDefault="00697F10" w:rsidP="00697F10">
      <w:pPr>
        <w:spacing w:after="0"/>
        <w:jc w:val="both"/>
        <w:rPr>
          <w:iCs/>
          <w:color w:val="auto"/>
          <w:sz w:val="20"/>
          <w:szCs w:val="20"/>
          <w:lang w:val="en-US" w:eastAsia="zh-CN"/>
        </w:rPr>
      </w:pPr>
    </w:p>
    <w:p w14:paraId="7297988F" w14:textId="403682A0" w:rsidR="00931DDB" w:rsidRPr="00370237" w:rsidRDefault="00931DDB" w:rsidP="00931DDB">
      <w:pPr>
        <w:spacing w:after="0"/>
        <w:jc w:val="both"/>
        <w:rPr>
          <w:sz w:val="20"/>
          <w:szCs w:val="20"/>
          <w:lang w:eastAsia="zh-CN"/>
        </w:rPr>
      </w:pPr>
      <w:r w:rsidRPr="00370237">
        <w:rPr>
          <w:sz w:val="20"/>
          <w:szCs w:val="20"/>
        </w:rPr>
        <w:t xml:space="preserve">November 2021 – </w:t>
      </w:r>
      <w:r w:rsidR="00D10A87">
        <w:rPr>
          <w:sz w:val="20"/>
          <w:szCs w:val="20"/>
        </w:rPr>
        <w:t>March</w:t>
      </w:r>
      <w:r w:rsidRPr="00370237">
        <w:rPr>
          <w:sz w:val="20"/>
          <w:szCs w:val="20"/>
        </w:rPr>
        <w:t xml:space="preserve"> </w:t>
      </w:r>
      <w:r w:rsidRPr="00370237">
        <w:rPr>
          <w:sz w:val="20"/>
          <w:szCs w:val="20"/>
          <w:lang w:eastAsia="zh-CN"/>
        </w:rPr>
        <w:t>2022 (</w:t>
      </w:r>
      <w:r w:rsidR="00D10A87">
        <w:rPr>
          <w:sz w:val="20"/>
          <w:szCs w:val="20"/>
          <w:lang w:eastAsia="zh-CN"/>
        </w:rPr>
        <w:t>5</w:t>
      </w:r>
      <w:r w:rsidRPr="00370237">
        <w:rPr>
          <w:sz w:val="20"/>
          <w:szCs w:val="20"/>
          <w:lang w:eastAsia="zh-CN"/>
        </w:rPr>
        <w:t xml:space="preserve"> Months</w:t>
      </w:r>
      <w:r w:rsidR="00305AC6">
        <w:rPr>
          <w:sz w:val="20"/>
          <w:szCs w:val="20"/>
          <w:lang w:eastAsia="zh-CN"/>
        </w:rPr>
        <w:t xml:space="preserve">, </w:t>
      </w:r>
      <w:r w:rsidR="00D50446">
        <w:rPr>
          <w:sz w:val="20"/>
          <w:szCs w:val="20"/>
          <w:lang w:eastAsia="zh-CN"/>
        </w:rPr>
        <w:t>Fixed</w:t>
      </w:r>
      <w:r w:rsidR="00C40FE4">
        <w:rPr>
          <w:sz w:val="20"/>
          <w:szCs w:val="20"/>
          <w:lang w:eastAsia="zh-CN"/>
        </w:rPr>
        <w:t>-T</w:t>
      </w:r>
      <w:r w:rsidR="00D50446">
        <w:rPr>
          <w:sz w:val="20"/>
          <w:szCs w:val="20"/>
          <w:lang w:eastAsia="zh-CN"/>
        </w:rPr>
        <w:t>erm</w:t>
      </w:r>
      <w:r w:rsidR="002C391F">
        <w:rPr>
          <w:sz w:val="20"/>
          <w:szCs w:val="20"/>
          <w:lang w:eastAsia="zh-CN"/>
        </w:rPr>
        <w:t xml:space="preserve"> Contract</w:t>
      </w:r>
      <w:r w:rsidRPr="00370237">
        <w:rPr>
          <w:sz w:val="20"/>
          <w:szCs w:val="20"/>
          <w:lang w:eastAsia="zh-CN"/>
        </w:rPr>
        <w:t>)</w:t>
      </w:r>
    </w:p>
    <w:p w14:paraId="02B2828A" w14:textId="77B0365C" w:rsidR="00E038FA" w:rsidRPr="00057F13" w:rsidRDefault="00B873A5" w:rsidP="00F42E98">
      <w:pPr>
        <w:pStyle w:val="Heading2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>Backend Software</w:t>
      </w:r>
      <w:r w:rsidR="0011724A" w:rsidRPr="00057F13">
        <w:rPr>
          <w:sz w:val="24"/>
          <w:szCs w:val="24"/>
          <w:lang w:eastAsia="zh-CN"/>
        </w:rPr>
        <w:t xml:space="preserve"> Engineer</w:t>
      </w:r>
      <w:r w:rsidR="00E038FA" w:rsidRPr="00057F13">
        <w:rPr>
          <w:sz w:val="24"/>
          <w:szCs w:val="24"/>
          <w:lang w:eastAsia="zh-CN"/>
        </w:rPr>
        <w:t xml:space="preserve"> </w:t>
      </w:r>
      <w:r w:rsidR="00E038FA" w:rsidRPr="00057F13">
        <w:rPr>
          <w:sz w:val="24"/>
          <w:szCs w:val="24"/>
        </w:rPr>
        <w:t xml:space="preserve">/ </w:t>
      </w:r>
      <w:proofErr w:type="spellStart"/>
      <w:r w:rsidR="00E038FA" w:rsidRPr="00057F13">
        <w:rPr>
          <w:rStyle w:val="Emphasis"/>
          <w:sz w:val="24"/>
          <w:szCs w:val="24"/>
        </w:rPr>
        <w:t>Hectre</w:t>
      </w:r>
      <w:proofErr w:type="spellEnd"/>
      <w:r w:rsidR="00723487">
        <w:rPr>
          <w:rStyle w:val="Emphasis"/>
          <w:sz w:val="24"/>
          <w:szCs w:val="24"/>
        </w:rPr>
        <w:t xml:space="preserve"> </w:t>
      </w:r>
      <w:r w:rsidR="00F712DA" w:rsidRPr="00057F13">
        <w:rPr>
          <w:rStyle w:val="Emphasis"/>
          <w:sz w:val="24"/>
          <w:szCs w:val="24"/>
        </w:rPr>
        <w:t>Orchard</w:t>
      </w:r>
      <w:r w:rsidR="00B8471F">
        <w:rPr>
          <w:rStyle w:val="Emphasis"/>
          <w:sz w:val="24"/>
          <w:szCs w:val="24"/>
        </w:rPr>
        <w:t xml:space="preserve"> </w:t>
      </w:r>
      <w:r w:rsidR="008B511C" w:rsidRPr="00057F13">
        <w:rPr>
          <w:rStyle w:val="Emphasis"/>
          <w:sz w:val="24"/>
          <w:szCs w:val="24"/>
        </w:rPr>
        <w:t>Managemen</w:t>
      </w:r>
      <w:r w:rsidR="00327A37">
        <w:rPr>
          <w:rStyle w:val="Emphasis"/>
          <w:sz w:val="24"/>
          <w:szCs w:val="24"/>
        </w:rPr>
        <w:t>t</w:t>
      </w:r>
      <w:r w:rsidR="00802FB5">
        <w:rPr>
          <w:rStyle w:val="Emphasis"/>
          <w:sz w:val="24"/>
          <w:szCs w:val="24"/>
        </w:rPr>
        <w:t>,</w:t>
      </w:r>
      <w:r w:rsidR="00A961C6">
        <w:rPr>
          <w:rStyle w:val="Emphasis"/>
          <w:sz w:val="24"/>
          <w:szCs w:val="24"/>
        </w:rPr>
        <w:t xml:space="preserve"> </w:t>
      </w:r>
      <w:r w:rsidR="009B51EE">
        <w:rPr>
          <w:rStyle w:val="Emphasis"/>
          <w:sz w:val="24"/>
          <w:szCs w:val="24"/>
        </w:rPr>
        <w:t>NZ</w:t>
      </w:r>
    </w:p>
    <w:p w14:paraId="19DC230A" w14:textId="6DE63C7D" w:rsidR="008944D7" w:rsidRPr="00697F10" w:rsidRDefault="00D000F2" w:rsidP="00697F10">
      <w:pPr>
        <w:pStyle w:val="ListParagraph"/>
        <w:numPr>
          <w:ilvl w:val="0"/>
          <w:numId w:val="15"/>
        </w:numPr>
        <w:spacing w:after="0"/>
        <w:jc w:val="both"/>
        <w:rPr>
          <w:sz w:val="20"/>
          <w:szCs w:val="20"/>
          <w:lang w:eastAsia="zh-CN"/>
        </w:rPr>
      </w:pPr>
      <w:bookmarkStart w:id="4" w:name="_Hlk117350886"/>
      <w:bookmarkStart w:id="5" w:name="_Hlk116842715"/>
      <w:r>
        <w:rPr>
          <w:color w:val="auto"/>
          <w:sz w:val="20"/>
          <w:szCs w:val="20"/>
        </w:rPr>
        <w:t>A</w:t>
      </w:r>
      <w:r w:rsidR="000C6D1B">
        <w:rPr>
          <w:color w:val="auto"/>
          <w:sz w:val="20"/>
          <w:szCs w:val="20"/>
        </w:rPr>
        <w:t xml:space="preserve"> </w:t>
      </w:r>
      <w:bookmarkEnd w:id="4"/>
      <w:bookmarkEnd w:id="5"/>
    </w:p>
    <w:p w14:paraId="2F6DD299" w14:textId="77777777" w:rsidR="00697F10" w:rsidRPr="00697F10" w:rsidRDefault="00697F10" w:rsidP="00697F10">
      <w:pPr>
        <w:spacing w:after="0"/>
        <w:jc w:val="both"/>
        <w:rPr>
          <w:sz w:val="20"/>
          <w:szCs w:val="20"/>
          <w:lang w:eastAsia="zh-CN"/>
        </w:rPr>
      </w:pPr>
    </w:p>
    <w:p w14:paraId="4189BF96" w14:textId="77A379D7" w:rsidR="0035279F" w:rsidRPr="0050149C" w:rsidRDefault="0035279F" w:rsidP="0035279F">
      <w:pPr>
        <w:spacing w:after="0"/>
        <w:jc w:val="both"/>
        <w:rPr>
          <w:b/>
          <w:bCs/>
          <w:sz w:val="20"/>
          <w:szCs w:val="20"/>
          <w:lang w:eastAsia="zh-CN"/>
        </w:rPr>
      </w:pPr>
      <w:bookmarkStart w:id="6" w:name="_Hlk113220729"/>
      <w:r w:rsidRPr="00161B73">
        <w:rPr>
          <w:sz w:val="20"/>
          <w:szCs w:val="20"/>
        </w:rPr>
        <w:t xml:space="preserve">October 2016 – </w:t>
      </w:r>
      <w:r w:rsidR="00570392">
        <w:rPr>
          <w:sz w:val="20"/>
          <w:szCs w:val="20"/>
        </w:rPr>
        <w:t xml:space="preserve">January 2019 </w:t>
      </w:r>
      <w:r w:rsidR="00570392" w:rsidRPr="00161B73">
        <w:rPr>
          <w:sz w:val="20"/>
          <w:szCs w:val="20"/>
          <w:lang w:eastAsia="zh-CN"/>
        </w:rPr>
        <w:t>(</w:t>
      </w:r>
      <w:r w:rsidR="00570392">
        <w:rPr>
          <w:sz w:val="20"/>
          <w:szCs w:val="20"/>
          <w:lang w:eastAsia="zh-CN"/>
        </w:rPr>
        <w:t>2.3 Years</w:t>
      </w:r>
      <w:r w:rsidR="0065453E">
        <w:rPr>
          <w:sz w:val="20"/>
          <w:szCs w:val="20"/>
          <w:lang w:eastAsia="zh-CN"/>
        </w:rPr>
        <w:t xml:space="preserve"> Staff</w:t>
      </w:r>
      <w:r w:rsidR="00570392">
        <w:rPr>
          <w:sz w:val="20"/>
          <w:szCs w:val="20"/>
          <w:lang w:eastAsia="zh-CN"/>
        </w:rPr>
        <w:t>)</w:t>
      </w:r>
      <w:bookmarkEnd w:id="6"/>
      <w:r w:rsidR="009D7A6A">
        <w:rPr>
          <w:sz w:val="20"/>
          <w:szCs w:val="20"/>
          <w:lang w:eastAsia="zh-CN"/>
        </w:rPr>
        <w:t>,</w:t>
      </w:r>
      <w:r w:rsidR="00494BAA">
        <w:rPr>
          <w:sz w:val="20"/>
          <w:szCs w:val="20"/>
          <w:lang w:eastAsia="zh-CN"/>
        </w:rPr>
        <w:t xml:space="preserve"> </w:t>
      </w:r>
      <w:r w:rsidR="00494BAA">
        <w:rPr>
          <w:sz w:val="20"/>
          <w:szCs w:val="20"/>
        </w:rPr>
        <w:t>February 2019</w:t>
      </w:r>
      <w:r w:rsidR="00494BAA" w:rsidRPr="00161B73">
        <w:rPr>
          <w:sz w:val="20"/>
          <w:szCs w:val="20"/>
        </w:rPr>
        <w:t xml:space="preserve"> </w:t>
      </w:r>
      <w:r w:rsidR="00494BAA">
        <w:rPr>
          <w:sz w:val="20"/>
          <w:szCs w:val="20"/>
        </w:rPr>
        <w:t>–</w:t>
      </w:r>
      <w:r w:rsidR="00494BAA" w:rsidRPr="00161B73">
        <w:rPr>
          <w:sz w:val="20"/>
          <w:szCs w:val="20"/>
        </w:rPr>
        <w:t xml:space="preserve"> </w:t>
      </w:r>
      <w:r w:rsidR="00494BAA">
        <w:rPr>
          <w:sz w:val="20"/>
          <w:szCs w:val="20"/>
        </w:rPr>
        <w:t xml:space="preserve">October 2021 </w:t>
      </w:r>
      <w:r w:rsidR="00494BAA" w:rsidRPr="00161B73">
        <w:rPr>
          <w:sz w:val="20"/>
          <w:szCs w:val="20"/>
          <w:lang w:eastAsia="zh-CN"/>
        </w:rPr>
        <w:t>(</w:t>
      </w:r>
      <w:r w:rsidR="00494BAA">
        <w:rPr>
          <w:sz w:val="20"/>
          <w:szCs w:val="20"/>
          <w:lang w:eastAsia="zh-CN"/>
        </w:rPr>
        <w:t>2.7 Years</w:t>
      </w:r>
      <w:r w:rsidR="0065453E">
        <w:rPr>
          <w:sz w:val="20"/>
          <w:szCs w:val="20"/>
          <w:lang w:eastAsia="zh-CN"/>
        </w:rPr>
        <w:t xml:space="preserve"> PhD Student</w:t>
      </w:r>
      <w:r w:rsidR="00494BAA">
        <w:rPr>
          <w:sz w:val="20"/>
          <w:szCs w:val="20"/>
          <w:lang w:eastAsia="zh-CN"/>
        </w:rPr>
        <w:t xml:space="preserve">) </w:t>
      </w:r>
      <w:r w:rsidR="0050149C">
        <w:rPr>
          <w:sz w:val="20"/>
          <w:szCs w:val="20"/>
          <w:lang w:eastAsia="zh-CN"/>
        </w:rPr>
        <w:t xml:space="preserve">| </w:t>
      </w:r>
      <w:hyperlink r:id="rId22" w:history="1">
        <w:r w:rsidR="0050149C" w:rsidRPr="00FA2A3C">
          <w:rPr>
            <w:rStyle w:val="Hyperlink"/>
            <w:rFonts w:cstheme="minorHAnsi"/>
            <w:color w:val="0070C0"/>
            <w:sz w:val="20"/>
            <w:szCs w:val="20"/>
            <w:u w:val="none"/>
          </w:rPr>
          <w:t>GitHub Link</w:t>
        </w:r>
      </w:hyperlink>
    </w:p>
    <w:p w14:paraId="48DB0EC9" w14:textId="30105999" w:rsidR="003A5A37" w:rsidRPr="00057F13" w:rsidRDefault="00294B4F" w:rsidP="005F6F14">
      <w:pPr>
        <w:pStyle w:val="Heading2"/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Medical </w:t>
      </w:r>
      <w:r w:rsidR="00570684">
        <w:rPr>
          <w:sz w:val="24"/>
          <w:szCs w:val="24"/>
          <w:lang w:eastAsia="zh-CN"/>
        </w:rPr>
        <w:t>Data Science</w:t>
      </w:r>
      <w:r w:rsidR="00977EC8">
        <w:rPr>
          <w:sz w:val="24"/>
          <w:szCs w:val="24"/>
          <w:lang w:eastAsia="zh-CN"/>
        </w:rPr>
        <w:t xml:space="preserve"> </w:t>
      </w:r>
      <w:r w:rsidR="00661D4E">
        <w:rPr>
          <w:sz w:val="24"/>
          <w:szCs w:val="24"/>
          <w:lang w:eastAsia="zh-CN"/>
        </w:rPr>
        <w:t>R&amp;D</w:t>
      </w:r>
      <w:r w:rsidR="005A194F">
        <w:rPr>
          <w:sz w:val="24"/>
          <w:szCs w:val="24"/>
          <w:lang w:eastAsia="zh-CN"/>
        </w:rPr>
        <w:t xml:space="preserve"> </w:t>
      </w:r>
      <w:r w:rsidR="005A194F" w:rsidRPr="00161B73">
        <w:rPr>
          <w:sz w:val="24"/>
          <w:szCs w:val="24"/>
        </w:rPr>
        <w:t xml:space="preserve">/ </w:t>
      </w:r>
      <w:r w:rsidR="00ED4472" w:rsidRPr="00057F13">
        <w:rPr>
          <w:rStyle w:val="Emphasis"/>
          <w:sz w:val="24"/>
          <w:szCs w:val="24"/>
        </w:rPr>
        <w:t>Auckland Bioengineering Institute</w:t>
      </w:r>
      <w:r w:rsidR="007E2885">
        <w:rPr>
          <w:rStyle w:val="Emphasis"/>
          <w:sz w:val="24"/>
          <w:szCs w:val="24"/>
        </w:rPr>
        <w:t>,</w:t>
      </w:r>
      <w:r w:rsidR="00A961C6">
        <w:rPr>
          <w:rStyle w:val="Emphasis"/>
          <w:sz w:val="24"/>
          <w:szCs w:val="24"/>
        </w:rPr>
        <w:t xml:space="preserve"> </w:t>
      </w:r>
      <w:r w:rsidR="009B51EE">
        <w:rPr>
          <w:rStyle w:val="Emphasis"/>
          <w:sz w:val="24"/>
          <w:szCs w:val="24"/>
        </w:rPr>
        <w:t>NZ</w:t>
      </w:r>
    </w:p>
    <w:p w14:paraId="7F55A20F" w14:textId="605C8FBA" w:rsidR="00C43730" w:rsidRDefault="00420352" w:rsidP="00697F10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color w:val="auto"/>
          <w:sz w:val="20"/>
          <w:szCs w:val="20"/>
        </w:rPr>
      </w:pPr>
      <w:bookmarkStart w:id="7" w:name="_Hlk113220416"/>
      <w:bookmarkStart w:id="8" w:name="_Hlk114760418"/>
      <w:bookmarkStart w:id="9" w:name="_Hlk112935963"/>
      <w:bookmarkStart w:id="10" w:name="_Hlk116842725"/>
      <w:bookmarkStart w:id="11" w:name="_Hlk116842821"/>
      <w:r>
        <w:rPr>
          <w:rFonts w:cstheme="minorHAnsi"/>
          <w:color w:val="auto"/>
          <w:sz w:val="20"/>
          <w:szCs w:val="20"/>
        </w:rPr>
        <w:t xml:space="preserve">A </w:t>
      </w:r>
      <w:bookmarkEnd w:id="7"/>
      <w:bookmarkEnd w:id="8"/>
      <w:bookmarkEnd w:id="9"/>
      <w:bookmarkEnd w:id="10"/>
      <w:bookmarkEnd w:id="11"/>
    </w:p>
    <w:p w14:paraId="33E0C082" w14:textId="77777777" w:rsidR="00697F10" w:rsidRPr="00697F10" w:rsidRDefault="00697F10" w:rsidP="00697F10">
      <w:pPr>
        <w:spacing w:after="0"/>
        <w:jc w:val="both"/>
        <w:rPr>
          <w:rFonts w:cstheme="minorHAnsi"/>
          <w:color w:val="auto"/>
          <w:sz w:val="20"/>
          <w:szCs w:val="20"/>
        </w:rPr>
      </w:pPr>
    </w:p>
    <w:p w14:paraId="01BC5E7C" w14:textId="3256D503" w:rsidR="00C43730" w:rsidRPr="00C43730" w:rsidRDefault="00C43730" w:rsidP="00C43730">
      <w:pPr>
        <w:pStyle w:val="Heading1"/>
        <w:spacing w:before="0" w:after="0"/>
        <w:jc w:val="both"/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Hobbies</w:t>
      </w:r>
    </w:p>
    <w:p w14:paraId="5DFBA0FF" w14:textId="238FEC9A" w:rsidR="00C43730" w:rsidRPr="00C43730" w:rsidRDefault="00C43730" w:rsidP="00C43730">
      <w:pPr>
        <w:spacing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Travelling the world, </w:t>
      </w:r>
      <w:r w:rsidR="009F604A">
        <w:rPr>
          <w:color w:val="auto"/>
          <w:sz w:val="20"/>
          <w:szCs w:val="20"/>
        </w:rPr>
        <w:t>watching movies</w:t>
      </w:r>
      <w:r w:rsidR="00790D5A">
        <w:rPr>
          <w:color w:val="auto"/>
          <w:sz w:val="20"/>
          <w:szCs w:val="20"/>
        </w:rPr>
        <w:t xml:space="preserve">, </w:t>
      </w:r>
      <w:r w:rsidR="00A07209">
        <w:rPr>
          <w:color w:val="auto"/>
          <w:sz w:val="20"/>
          <w:szCs w:val="20"/>
        </w:rPr>
        <w:t>cooking</w:t>
      </w:r>
      <w:r w:rsidR="00415140">
        <w:rPr>
          <w:color w:val="auto"/>
          <w:sz w:val="20"/>
          <w:szCs w:val="20"/>
        </w:rPr>
        <w:t>,</w:t>
      </w:r>
      <w:r w:rsidR="007511EA">
        <w:rPr>
          <w:color w:val="auto"/>
          <w:sz w:val="20"/>
          <w:szCs w:val="20"/>
        </w:rPr>
        <w:t xml:space="preserve"> food,</w:t>
      </w:r>
      <w:r w:rsidR="00415140">
        <w:rPr>
          <w:color w:val="auto"/>
          <w:sz w:val="20"/>
          <w:szCs w:val="20"/>
        </w:rPr>
        <w:t xml:space="preserve"> </w:t>
      </w:r>
      <w:r w:rsidR="006B4290">
        <w:rPr>
          <w:color w:val="auto"/>
          <w:sz w:val="20"/>
          <w:szCs w:val="20"/>
        </w:rPr>
        <w:t>photographing</w:t>
      </w:r>
      <w:r w:rsidR="00BE1080">
        <w:rPr>
          <w:color w:val="auto"/>
          <w:sz w:val="20"/>
          <w:szCs w:val="20"/>
        </w:rPr>
        <w:t xml:space="preserve"> </w:t>
      </w:r>
      <w:r w:rsidR="007511EA">
        <w:rPr>
          <w:color w:val="auto"/>
          <w:sz w:val="20"/>
          <w:szCs w:val="20"/>
        </w:rPr>
        <w:t>scenery</w:t>
      </w:r>
      <w:r w:rsidR="005E66B6">
        <w:rPr>
          <w:color w:val="auto"/>
          <w:sz w:val="20"/>
          <w:szCs w:val="20"/>
        </w:rPr>
        <w:t>, anything snooker/pool-</w:t>
      </w:r>
      <w:r w:rsidR="006B4290">
        <w:rPr>
          <w:color w:val="auto"/>
          <w:sz w:val="20"/>
          <w:szCs w:val="20"/>
        </w:rPr>
        <w:t>related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0"/>
        <w:gridCol w:w="3132"/>
      </w:tblGrid>
      <w:tr w:rsidR="0008564D" w:rsidRPr="003236BC" w14:paraId="2FB6D524" w14:textId="77777777" w:rsidTr="009D504D">
        <w:trPr>
          <w:trHeight w:val="50"/>
        </w:trPr>
        <w:tc>
          <w:tcPr>
            <w:tcW w:w="6300" w:type="dxa"/>
          </w:tcPr>
          <w:p w14:paraId="6DD04448" w14:textId="77777777" w:rsidR="0008564D" w:rsidRPr="003236BC" w:rsidRDefault="0008564D" w:rsidP="00BA2652">
            <w:pPr>
              <w:rPr>
                <w:b/>
                <w:bCs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3132" w:type="dxa"/>
          </w:tcPr>
          <w:p w14:paraId="69D872BE" w14:textId="77777777" w:rsidR="0008564D" w:rsidRPr="003236BC" w:rsidRDefault="0008564D" w:rsidP="00285856">
            <w:pPr>
              <w:jc w:val="right"/>
              <w:rPr>
                <w:b/>
                <w:bCs/>
                <w:color w:val="auto"/>
                <w:sz w:val="20"/>
                <w:szCs w:val="20"/>
                <w:lang w:eastAsia="zh-CN"/>
              </w:rPr>
            </w:pPr>
          </w:p>
        </w:tc>
      </w:tr>
    </w:tbl>
    <w:p w14:paraId="5CA5991A" w14:textId="77777777" w:rsidR="00DA0563" w:rsidRPr="00417B73" w:rsidRDefault="00DA0563" w:rsidP="00DD24ED">
      <w:pPr>
        <w:spacing w:after="0"/>
        <w:jc w:val="both"/>
        <w:rPr>
          <w:rStyle w:val="Hyperlink"/>
          <w:vanish/>
          <w:color w:val="auto"/>
          <w:sz w:val="2"/>
          <w:szCs w:val="2"/>
          <w:u w:val="none"/>
          <w:lang w:eastAsia="zh-CN"/>
        </w:rPr>
      </w:pPr>
    </w:p>
    <w:sectPr w:rsidR="00DA0563" w:rsidRPr="00417B73" w:rsidSect="006B229B">
      <w:type w:val="continuous"/>
      <w:pgSz w:w="12240" w:h="15840" w:code="1"/>
      <w:pgMar w:top="907" w:right="1368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67BE" w14:textId="77777777" w:rsidR="00157822" w:rsidRDefault="00157822" w:rsidP="00725803">
      <w:pPr>
        <w:spacing w:after="0"/>
      </w:pPr>
      <w:r>
        <w:separator/>
      </w:r>
    </w:p>
  </w:endnote>
  <w:endnote w:type="continuationSeparator" w:id="0">
    <w:p w14:paraId="6DA28129" w14:textId="77777777" w:rsidR="00157822" w:rsidRDefault="0015782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2A20" w14:textId="77777777" w:rsidR="00157822" w:rsidRDefault="00157822" w:rsidP="00725803">
      <w:pPr>
        <w:spacing w:after="0"/>
      </w:pPr>
      <w:r>
        <w:separator/>
      </w:r>
    </w:p>
  </w:footnote>
  <w:footnote w:type="continuationSeparator" w:id="0">
    <w:p w14:paraId="51686E80" w14:textId="77777777" w:rsidR="00157822" w:rsidRDefault="0015782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70.25pt;height:170.25pt;visibility:visible;mso-wrap-style:square" o:bullet="t">
        <v:imagedata r:id="rId1" o:title=""/>
      </v:shape>
    </w:pict>
  </w:numPicBullet>
  <w:numPicBullet w:numPicBulletId="1">
    <w:pict>
      <v:shape id="_x0000_i1132" type="#_x0000_t75" style="width:267.75pt;height:267.75pt;visibility:visible;mso-wrap-style:square" o:bullet="t">
        <v:imagedata r:id="rId2" o:title="" croptop="4844f" cropbottom="6043f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7D5810"/>
    <w:multiLevelType w:val="hybridMultilevel"/>
    <w:tmpl w:val="FFC49E72"/>
    <w:lvl w:ilvl="0" w:tplc="C33699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23415"/>
    <w:multiLevelType w:val="hybridMultilevel"/>
    <w:tmpl w:val="AE8E1D4E"/>
    <w:lvl w:ilvl="0" w:tplc="21AE90B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D51EA"/>
    <w:multiLevelType w:val="hybridMultilevel"/>
    <w:tmpl w:val="291A0EF4"/>
    <w:lvl w:ilvl="0" w:tplc="24089B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301949"/>
    <w:multiLevelType w:val="multilevel"/>
    <w:tmpl w:val="9A5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F5250"/>
    <w:multiLevelType w:val="hybridMultilevel"/>
    <w:tmpl w:val="6FF0C688"/>
    <w:lvl w:ilvl="0" w:tplc="66CC21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35164F"/>
    <w:multiLevelType w:val="hybridMultilevel"/>
    <w:tmpl w:val="22BAA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B179E1"/>
    <w:multiLevelType w:val="multilevel"/>
    <w:tmpl w:val="13B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F6898"/>
    <w:multiLevelType w:val="hybridMultilevel"/>
    <w:tmpl w:val="2188CC7E"/>
    <w:lvl w:ilvl="0" w:tplc="EEAE1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160986">
    <w:abstractNumId w:val="12"/>
  </w:num>
  <w:num w:numId="2" w16cid:durableId="207956543">
    <w:abstractNumId w:val="7"/>
  </w:num>
  <w:num w:numId="3" w16cid:durableId="334840284">
    <w:abstractNumId w:val="6"/>
  </w:num>
  <w:num w:numId="4" w16cid:durableId="1779830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2781334">
    <w:abstractNumId w:val="8"/>
  </w:num>
  <w:num w:numId="6" w16cid:durableId="265429913">
    <w:abstractNumId w:val="13"/>
  </w:num>
  <w:num w:numId="7" w16cid:durableId="1752309095">
    <w:abstractNumId w:val="5"/>
  </w:num>
  <w:num w:numId="8" w16cid:durableId="1051929532">
    <w:abstractNumId w:val="4"/>
  </w:num>
  <w:num w:numId="9" w16cid:durableId="1801218134">
    <w:abstractNumId w:val="3"/>
  </w:num>
  <w:num w:numId="10" w16cid:durableId="1414397992">
    <w:abstractNumId w:val="2"/>
  </w:num>
  <w:num w:numId="11" w16cid:durableId="903296102">
    <w:abstractNumId w:val="1"/>
  </w:num>
  <w:num w:numId="12" w16cid:durableId="2007974618">
    <w:abstractNumId w:val="0"/>
  </w:num>
  <w:num w:numId="13" w16cid:durableId="1267033864">
    <w:abstractNumId w:val="16"/>
  </w:num>
  <w:num w:numId="14" w16cid:durableId="183442225">
    <w:abstractNumId w:val="10"/>
  </w:num>
  <w:num w:numId="15" w16cid:durableId="757798085">
    <w:abstractNumId w:val="11"/>
  </w:num>
  <w:num w:numId="16" w16cid:durableId="1822191847">
    <w:abstractNumId w:val="14"/>
  </w:num>
  <w:num w:numId="17" w16cid:durableId="1438525152">
    <w:abstractNumId w:val="17"/>
  </w:num>
  <w:num w:numId="18" w16cid:durableId="335965260">
    <w:abstractNumId w:val="15"/>
  </w:num>
  <w:num w:numId="19" w16cid:durableId="466122959">
    <w:abstractNumId w:val="9"/>
  </w:num>
  <w:num w:numId="20" w16cid:durableId="1027833492">
    <w:abstractNumId w:val="18"/>
  </w:num>
  <w:num w:numId="21" w16cid:durableId="974946252">
    <w:abstractNumId w:val="15"/>
  </w:num>
  <w:num w:numId="22" w16cid:durableId="14214890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3797"/>
    <w:rsid w:val="000006DB"/>
    <w:rsid w:val="00000F44"/>
    <w:rsid w:val="000012E9"/>
    <w:rsid w:val="00001951"/>
    <w:rsid w:val="0000283A"/>
    <w:rsid w:val="0000295F"/>
    <w:rsid w:val="000030CE"/>
    <w:rsid w:val="000036DE"/>
    <w:rsid w:val="00003AE2"/>
    <w:rsid w:val="00003DB4"/>
    <w:rsid w:val="0000405E"/>
    <w:rsid w:val="0000442D"/>
    <w:rsid w:val="000045CC"/>
    <w:rsid w:val="00004A93"/>
    <w:rsid w:val="00004C73"/>
    <w:rsid w:val="00004CAB"/>
    <w:rsid w:val="0000532D"/>
    <w:rsid w:val="00005386"/>
    <w:rsid w:val="0000586C"/>
    <w:rsid w:val="00005A10"/>
    <w:rsid w:val="00005B42"/>
    <w:rsid w:val="00005FD0"/>
    <w:rsid w:val="000061F8"/>
    <w:rsid w:val="00006CFC"/>
    <w:rsid w:val="00006D33"/>
    <w:rsid w:val="00007176"/>
    <w:rsid w:val="00007784"/>
    <w:rsid w:val="000077A0"/>
    <w:rsid w:val="00007E3D"/>
    <w:rsid w:val="0001030E"/>
    <w:rsid w:val="0001043E"/>
    <w:rsid w:val="0001070C"/>
    <w:rsid w:val="000108E6"/>
    <w:rsid w:val="00010F2B"/>
    <w:rsid w:val="000127F5"/>
    <w:rsid w:val="00013A3A"/>
    <w:rsid w:val="00014186"/>
    <w:rsid w:val="000146E6"/>
    <w:rsid w:val="000147E4"/>
    <w:rsid w:val="00014955"/>
    <w:rsid w:val="00014AFB"/>
    <w:rsid w:val="00014C29"/>
    <w:rsid w:val="000151C0"/>
    <w:rsid w:val="0001597B"/>
    <w:rsid w:val="00015A77"/>
    <w:rsid w:val="00015D3C"/>
    <w:rsid w:val="00016525"/>
    <w:rsid w:val="00016690"/>
    <w:rsid w:val="00016E4C"/>
    <w:rsid w:val="00017A4D"/>
    <w:rsid w:val="00017C82"/>
    <w:rsid w:val="000200AD"/>
    <w:rsid w:val="000201F5"/>
    <w:rsid w:val="0002029B"/>
    <w:rsid w:val="00020625"/>
    <w:rsid w:val="00020755"/>
    <w:rsid w:val="00020C9B"/>
    <w:rsid w:val="0002109F"/>
    <w:rsid w:val="00021414"/>
    <w:rsid w:val="00021491"/>
    <w:rsid w:val="00021B4A"/>
    <w:rsid w:val="00022001"/>
    <w:rsid w:val="00023DB1"/>
    <w:rsid w:val="00023F08"/>
    <w:rsid w:val="0002418E"/>
    <w:rsid w:val="000243D2"/>
    <w:rsid w:val="0002451A"/>
    <w:rsid w:val="000252BD"/>
    <w:rsid w:val="0002575D"/>
    <w:rsid w:val="0002587C"/>
    <w:rsid w:val="00025E77"/>
    <w:rsid w:val="00026764"/>
    <w:rsid w:val="00026A08"/>
    <w:rsid w:val="00026D6E"/>
    <w:rsid w:val="000270F7"/>
    <w:rsid w:val="00027312"/>
    <w:rsid w:val="0002743D"/>
    <w:rsid w:val="000277DD"/>
    <w:rsid w:val="000301BB"/>
    <w:rsid w:val="00030DCD"/>
    <w:rsid w:val="0003130B"/>
    <w:rsid w:val="00031689"/>
    <w:rsid w:val="0003196B"/>
    <w:rsid w:val="00032C3D"/>
    <w:rsid w:val="00033942"/>
    <w:rsid w:val="000346F5"/>
    <w:rsid w:val="00034B36"/>
    <w:rsid w:val="0003506A"/>
    <w:rsid w:val="000353E0"/>
    <w:rsid w:val="000354F0"/>
    <w:rsid w:val="0003576F"/>
    <w:rsid w:val="0003660E"/>
    <w:rsid w:val="00036694"/>
    <w:rsid w:val="0003702E"/>
    <w:rsid w:val="000378D0"/>
    <w:rsid w:val="00037F51"/>
    <w:rsid w:val="00040280"/>
    <w:rsid w:val="000402F2"/>
    <w:rsid w:val="00040405"/>
    <w:rsid w:val="00041459"/>
    <w:rsid w:val="00041C56"/>
    <w:rsid w:val="00042323"/>
    <w:rsid w:val="000424BC"/>
    <w:rsid w:val="000430E2"/>
    <w:rsid w:val="00043FC3"/>
    <w:rsid w:val="0004482C"/>
    <w:rsid w:val="00044D6F"/>
    <w:rsid w:val="00044D87"/>
    <w:rsid w:val="00044E8C"/>
    <w:rsid w:val="00044F7E"/>
    <w:rsid w:val="00045657"/>
    <w:rsid w:val="00045E24"/>
    <w:rsid w:val="00046584"/>
    <w:rsid w:val="00046C56"/>
    <w:rsid w:val="00047597"/>
    <w:rsid w:val="000475BD"/>
    <w:rsid w:val="00047BD0"/>
    <w:rsid w:val="00047DBF"/>
    <w:rsid w:val="00050573"/>
    <w:rsid w:val="00051378"/>
    <w:rsid w:val="000520F8"/>
    <w:rsid w:val="00052347"/>
    <w:rsid w:val="000524E7"/>
    <w:rsid w:val="00052526"/>
    <w:rsid w:val="000525D6"/>
    <w:rsid w:val="00053144"/>
    <w:rsid w:val="0005348F"/>
    <w:rsid w:val="00053F2F"/>
    <w:rsid w:val="00054E19"/>
    <w:rsid w:val="00054F1E"/>
    <w:rsid w:val="000552F8"/>
    <w:rsid w:val="00055317"/>
    <w:rsid w:val="00055774"/>
    <w:rsid w:val="00055989"/>
    <w:rsid w:val="00056699"/>
    <w:rsid w:val="00056A72"/>
    <w:rsid w:val="00056D80"/>
    <w:rsid w:val="00057C69"/>
    <w:rsid w:val="00057F13"/>
    <w:rsid w:val="0006031F"/>
    <w:rsid w:val="000605B0"/>
    <w:rsid w:val="00061909"/>
    <w:rsid w:val="00061AA4"/>
    <w:rsid w:val="00062126"/>
    <w:rsid w:val="00062C04"/>
    <w:rsid w:val="00062E2F"/>
    <w:rsid w:val="00062E39"/>
    <w:rsid w:val="00062EC5"/>
    <w:rsid w:val="00063506"/>
    <w:rsid w:val="00063555"/>
    <w:rsid w:val="0006367E"/>
    <w:rsid w:val="00064115"/>
    <w:rsid w:val="000645F2"/>
    <w:rsid w:val="00065400"/>
    <w:rsid w:val="00065573"/>
    <w:rsid w:val="00065A06"/>
    <w:rsid w:val="00065E08"/>
    <w:rsid w:val="00066399"/>
    <w:rsid w:val="000663C8"/>
    <w:rsid w:val="0006649A"/>
    <w:rsid w:val="00066932"/>
    <w:rsid w:val="00066975"/>
    <w:rsid w:val="000672B8"/>
    <w:rsid w:val="00067C33"/>
    <w:rsid w:val="0007033B"/>
    <w:rsid w:val="00070599"/>
    <w:rsid w:val="000705C1"/>
    <w:rsid w:val="00071BED"/>
    <w:rsid w:val="00072A26"/>
    <w:rsid w:val="00073C3C"/>
    <w:rsid w:val="00073E23"/>
    <w:rsid w:val="00075CE9"/>
    <w:rsid w:val="00075DBC"/>
    <w:rsid w:val="0007620B"/>
    <w:rsid w:val="00076690"/>
    <w:rsid w:val="00076C3C"/>
    <w:rsid w:val="00076D21"/>
    <w:rsid w:val="00077014"/>
    <w:rsid w:val="00077738"/>
    <w:rsid w:val="00077C69"/>
    <w:rsid w:val="0008003A"/>
    <w:rsid w:val="00080225"/>
    <w:rsid w:val="0008139C"/>
    <w:rsid w:val="00081908"/>
    <w:rsid w:val="00082901"/>
    <w:rsid w:val="00082A0C"/>
    <w:rsid w:val="00082F03"/>
    <w:rsid w:val="00082FFE"/>
    <w:rsid w:val="000835A0"/>
    <w:rsid w:val="00083ACB"/>
    <w:rsid w:val="000852FF"/>
    <w:rsid w:val="000853DB"/>
    <w:rsid w:val="00085614"/>
    <w:rsid w:val="0008564D"/>
    <w:rsid w:val="00086435"/>
    <w:rsid w:val="00086F69"/>
    <w:rsid w:val="0008701A"/>
    <w:rsid w:val="0008704D"/>
    <w:rsid w:val="00087632"/>
    <w:rsid w:val="00087BE9"/>
    <w:rsid w:val="00087D3D"/>
    <w:rsid w:val="00090424"/>
    <w:rsid w:val="000907F3"/>
    <w:rsid w:val="00090CA9"/>
    <w:rsid w:val="00091384"/>
    <w:rsid w:val="000913F8"/>
    <w:rsid w:val="000923FE"/>
    <w:rsid w:val="00092580"/>
    <w:rsid w:val="0009258F"/>
    <w:rsid w:val="00092D45"/>
    <w:rsid w:val="0009322F"/>
    <w:rsid w:val="000932A7"/>
    <w:rsid w:val="0009342F"/>
    <w:rsid w:val="000934A2"/>
    <w:rsid w:val="00093E02"/>
    <w:rsid w:val="00094317"/>
    <w:rsid w:val="000944FB"/>
    <w:rsid w:val="00094BAF"/>
    <w:rsid w:val="00095740"/>
    <w:rsid w:val="00095E24"/>
    <w:rsid w:val="00096933"/>
    <w:rsid w:val="00096E50"/>
    <w:rsid w:val="000978CC"/>
    <w:rsid w:val="000A00B6"/>
    <w:rsid w:val="000A0D32"/>
    <w:rsid w:val="000A18C9"/>
    <w:rsid w:val="000A2504"/>
    <w:rsid w:val="000A2977"/>
    <w:rsid w:val="000A2DE2"/>
    <w:rsid w:val="000A352D"/>
    <w:rsid w:val="000A3665"/>
    <w:rsid w:val="000A3800"/>
    <w:rsid w:val="000A3CA1"/>
    <w:rsid w:val="000A4626"/>
    <w:rsid w:val="000A4D39"/>
    <w:rsid w:val="000A5B2B"/>
    <w:rsid w:val="000A5D5D"/>
    <w:rsid w:val="000A6FB5"/>
    <w:rsid w:val="000A7104"/>
    <w:rsid w:val="000A721C"/>
    <w:rsid w:val="000A75CD"/>
    <w:rsid w:val="000A7A9C"/>
    <w:rsid w:val="000A7E53"/>
    <w:rsid w:val="000B0301"/>
    <w:rsid w:val="000B0673"/>
    <w:rsid w:val="000B1012"/>
    <w:rsid w:val="000B11A9"/>
    <w:rsid w:val="000B11CB"/>
    <w:rsid w:val="000B11E5"/>
    <w:rsid w:val="000B131D"/>
    <w:rsid w:val="000B154D"/>
    <w:rsid w:val="000B18C5"/>
    <w:rsid w:val="000B1A1A"/>
    <w:rsid w:val="000B2438"/>
    <w:rsid w:val="000B2549"/>
    <w:rsid w:val="000B284A"/>
    <w:rsid w:val="000B2B9E"/>
    <w:rsid w:val="000B2EDD"/>
    <w:rsid w:val="000B3344"/>
    <w:rsid w:val="000B364F"/>
    <w:rsid w:val="000B460F"/>
    <w:rsid w:val="000B47DE"/>
    <w:rsid w:val="000B4AA9"/>
    <w:rsid w:val="000B4B73"/>
    <w:rsid w:val="000B4CD9"/>
    <w:rsid w:val="000B585A"/>
    <w:rsid w:val="000B5B14"/>
    <w:rsid w:val="000B6011"/>
    <w:rsid w:val="000B61A4"/>
    <w:rsid w:val="000B6737"/>
    <w:rsid w:val="000B6C12"/>
    <w:rsid w:val="000B6C9E"/>
    <w:rsid w:val="000B6F38"/>
    <w:rsid w:val="000B731A"/>
    <w:rsid w:val="000B743A"/>
    <w:rsid w:val="000B7A27"/>
    <w:rsid w:val="000C0914"/>
    <w:rsid w:val="000C0D02"/>
    <w:rsid w:val="000C1457"/>
    <w:rsid w:val="000C1900"/>
    <w:rsid w:val="000C1BFB"/>
    <w:rsid w:val="000C2366"/>
    <w:rsid w:val="000C2BF9"/>
    <w:rsid w:val="000C2D0F"/>
    <w:rsid w:val="000C35C2"/>
    <w:rsid w:val="000C3A6D"/>
    <w:rsid w:val="000C4105"/>
    <w:rsid w:val="000C50C3"/>
    <w:rsid w:val="000C520E"/>
    <w:rsid w:val="000C52D0"/>
    <w:rsid w:val="000C5479"/>
    <w:rsid w:val="000C6098"/>
    <w:rsid w:val="000C6BBA"/>
    <w:rsid w:val="000C6D1B"/>
    <w:rsid w:val="000C6DB2"/>
    <w:rsid w:val="000C7457"/>
    <w:rsid w:val="000C7915"/>
    <w:rsid w:val="000C7AD8"/>
    <w:rsid w:val="000C7BD0"/>
    <w:rsid w:val="000D0E33"/>
    <w:rsid w:val="000D1359"/>
    <w:rsid w:val="000D14A6"/>
    <w:rsid w:val="000D191A"/>
    <w:rsid w:val="000D1990"/>
    <w:rsid w:val="000D2686"/>
    <w:rsid w:val="000D27AB"/>
    <w:rsid w:val="000D2B76"/>
    <w:rsid w:val="000D2D51"/>
    <w:rsid w:val="000D2DFB"/>
    <w:rsid w:val="000D318B"/>
    <w:rsid w:val="000D31AC"/>
    <w:rsid w:val="000D334D"/>
    <w:rsid w:val="000D3489"/>
    <w:rsid w:val="000D406A"/>
    <w:rsid w:val="000D5667"/>
    <w:rsid w:val="000D5C12"/>
    <w:rsid w:val="000D60A4"/>
    <w:rsid w:val="000D6323"/>
    <w:rsid w:val="000D6DFF"/>
    <w:rsid w:val="000D711D"/>
    <w:rsid w:val="000D7E9C"/>
    <w:rsid w:val="000E050C"/>
    <w:rsid w:val="000E0922"/>
    <w:rsid w:val="000E0C01"/>
    <w:rsid w:val="000E0C28"/>
    <w:rsid w:val="000E0EF4"/>
    <w:rsid w:val="000E104F"/>
    <w:rsid w:val="000E13D2"/>
    <w:rsid w:val="000E15AB"/>
    <w:rsid w:val="000E17EC"/>
    <w:rsid w:val="000E1F4C"/>
    <w:rsid w:val="000E28F2"/>
    <w:rsid w:val="000E2BA0"/>
    <w:rsid w:val="000E2F96"/>
    <w:rsid w:val="000E3219"/>
    <w:rsid w:val="000E36E5"/>
    <w:rsid w:val="000E40EC"/>
    <w:rsid w:val="000E4492"/>
    <w:rsid w:val="000E46B5"/>
    <w:rsid w:val="000E4859"/>
    <w:rsid w:val="000E48F3"/>
    <w:rsid w:val="000E4C6A"/>
    <w:rsid w:val="000E4F24"/>
    <w:rsid w:val="000E5F16"/>
    <w:rsid w:val="000E5F39"/>
    <w:rsid w:val="000E635D"/>
    <w:rsid w:val="000E667C"/>
    <w:rsid w:val="000E6F97"/>
    <w:rsid w:val="000E6FD4"/>
    <w:rsid w:val="000E72AE"/>
    <w:rsid w:val="000F0047"/>
    <w:rsid w:val="000F0435"/>
    <w:rsid w:val="000F04B2"/>
    <w:rsid w:val="000F0BAF"/>
    <w:rsid w:val="000F0D34"/>
    <w:rsid w:val="000F11A5"/>
    <w:rsid w:val="000F1DA3"/>
    <w:rsid w:val="000F218E"/>
    <w:rsid w:val="000F21F3"/>
    <w:rsid w:val="000F28AB"/>
    <w:rsid w:val="000F29F2"/>
    <w:rsid w:val="000F2BB8"/>
    <w:rsid w:val="000F2DC5"/>
    <w:rsid w:val="000F309A"/>
    <w:rsid w:val="000F3364"/>
    <w:rsid w:val="000F33C2"/>
    <w:rsid w:val="000F3DD0"/>
    <w:rsid w:val="000F410F"/>
    <w:rsid w:val="000F47D6"/>
    <w:rsid w:val="000F4D13"/>
    <w:rsid w:val="000F547D"/>
    <w:rsid w:val="000F56A5"/>
    <w:rsid w:val="000F57C2"/>
    <w:rsid w:val="000F5BEC"/>
    <w:rsid w:val="000F6A9B"/>
    <w:rsid w:val="000F6B1C"/>
    <w:rsid w:val="000F6B21"/>
    <w:rsid w:val="000F733D"/>
    <w:rsid w:val="000F75F1"/>
    <w:rsid w:val="000F7858"/>
    <w:rsid w:val="000F7A34"/>
    <w:rsid w:val="000F7DA4"/>
    <w:rsid w:val="000F7E04"/>
    <w:rsid w:val="00100397"/>
    <w:rsid w:val="0010097E"/>
    <w:rsid w:val="00100FD0"/>
    <w:rsid w:val="00101C73"/>
    <w:rsid w:val="00101CE7"/>
    <w:rsid w:val="00101D77"/>
    <w:rsid w:val="00102041"/>
    <w:rsid w:val="00102069"/>
    <w:rsid w:val="00102892"/>
    <w:rsid w:val="00102AF9"/>
    <w:rsid w:val="00102F81"/>
    <w:rsid w:val="00104153"/>
    <w:rsid w:val="001046CA"/>
    <w:rsid w:val="00104BD6"/>
    <w:rsid w:val="00104C7A"/>
    <w:rsid w:val="00105132"/>
    <w:rsid w:val="001053D9"/>
    <w:rsid w:val="00105AB4"/>
    <w:rsid w:val="00105B6A"/>
    <w:rsid w:val="00105F72"/>
    <w:rsid w:val="00106421"/>
    <w:rsid w:val="001067C9"/>
    <w:rsid w:val="001078A3"/>
    <w:rsid w:val="00107DFA"/>
    <w:rsid w:val="0011030D"/>
    <w:rsid w:val="0011079D"/>
    <w:rsid w:val="00110CCA"/>
    <w:rsid w:val="00111444"/>
    <w:rsid w:val="00111601"/>
    <w:rsid w:val="001119A6"/>
    <w:rsid w:val="00111E01"/>
    <w:rsid w:val="00112CB8"/>
    <w:rsid w:val="001138EF"/>
    <w:rsid w:val="0011397E"/>
    <w:rsid w:val="00114235"/>
    <w:rsid w:val="001147FA"/>
    <w:rsid w:val="00114F42"/>
    <w:rsid w:val="00115015"/>
    <w:rsid w:val="0011591C"/>
    <w:rsid w:val="00115F89"/>
    <w:rsid w:val="001163EA"/>
    <w:rsid w:val="00116551"/>
    <w:rsid w:val="00116714"/>
    <w:rsid w:val="0011706D"/>
    <w:rsid w:val="0011724A"/>
    <w:rsid w:val="0011742B"/>
    <w:rsid w:val="00117591"/>
    <w:rsid w:val="00117756"/>
    <w:rsid w:val="00117861"/>
    <w:rsid w:val="001206F4"/>
    <w:rsid w:val="00120833"/>
    <w:rsid w:val="0012108D"/>
    <w:rsid w:val="0012138C"/>
    <w:rsid w:val="00121C08"/>
    <w:rsid w:val="00121C7D"/>
    <w:rsid w:val="0012205E"/>
    <w:rsid w:val="001226DC"/>
    <w:rsid w:val="00122880"/>
    <w:rsid w:val="00122AA3"/>
    <w:rsid w:val="00122E74"/>
    <w:rsid w:val="001232EE"/>
    <w:rsid w:val="001235CF"/>
    <w:rsid w:val="0012470D"/>
    <w:rsid w:val="00124723"/>
    <w:rsid w:val="00124E79"/>
    <w:rsid w:val="00124E9D"/>
    <w:rsid w:val="0012529C"/>
    <w:rsid w:val="00125331"/>
    <w:rsid w:val="00125392"/>
    <w:rsid w:val="001253DA"/>
    <w:rsid w:val="00125C6B"/>
    <w:rsid w:val="0012602C"/>
    <w:rsid w:val="00126785"/>
    <w:rsid w:val="00126E7B"/>
    <w:rsid w:val="00126EAE"/>
    <w:rsid w:val="00127005"/>
    <w:rsid w:val="00127202"/>
    <w:rsid w:val="00127937"/>
    <w:rsid w:val="0012799D"/>
    <w:rsid w:val="00130A4B"/>
    <w:rsid w:val="00130EFA"/>
    <w:rsid w:val="00131437"/>
    <w:rsid w:val="00131470"/>
    <w:rsid w:val="00131970"/>
    <w:rsid w:val="00131A3C"/>
    <w:rsid w:val="00131B62"/>
    <w:rsid w:val="00131F29"/>
    <w:rsid w:val="00131F3A"/>
    <w:rsid w:val="00131F5D"/>
    <w:rsid w:val="001323D8"/>
    <w:rsid w:val="0013261F"/>
    <w:rsid w:val="001327A0"/>
    <w:rsid w:val="00132B54"/>
    <w:rsid w:val="00132C96"/>
    <w:rsid w:val="00132DC3"/>
    <w:rsid w:val="00133F25"/>
    <w:rsid w:val="00134005"/>
    <w:rsid w:val="00134288"/>
    <w:rsid w:val="00135210"/>
    <w:rsid w:val="00135482"/>
    <w:rsid w:val="00136A8F"/>
    <w:rsid w:val="001376D3"/>
    <w:rsid w:val="001378D2"/>
    <w:rsid w:val="00137C6B"/>
    <w:rsid w:val="00137ED7"/>
    <w:rsid w:val="001408E3"/>
    <w:rsid w:val="00141099"/>
    <w:rsid w:val="001410FC"/>
    <w:rsid w:val="00141A7E"/>
    <w:rsid w:val="00142821"/>
    <w:rsid w:val="00142837"/>
    <w:rsid w:val="0014287E"/>
    <w:rsid w:val="00142908"/>
    <w:rsid w:val="00142C8D"/>
    <w:rsid w:val="00143241"/>
    <w:rsid w:val="001433F4"/>
    <w:rsid w:val="00143924"/>
    <w:rsid w:val="00143F23"/>
    <w:rsid w:val="00144A96"/>
    <w:rsid w:val="00145475"/>
    <w:rsid w:val="001457F2"/>
    <w:rsid w:val="001458E1"/>
    <w:rsid w:val="001458F4"/>
    <w:rsid w:val="00145E02"/>
    <w:rsid w:val="00145F80"/>
    <w:rsid w:val="0014655D"/>
    <w:rsid w:val="0014672F"/>
    <w:rsid w:val="001469B2"/>
    <w:rsid w:val="00146A02"/>
    <w:rsid w:val="00146BB5"/>
    <w:rsid w:val="00147237"/>
    <w:rsid w:val="0014748B"/>
    <w:rsid w:val="00147881"/>
    <w:rsid w:val="00147980"/>
    <w:rsid w:val="00147BD8"/>
    <w:rsid w:val="00150101"/>
    <w:rsid w:val="0015023D"/>
    <w:rsid w:val="001503FF"/>
    <w:rsid w:val="00150C4F"/>
    <w:rsid w:val="00150E12"/>
    <w:rsid w:val="001510F2"/>
    <w:rsid w:val="00151993"/>
    <w:rsid w:val="00151C8E"/>
    <w:rsid w:val="00151D86"/>
    <w:rsid w:val="00152472"/>
    <w:rsid w:val="0015290C"/>
    <w:rsid w:val="00152AA7"/>
    <w:rsid w:val="00152CAE"/>
    <w:rsid w:val="00152E75"/>
    <w:rsid w:val="001533F7"/>
    <w:rsid w:val="0015359A"/>
    <w:rsid w:val="001545E5"/>
    <w:rsid w:val="00154F7B"/>
    <w:rsid w:val="00154FB9"/>
    <w:rsid w:val="001551E2"/>
    <w:rsid w:val="00155563"/>
    <w:rsid w:val="00155592"/>
    <w:rsid w:val="00155960"/>
    <w:rsid w:val="00155B76"/>
    <w:rsid w:val="00155E31"/>
    <w:rsid w:val="001561EB"/>
    <w:rsid w:val="00156A56"/>
    <w:rsid w:val="00156BE5"/>
    <w:rsid w:val="001574F5"/>
    <w:rsid w:val="00157822"/>
    <w:rsid w:val="001578F8"/>
    <w:rsid w:val="00160191"/>
    <w:rsid w:val="0016021F"/>
    <w:rsid w:val="00160B64"/>
    <w:rsid w:val="00161142"/>
    <w:rsid w:val="001611E9"/>
    <w:rsid w:val="001619A0"/>
    <w:rsid w:val="001620EB"/>
    <w:rsid w:val="001629B8"/>
    <w:rsid w:val="00162C38"/>
    <w:rsid w:val="00163479"/>
    <w:rsid w:val="0016478E"/>
    <w:rsid w:val="00164DA4"/>
    <w:rsid w:val="0016563F"/>
    <w:rsid w:val="00165A34"/>
    <w:rsid w:val="0016651F"/>
    <w:rsid w:val="0016688D"/>
    <w:rsid w:val="00166EF5"/>
    <w:rsid w:val="00167244"/>
    <w:rsid w:val="001674C9"/>
    <w:rsid w:val="00167AAD"/>
    <w:rsid w:val="00170C1B"/>
    <w:rsid w:val="00170CA4"/>
    <w:rsid w:val="00170F83"/>
    <w:rsid w:val="00171A2F"/>
    <w:rsid w:val="001724C5"/>
    <w:rsid w:val="00172925"/>
    <w:rsid w:val="00172A6A"/>
    <w:rsid w:val="001730C6"/>
    <w:rsid w:val="0017312B"/>
    <w:rsid w:val="00173593"/>
    <w:rsid w:val="00173DAF"/>
    <w:rsid w:val="0017401A"/>
    <w:rsid w:val="00175C07"/>
    <w:rsid w:val="00175DE5"/>
    <w:rsid w:val="00175F1F"/>
    <w:rsid w:val="0017637E"/>
    <w:rsid w:val="001764BD"/>
    <w:rsid w:val="001765FE"/>
    <w:rsid w:val="0017674A"/>
    <w:rsid w:val="00176EBA"/>
    <w:rsid w:val="001771BE"/>
    <w:rsid w:val="001774C3"/>
    <w:rsid w:val="001778F6"/>
    <w:rsid w:val="00180752"/>
    <w:rsid w:val="001807C6"/>
    <w:rsid w:val="00180C39"/>
    <w:rsid w:val="00181D5F"/>
    <w:rsid w:val="00182607"/>
    <w:rsid w:val="00182A56"/>
    <w:rsid w:val="00182F8B"/>
    <w:rsid w:val="00183481"/>
    <w:rsid w:val="00184298"/>
    <w:rsid w:val="0018677A"/>
    <w:rsid w:val="00187A06"/>
    <w:rsid w:val="001902F2"/>
    <w:rsid w:val="00190CDC"/>
    <w:rsid w:val="00190E28"/>
    <w:rsid w:val="00190EAE"/>
    <w:rsid w:val="00190F5C"/>
    <w:rsid w:val="001919F2"/>
    <w:rsid w:val="001926D4"/>
    <w:rsid w:val="001927AB"/>
    <w:rsid w:val="00192AA0"/>
    <w:rsid w:val="00192C08"/>
    <w:rsid w:val="001935E6"/>
    <w:rsid w:val="001935FB"/>
    <w:rsid w:val="001938AF"/>
    <w:rsid w:val="00193B5D"/>
    <w:rsid w:val="00193BB1"/>
    <w:rsid w:val="001940CD"/>
    <w:rsid w:val="0019451C"/>
    <w:rsid w:val="00194683"/>
    <w:rsid w:val="001947B7"/>
    <w:rsid w:val="00194EC0"/>
    <w:rsid w:val="00195483"/>
    <w:rsid w:val="001957E3"/>
    <w:rsid w:val="0019599D"/>
    <w:rsid w:val="00195A12"/>
    <w:rsid w:val="00195ED6"/>
    <w:rsid w:val="001960CA"/>
    <w:rsid w:val="00196324"/>
    <w:rsid w:val="001963CE"/>
    <w:rsid w:val="00196726"/>
    <w:rsid w:val="00196821"/>
    <w:rsid w:val="001972C5"/>
    <w:rsid w:val="00197428"/>
    <w:rsid w:val="00197453"/>
    <w:rsid w:val="00197961"/>
    <w:rsid w:val="00197B82"/>
    <w:rsid w:val="001A0CED"/>
    <w:rsid w:val="001A0DEF"/>
    <w:rsid w:val="001A1FDC"/>
    <w:rsid w:val="001A23FB"/>
    <w:rsid w:val="001A257E"/>
    <w:rsid w:val="001A2AFB"/>
    <w:rsid w:val="001A30A9"/>
    <w:rsid w:val="001A3B21"/>
    <w:rsid w:val="001A3EED"/>
    <w:rsid w:val="001A3F37"/>
    <w:rsid w:val="001A4CB7"/>
    <w:rsid w:val="001A6179"/>
    <w:rsid w:val="001A6BFB"/>
    <w:rsid w:val="001A6DF6"/>
    <w:rsid w:val="001B07A4"/>
    <w:rsid w:val="001B094C"/>
    <w:rsid w:val="001B0955"/>
    <w:rsid w:val="001B0E5B"/>
    <w:rsid w:val="001B1F42"/>
    <w:rsid w:val="001B2064"/>
    <w:rsid w:val="001B2102"/>
    <w:rsid w:val="001B2421"/>
    <w:rsid w:val="001B24ED"/>
    <w:rsid w:val="001B29B6"/>
    <w:rsid w:val="001B29F7"/>
    <w:rsid w:val="001B2B07"/>
    <w:rsid w:val="001B2FD0"/>
    <w:rsid w:val="001B3170"/>
    <w:rsid w:val="001B329E"/>
    <w:rsid w:val="001B3B9F"/>
    <w:rsid w:val="001B441C"/>
    <w:rsid w:val="001B4CF0"/>
    <w:rsid w:val="001B4E98"/>
    <w:rsid w:val="001B577B"/>
    <w:rsid w:val="001B598B"/>
    <w:rsid w:val="001B5D9B"/>
    <w:rsid w:val="001B5E99"/>
    <w:rsid w:val="001B60F3"/>
    <w:rsid w:val="001B68E7"/>
    <w:rsid w:val="001B6BB5"/>
    <w:rsid w:val="001B6DE8"/>
    <w:rsid w:val="001B7700"/>
    <w:rsid w:val="001B7799"/>
    <w:rsid w:val="001B77E4"/>
    <w:rsid w:val="001B7AC6"/>
    <w:rsid w:val="001C0299"/>
    <w:rsid w:val="001C0945"/>
    <w:rsid w:val="001C0D1F"/>
    <w:rsid w:val="001C1BA5"/>
    <w:rsid w:val="001C1DB4"/>
    <w:rsid w:val="001C28BB"/>
    <w:rsid w:val="001C2C0E"/>
    <w:rsid w:val="001C37CB"/>
    <w:rsid w:val="001C4630"/>
    <w:rsid w:val="001C463A"/>
    <w:rsid w:val="001C471E"/>
    <w:rsid w:val="001C4994"/>
    <w:rsid w:val="001C4AF0"/>
    <w:rsid w:val="001C512E"/>
    <w:rsid w:val="001C5616"/>
    <w:rsid w:val="001C5861"/>
    <w:rsid w:val="001C5C7B"/>
    <w:rsid w:val="001C66D0"/>
    <w:rsid w:val="001C6FB2"/>
    <w:rsid w:val="001C74F5"/>
    <w:rsid w:val="001C78B9"/>
    <w:rsid w:val="001D04DD"/>
    <w:rsid w:val="001D0695"/>
    <w:rsid w:val="001D0D84"/>
    <w:rsid w:val="001D101E"/>
    <w:rsid w:val="001D1360"/>
    <w:rsid w:val="001D1482"/>
    <w:rsid w:val="001D1BC8"/>
    <w:rsid w:val="001D1E76"/>
    <w:rsid w:val="001D2866"/>
    <w:rsid w:val="001D32B8"/>
    <w:rsid w:val="001D36CB"/>
    <w:rsid w:val="001D45F6"/>
    <w:rsid w:val="001D48BA"/>
    <w:rsid w:val="001D4E22"/>
    <w:rsid w:val="001D52FC"/>
    <w:rsid w:val="001D5D1D"/>
    <w:rsid w:val="001D6487"/>
    <w:rsid w:val="001D667E"/>
    <w:rsid w:val="001D681E"/>
    <w:rsid w:val="001D6854"/>
    <w:rsid w:val="001D6985"/>
    <w:rsid w:val="001D760E"/>
    <w:rsid w:val="001D78E7"/>
    <w:rsid w:val="001D79E7"/>
    <w:rsid w:val="001D7A36"/>
    <w:rsid w:val="001D7DEB"/>
    <w:rsid w:val="001E0D59"/>
    <w:rsid w:val="001E1E7E"/>
    <w:rsid w:val="001E2384"/>
    <w:rsid w:val="001E2903"/>
    <w:rsid w:val="001E3C2F"/>
    <w:rsid w:val="001E3D63"/>
    <w:rsid w:val="001E4558"/>
    <w:rsid w:val="001E4734"/>
    <w:rsid w:val="001E66D9"/>
    <w:rsid w:val="001E69B4"/>
    <w:rsid w:val="001E6B8B"/>
    <w:rsid w:val="001E6E53"/>
    <w:rsid w:val="001E7265"/>
    <w:rsid w:val="001E744E"/>
    <w:rsid w:val="001E7A2F"/>
    <w:rsid w:val="001E7D66"/>
    <w:rsid w:val="001F0414"/>
    <w:rsid w:val="001F0669"/>
    <w:rsid w:val="001F13ED"/>
    <w:rsid w:val="001F15F7"/>
    <w:rsid w:val="001F1A0A"/>
    <w:rsid w:val="001F1D0A"/>
    <w:rsid w:val="001F2118"/>
    <w:rsid w:val="001F2303"/>
    <w:rsid w:val="001F23F7"/>
    <w:rsid w:val="001F2C8C"/>
    <w:rsid w:val="001F2EC4"/>
    <w:rsid w:val="001F351B"/>
    <w:rsid w:val="001F354A"/>
    <w:rsid w:val="001F3606"/>
    <w:rsid w:val="001F37D4"/>
    <w:rsid w:val="001F40A9"/>
    <w:rsid w:val="001F41A8"/>
    <w:rsid w:val="001F4259"/>
    <w:rsid w:val="001F4321"/>
    <w:rsid w:val="001F4947"/>
    <w:rsid w:val="001F4A43"/>
    <w:rsid w:val="001F4ED5"/>
    <w:rsid w:val="001F4EE7"/>
    <w:rsid w:val="001F56DD"/>
    <w:rsid w:val="001F635C"/>
    <w:rsid w:val="001F6A56"/>
    <w:rsid w:val="001F6D28"/>
    <w:rsid w:val="001F73BE"/>
    <w:rsid w:val="001F79B6"/>
    <w:rsid w:val="0020070C"/>
    <w:rsid w:val="00200868"/>
    <w:rsid w:val="002009E7"/>
    <w:rsid w:val="00200C06"/>
    <w:rsid w:val="00201215"/>
    <w:rsid w:val="002013C4"/>
    <w:rsid w:val="00201C1F"/>
    <w:rsid w:val="00201CC7"/>
    <w:rsid w:val="00202181"/>
    <w:rsid w:val="0020263D"/>
    <w:rsid w:val="00202939"/>
    <w:rsid w:val="00202B57"/>
    <w:rsid w:val="0020343A"/>
    <w:rsid w:val="00203787"/>
    <w:rsid w:val="002039AA"/>
    <w:rsid w:val="00203FAC"/>
    <w:rsid w:val="00204075"/>
    <w:rsid w:val="00204766"/>
    <w:rsid w:val="00204867"/>
    <w:rsid w:val="00204CED"/>
    <w:rsid w:val="00204E8E"/>
    <w:rsid w:val="00204F43"/>
    <w:rsid w:val="00204F4F"/>
    <w:rsid w:val="00204FF9"/>
    <w:rsid w:val="002050D4"/>
    <w:rsid w:val="002052FE"/>
    <w:rsid w:val="002058AA"/>
    <w:rsid w:val="002059B4"/>
    <w:rsid w:val="00206428"/>
    <w:rsid w:val="002065B0"/>
    <w:rsid w:val="002066AC"/>
    <w:rsid w:val="002066AE"/>
    <w:rsid w:val="00206D7D"/>
    <w:rsid w:val="002072CB"/>
    <w:rsid w:val="00207F45"/>
    <w:rsid w:val="002100AD"/>
    <w:rsid w:val="002106F0"/>
    <w:rsid w:val="00210911"/>
    <w:rsid w:val="00210B74"/>
    <w:rsid w:val="002114A1"/>
    <w:rsid w:val="002115FE"/>
    <w:rsid w:val="00211D97"/>
    <w:rsid w:val="00211F16"/>
    <w:rsid w:val="0021209A"/>
    <w:rsid w:val="0021215D"/>
    <w:rsid w:val="00212644"/>
    <w:rsid w:val="0021298C"/>
    <w:rsid w:val="002129A7"/>
    <w:rsid w:val="002137AC"/>
    <w:rsid w:val="002140ED"/>
    <w:rsid w:val="00214443"/>
    <w:rsid w:val="002145C5"/>
    <w:rsid w:val="002148C7"/>
    <w:rsid w:val="0021515B"/>
    <w:rsid w:val="00215BDD"/>
    <w:rsid w:val="00215C47"/>
    <w:rsid w:val="00215E2E"/>
    <w:rsid w:val="00216253"/>
    <w:rsid w:val="002169B8"/>
    <w:rsid w:val="00216BFE"/>
    <w:rsid w:val="00217571"/>
    <w:rsid w:val="00217A26"/>
    <w:rsid w:val="00217C5F"/>
    <w:rsid w:val="002204E1"/>
    <w:rsid w:val="00220656"/>
    <w:rsid w:val="00220890"/>
    <w:rsid w:val="00220B8B"/>
    <w:rsid w:val="00220BFE"/>
    <w:rsid w:val="00221100"/>
    <w:rsid w:val="0022145C"/>
    <w:rsid w:val="002218DC"/>
    <w:rsid w:val="00221BC8"/>
    <w:rsid w:val="00221F6C"/>
    <w:rsid w:val="00221F78"/>
    <w:rsid w:val="0022289F"/>
    <w:rsid w:val="002229B8"/>
    <w:rsid w:val="00222DC7"/>
    <w:rsid w:val="00223087"/>
    <w:rsid w:val="002230C3"/>
    <w:rsid w:val="0022329F"/>
    <w:rsid w:val="002237AF"/>
    <w:rsid w:val="00223913"/>
    <w:rsid w:val="00223B1E"/>
    <w:rsid w:val="00223D30"/>
    <w:rsid w:val="002240F4"/>
    <w:rsid w:val="00224341"/>
    <w:rsid w:val="002244B3"/>
    <w:rsid w:val="00224901"/>
    <w:rsid w:val="00224C26"/>
    <w:rsid w:val="002250FB"/>
    <w:rsid w:val="00225697"/>
    <w:rsid w:val="00225EAC"/>
    <w:rsid w:val="00226796"/>
    <w:rsid w:val="00226929"/>
    <w:rsid w:val="00227465"/>
    <w:rsid w:val="00227784"/>
    <w:rsid w:val="002278BD"/>
    <w:rsid w:val="00227B1D"/>
    <w:rsid w:val="00227BB1"/>
    <w:rsid w:val="002301C6"/>
    <w:rsid w:val="00230458"/>
    <w:rsid w:val="00230955"/>
    <w:rsid w:val="002316AE"/>
    <w:rsid w:val="00231A5F"/>
    <w:rsid w:val="00231C72"/>
    <w:rsid w:val="0023245A"/>
    <w:rsid w:val="00232D1B"/>
    <w:rsid w:val="002335F1"/>
    <w:rsid w:val="00233900"/>
    <w:rsid w:val="00233A9F"/>
    <w:rsid w:val="0023466F"/>
    <w:rsid w:val="002348AD"/>
    <w:rsid w:val="002348B2"/>
    <w:rsid w:val="002348E7"/>
    <w:rsid w:val="00234F0F"/>
    <w:rsid w:val="0023523C"/>
    <w:rsid w:val="002354E4"/>
    <w:rsid w:val="002356A5"/>
    <w:rsid w:val="002359B3"/>
    <w:rsid w:val="00235BCC"/>
    <w:rsid w:val="00235FB6"/>
    <w:rsid w:val="0023608B"/>
    <w:rsid w:val="00236095"/>
    <w:rsid w:val="002362A2"/>
    <w:rsid w:val="0023677E"/>
    <w:rsid w:val="00236A09"/>
    <w:rsid w:val="00236B88"/>
    <w:rsid w:val="0023705D"/>
    <w:rsid w:val="00237968"/>
    <w:rsid w:val="00240398"/>
    <w:rsid w:val="002410A7"/>
    <w:rsid w:val="0024147B"/>
    <w:rsid w:val="00242013"/>
    <w:rsid w:val="00242023"/>
    <w:rsid w:val="0024239D"/>
    <w:rsid w:val="00242AFF"/>
    <w:rsid w:val="00242D56"/>
    <w:rsid w:val="002431C8"/>
    <w:rsid w:val="0024349C"/>
    <w:rsid w:val="00243F71"/>
    <w:rsid w:val="00244403"/>
    <w:rsid w:val="00245C68"/>
    <w:rsid w:val="00245CB3"/>
    <w:rsid w:val="00245CD2"/>
    <w:rsid w:val="00246104"/>
    <w:rsid w:val="002463C5"/>
    <w:rsid w:val="0024670B"/>
    <w:rsid w:val="002467F2"/>
    <w:rsid w:val="002469CA"/>
    <w:rsid w:val="0024764E"/>
    <w:rsid w:val="002477D0"/>
    <w:rsid w:val="00247D49"/>
    <w:rsid w:val="0025026B"/>
    <w:rsid w:val="00250A31"/>
    <w:rsid w:val="00250E4E"/>
    <w:rsid w:val="00251177"/>
    <w:rsid w:val="0025132E"/>
    <w:rsid w:val="00251468"/>
    <w:rsid w:val="00251C13"/>
    <w:rsid w:val="0025221C"/>
    <w:rsid w:val="00252263"/>
    <w:rsid w:val="0025238F"/>
    <w:rsid w:val="00252B58"/>
    <w:rsid w:val="00253010"/>
    <w:rsid w:val="0025328F"/>
    <w:rsid w:val="002534F0"/>
    <w:rsid w:val="00253A7B"/>
    <w:rsid w:val="002547FF"/>
    <w:rsid w:val="0025501E"/>
    <w:rsid w:val="002556FB"/>
    <w:rsid w:val="002557E0"/>
    <w:rsid w:val="00255E71"/>
    <w:rsid w:val="0025697F"/>
    <w:rsid w:val="00256A01"/>
    <w:rsid w:val="00256E96"/>
    <w:rsid w:val="002570DC"/>
    <w:rsid w:val="002576F2"/>
    <w:rsid w:val="0025774E"/>
    <w:rsid w:val="00257954"/>
    <w:rsid w:val="00260562"/>
    <w:rsid w:val="0026081A"/>
    <w:rsid w:val="00260AC5"/>
    <w:rsid w:val="00260B41"/>
    <w:rsid w:val="00260F02"/>
    <w:rsid w:val="00261453"/>
    <w:rsid w:val="00261BB4"/>
    <w:rsid w:val="00261BE1"/>
    <w:rsid w:val="0026229C"/>
    <w:rsid w:val="002627D3"/>
    <w:rsid w:val="00262BB8"/>
    <w:rsid w:val="00262CCD"/>
    <w:rsid w:val="00262CDD"/>
    <w:rsid w:val="002631C6"/>
    <w:rsid w:val="00263AB7"/>
    <w:rsid w:val="002646E0"/>
    <w:rsid w:val="00264AD9"/>
    <w:rsid w:val="00264BC9"/>
    <w:rsid w:val="00265AD0"/>
    <w:rsid w:val="00265D1A"/>
    <w:rsid w:val="002661FA"/>
    <w:rsid w:val="002667A1"/>
    <w:rsid w:val="00266C02"/>
    <w:rsid w:val="0026706E"/>
    <w:rsid w:val="002670BD"/>
    <w:rsid w:val="00267D6E"/>
    <w:rsid w:val="00267DE7"/>
    <w:rsid w:val="002707D0"/>
    <w:rsid w:val="00270AAF"/>
    <w:rsid w:val="00270BE2"/>
    <w:rsid w:val="00270CE2"/>
    <w:rsid w:val="00270D25"/>
    <w:rsid w:val="00271407"/>
    <w:rsid w:val="002718F8"/>
    <w:rsid w:val="002719E4"/>
    <w:rsid w:val="002730EF"/>
    <w:rsid w:val="002732DB"/>
    <w:rsid w:val="00273395"/>
    <w:rsid w:val="00273650"/>
    <w:rsid w:val="00273994"/>
    <w:rsid w:val="002739BD"/>
    <w:rsid w:val="00273FEE"/>
    <w:rsid w:val="002740B8"/>
    <w:rsid w:val="00274798"/>
    <w:rsid w:val="00275144"/>
    <w:rsid w:val="0027587E"/>
    <w:rsid w:val="002758AA"/>
    <w:rsid w:val="00275DB6"/>
    <w:rsid w:val="00275EC6"/>
    <w:rsid w:val="0027600A"/>
    <w:rsid w:val="002766CE"/>
    <w:rsid w:val="002769E5"/>
    <w:rsid w:val="00276EE2"/>
    <w:rsid w:val="002774DD"/>
    <w:rsid w:val="00277AAE"/>
    <w:rsid w:val="00277FCF"/>
    <w:rsid w:val="002804F9"/>
    <w:rsid w:val="00280CDE"/>
    <w:rsid w:val="00280DE6"/>
    <w:rsid w:val="00281319"/>
    <w:rsid w:val="00281917"/>
    <w:rsid w:val="0028196D"/>
    <w:rsid w:val="0028225C"/>
    <w:rsid w:val="0028290B"/>
    <w:rsid w:val="00282F98"/>
    <w:rsid w:val="002832D8"/>
    <w:rsid w:val="00283529"/>
    <w:rsid w:val="0028387F"/>
    <w:rsid w:val="002848F2"/>
    <w:rsid w:val="00284B55"/>
    <w:rsid w:val="00284C68"/>
    <w:rsid w:val="00285322"/>
    <w:rsid w:val="00285801"/>
    <w:rsid w:val="0028611C"/>
    <w:rsid w:val="002863F2"/>
    <w:rsid w:val="002866DB"/>
    <w:rsid w:val="00286CBB"/>
    <w:rsid w:val="00286D0D"/>
    <w:rsid w:val="00287695"/>
    <w:rsid w:val="00287CC0"/>
    <w:rsid w:val="00287CFB"/>
    <w:rsid w:val="00287F98"/>
    <w:rsid w:val="0029005A"/>
    <w:rsid w:val="00290453"/>
    <w:rsid w:val="00290755"/>
    <w:rsid w:val="00290A25"/>
    <w:rsid w:val="00290C48"/>
    <w:rsid w:val="00290D63"/>
    <w:rsid w:val="002912B9"/>
    <w:rsid w:val="00291912"/>
    <w:rsid w:val="002919CE"/>
    <w:rsid w:val="00291CB1"/>
    <w:rsid w:val="002922BC"/>
    <w:rsid w:val="002922D0"/>
    <w:rsid w:val="0029279F"/>
    <w:rsid w:val="00293394"/>
    <w:rsid w:val="002934D4"/>
    <w:rsid w:val="00293D42"/>
    <w:rsid w:val="00293F52"/>
    <w:rsid w:val="0029430A"/>
    <w:rsid w:val="00294B4F"/>
    <w:rsid w:val="00294FA5"/>
    <w:rsid w:val="002950A8"/>
    <w:rsid w:val="002957C0"/>
    <w:rsid w:val="00296B20"/>
    <w:rsid w:val="00297BE5"/>
    <w:rsid w:val="00297CFE"/>
    <w:rsid w:val="00297F75"/>
    <w:rsid w:val="002A0F97"/>
    <w:rsid w:val="002A13E8"/>
    <w:rsid w:val="002A3421"/>
    <w:rsid w:val="002A3F27"/>
    <w:rsid w:val="002A4902"/>
    <w:rsid w:val="002A49AA"/>
    <w:rsid w:val="002A4C2F"/>
    <w:rsid w:val="002A4CE5"/>
    <w:rsid w:val="002A4CEC"/>
    <w:rsid w:val="002A674E"/>
    <w:rsid w:val="002A694E"/>
    <w:rsid w:val="002A6A4B"/>
    <w:rsid w:val="002A6DC2"/>
    <w:rsid w:val="002A748A"/>
    <w:rsid w:val="002A77FB"/>
    <w:rsid w:val="002A7D3A"/>
    <w:rsid w:val="002B033F"/>
    <w:rsid w:val="002B03A4"/>
    <w:rsid w:val="002B0833"/>
    <w:rsid w:val="002B0C47"/>
    <w:rsid w:val="002B13D6"/>
    <w:rsid w:val="002B141E"/>
    <w:rsid w:val="002B1432"/>
    <w:rsid w:val="002B16E4"/>
    <w:rsid w:val="002B1A3B"/>
    <w:rsid w:val="002B2A77"/>
    <w:rsid w:val="002B2ACF"/>
    <w:rsid w:val="002B2B0D"/>
    <w:rsid w:val="002B30F6"/>
    <w:rsid w:val="002B3493"/>
    <w:rsid w:val="002B3516"/>
    <w:rsid w:val="002B3DCA"/>
    <w:rsid w:val="002B4828"/>
    <w:rsid w:val="002B4EB9"/>
    <w:rsid w:val="002B4FB6"/>
    <w:rsid w:val="002B591A"/>
    <w:rsid w:val="002B5B74"/>
    <w:rsid w:val="002B5EE1"/>
    <w:rsid w:val="002B692B"/>
    <w:rsid w:val="002B6C9A"/>
    <w:rsid w:val="002B7971"/>
    <w:rsid w:val="002B7BE3"/>
    <w:rsid w:val="002C0130"/>
    <w:rsid w:val="002C0543"/>
    <w:rsid w:val="002C12E9"/>
    <w:rsid w:val="002C1A4D"/>
    <w:rsid w:val="002C1CE4"/>
    <w:rsid w:val="002C2632"/>
    <w:rsid w:val="002C267E"/>
    <w:rsid w:val="002C2D44"/>
    <w:rsid w:val="002C2DD8"/>
    <w:rsid w:val="002C333F"/>
    <w:rsid w:val="002C38D5"/>
    <w:rsid w:val="002C391F"/>
    <w:rsid w:val="002C3C25"/>
    <w:rsid w:val="002C3FA0"/>
    <w:rsid w:val="002C47F9"/>
    <w:rsid w:val="002C48AF"/>
    <w:rsid w:val="002C4A01"/>
    <w:rsid w:val="002C4A7A"/>
    <w:rsid w:val="002C4ADA"/>
    <w:rsid w:val="002C4FD4"/>
    <w:rsid w:val="002C525F"/>
    <w:rsid w:val="002C56B1"/>
    <w:rsid w:val="002C5BC2"/>
    <w:rsid w:val="002C5F33"/>
    <w:rsid w:val="002C6033"/>
    <w:rsid w:val="002C646E"/>
    <w:rsid w:val="002C67FF"/>
    <w:rsid w:val="002C6842"/>
    <w:rsid w:val="002C6908"/>
    <w:rsid w:val="002C6C18"/>
    <w:rsid w:val="002C6E49"/>
    <w:rsid w:val="002C7317"/>
    <w:rsid w:val="002C76CC"/>
    <w:rsid w:val="002C7794"/>
    <w:rsid w:val="002C7AF2"/>
    <w:rsid w:val="002D07D7"/>
    <w:rsid w:val="002D13D0"/>
    <w:rsid w:val="002D165D"/>
    <w:rsid w:val="002D2084"/>
    <w:rsid w:val="002D21F9"/>
    <w:rsid w:val="002D2667"/>
    <w:rsid w:val="002D2F1D"/>
    <w:rsid w:val="002D371C"/>
    <w:rsid w:val="002D3CA2"/>
    <w:rsid w:val="002D40EA"/>
    <w:rsid w:val="002D4790"/>
    <w:rsid w:val="002D5175"/>
    <w:rsid w:val="002D52C5"/>
    <w:rsid w:val="002D586B"/>
    <w:rsid w:val="002D590D"/>
    <w:rsid w:val="002D5B80"/>
    <w:rsid w:val="002D5D15"/>
    <w:rsid w:val="002D63EF"/>
    <w:rsid w:val="002D6711"/>
    <w:rsid w:val="002D6929"/>
    <w:rsid w:val="002D69A5"/>
    <w:rsid w:val="002D6A6C"/>
    <w:rsid w:val="002D6AC6"/>
    <w:rsid w:val="002D7742"/>
    <w:rsid w:val="002D78E7"/>
    <w:rsid w:val="002D7AC7"/>
    <w:rsid w:val="002E01A4"/>
    <w:rsid w:val="002E0860"/>
    <w:rsid w:val="002E0D9B"/>
    <w:rsid w:val="002E0E60"/>
    <w:rsid w:val="002E0E88"/>
    <w:rsid w:val="002E137A"/>
    <w:rsid w:val="002E1FA1"/>
    <w:rsid w:val="002E20B7"/>
    <w:rsid w:val="002E222A"/>
    <w:rsid w:val="002E25E2"/>
    <w:rsid w:val="002E3612"/>
    <w:rsid w:val="002E3887"/>
    <w:rsid w:val="002E3EE9"/>
    <w:rsid w:val="002E3F50"/>
    <w:rsid w:val="002E4035"/>
    <w:rsid w:val="002E420D"/>
    <w:rsid w:val="002E4523"/>
    <w:rsid w:val="002E4DFB"/>
    <w:rsid w:val="002E5228"/>
    <w:rsid w:val="002E5247"/>
    <w:rsid w:val="002E5AC9"/>
    <w:rsid w:val="002E5D7B"/>
    <w:rsid w:val="002E5DD9"/>
    <w:rsid w:val="002E6031"/>
    <w:rsid w:val="002E62A5"/>
    <w:rsid w:val="002E62B1"/>
    <w:rsid w:val="002E66EE"/>
    <w:rsid w:val="002E71D2"/>
    <w:rsid w:val="002E735C"/>
    <w:rsid w:val="002E7394"/>
    <w:rsid w:val="002E7581"/>
    <w:rsid w:val="002E7597"/>
    <w:rsid w:val="002E76F1"/>
    <w:rsid w:val="002E7A3C"/>
    <w:rsid w:val="002E7DFD"/>
    <w:rsid w:val="002E7E53"/>
    <w:rsid w:val="002F03B8"/>
    <w:rsid w:val="002F03E1"/>
    <w:rsid w:val="002F07DB"/>
    <w:rsid w:val="002F0B59"/>
    <w:rsid w:val="002F111E"/>
    <w:rsid w:val="002F1294"/>
    <w:rsid w:val="002F1D1F"/>
    <w:rsid w:val="002F1E65"/>
    <w:rsid w:val="002F1E71"/>
    <w:rsid w:val="002F2E7C"/>
    <w:rsid w:val="002F3241"/>
    <w:rsid w:val="002F3A07"/>
    <w:rsid w:val="002F3C01"/>
    <w:rsid w:val="002F40E4"/>
    <w:rsid w:val="002F41E9"/>
    <w:rsid w:val="002F50C9"/>
    <w:rsid w:val="002F5198"/>
    <w:rsid w:val="002F542B"/>
    <w:rsid w:val="002F543A"/>
    <w:rsid w:val="002F61F3"/>
    <w:rsid w:val="002F6415"/>
    <w:rsid w:val="002F66D6"/>
    <w:rsid w:val="002F673A"/>
    <w:rsid w:val="002F6947"/>
    <w:rsid w:val="002F7D8D"/>
    <w:rsid w:val="002F7F32"/>
    <w:rsid w:val="0030116C"/>
    <w:rsid w:val="00302490"/>
    <w:rsid w:val="0030249F"/>
    <w:rsid w:val="0030274C"/>
    <w:rsid w:val="00302CAB"/>
    <w:rsid w:val="00302FB3"/>
    <w:rsid w:val="0030310A"/>
    <w:rsid w:val="00303394"/>
    <w:rsid w:val="003037B8"/>
    <w:rsid w:val="00303E21"/>
    <w:rsid w:val="00303EB8"/>
    <w:rsid w:val="00303EC3"/>
    <w:rsid w:val="00304310"/>
    <w:rsid w:val="00304437"/>
    <w:rsid w:val="00304942"/>
    <w:rsid w:val="00305144"/>
    <w:rsid w:val="003056D3"/>
    <w:rsid w:val="003059C1"/>
    <w:rsid w:val="00305AC6"/>
    <w:rsid w:val="003064C8"/>
    <w:rsid w:val="00306AEF"/>
    <w:rsid w:val="00307082"/>
    <w:rsid w:val="003073F7"/>
    <w:rsid w:val="00307598"/>
    <w:rsid w:val="00307E64"/>
    <w:rsid w:val="00310377"/>
    <w:rsid w:val="00310432"/>
    <w:rsid w:val="00310518"/>
    <w:rsid w:val="00310B7A"/>
    <w:rsid w:val="00310F34"/>
    <w:rsid w:val="00311849"/>
    <w:rsid w:val="00311970"/>
    <w:rsid w:val="00311CAC"/>
    <w:rsid w:val="0031389D"/>
    <w:rsid w:val="003144CB"/>
    <w:rsid w:val="003146E9"/>
    <w:rsid w:val="00314C9E"/>
    <w:rsid w:val="00314CED"/>
    <w:rsid w:val="00314D75"/>
    <w:rsid w:val="00314DCE"/>
    <w:rsid w:val="00315460"/>
    <w:rsid w:val="0031590F"/>
    <w:rsid w:val="00315A5B"/>
    <w:rsid w:val="00315BD6"/>
    <w:rsid w:val="00316964"/>
    <w:rsid w:val="00316B56"/>
    <w:rsid w:val="00316C1C"/>
    <w:rsid w:val="00316D05"/>
    <w:rsid w:val="00316F70"/>
    <w:rsid w:val="0031764E"/>
    <w:rsid w:val="00317C76"/>
    <w:rsid w:val="00320086"/>
    <w:rsid w:val="00320560"/>
    <w:rsid w:val="00320572"/>
    <w:rsid w:val="00320CD0"/>
    <w:rsid w:val="00320FE6"/>
    <w:rsid w:val="003215DA"/>
    <w:rsid w:val="00322074"/>
    <w:rsid w:val="00322399"/>
    <w:rsid w:val="00323438"/>
    <w:rsid w:val="003236BC"/>
    <w:rsid w:val="003237C4"/>
    <w:rsid w:val="003237EE"/>
    <w:rsid w:val="00323C27"/>
    <w:rsid w:val="00323E5F"/>
    <w:rsid w:val="003243BC"/>
    <w:rsid w:val="003248EE"/>
    <w:rsid w:val="00324AF6"/>
    <w:rsid w:val="00324C0B"/>
    <w:rsid w:val="00324C20"/>
    <w:rsid w:val="00324DB6"/>
    <w:rsid w:val="00325154"/>
    <w:rsid w:val="003263F0"/>
    <w:rsid w:val="0032684A"/>
    <w:rsid w:val="00326900"/>
    <w:rsid w:val="003274F5"/>
    <w:rsid w:val="00327585"/>
    <w:rsid w:val="003275C1"/>
    <w:rsid w:val="003276EA"/>
    <w:rsid w:val="00327794"/>
    <w:rsid w:val="00327A37"/>
    <w:rsid w:val="00327B62"/>
    <w:rsid w:val="0033017D"/>
    <w:rsid w:val="0033025A"/>
    <w:rsid w:val="00330956"/>
    <w:rsid w:val="00331428"/>
    <w:rsid w:val="00331C8F"/>
    <w:rsid w:val="003324EB"/>
    <w:rsid w:val="00332554"/>
    <w:rsid w:val="00332708"/>
    <w:rsid w:val="003338D5"/>
    <w:rsid w:val="00333F0B"/>
    <w:rsid w:val="00334432"/>
    <w:rsid w:val="0033535C"/>
    <w:rsid w:val="003354A6"/>
    <w:rsid w:val="00335592"/>
    <w:rsid w:val="00336C99"/>
    <w:rsid w:val="00336FF9"/>
    <w:rsid w:val="00337AD4"/>
    <w:rsid w:val="00340004"/>
    <w:rsid w:val="003400E6"/>
    <w:rsid w:val="00340B03"/>
    <w:rsid w:val="003417AF"/>
    <w:rsid w:val="00341905"/>
    <w:rsid w:val="003422DD"/>
    <w:rsid w:val="003424DC"/>
    <w:rsid w:val="0034292D"/>
    <w:rsid w:val="00342EA4"/>
    <w:rsid w:val="003434D3"/>
    <w:rsid w:val="00343599"/>
    <w:rsid w:val="003435B1"/>
    <w:rsid w:val="0034396D"/>
    <w:rsid w:val="00343BAC"/>
    <w:rsid w:val="00344556"/>
    <w:rsid w:val="00344652"/>
    <w:rsid w:val="0034508A"/>
    <w:rsid w:val="00345A1E"/>
    <w:rsid w:val="0034625D"/>
    <w:rsid w:val="003462BB"/>
    <w:rsid w:val="00346468"/>
    <w:rsid w:val="0034653A"/>
    <w:rsid w:val="003471DC"/>
    <w:rsid w:val="0034734D"/>
    <w:rsid w:val="00347E4A"/>
    <w:rsid w:val="00347EA0"/>
    <w:rsid w:val="003504BC"/>
    <w:rsid w:val="0035078D"/>
    <w:rsid w:val="0035085F"/>
    <w:rsid w:val="00350D48"/>
    <w:rsid w:val="0035153B"/>
    <w:rsid w:val="00351930"/>
    <w:rsid w:val="00351AB8"/>
    <w:rsid w:val="00351C0F"/>
    <w:rsid w:val="00351C88"/>
    <w:rsid w:val="00351CD6"/>
    <w:rsid w:val="0035279F"/>
    <w:rsid w:val="003527B6"/>
    <w:rsid w:val="0035352B"/>
    <w:rsid w:val="00353914"/>
    <w:rsid w:val="00353E79"/>
    <w:rsid w:val="0035415D"/>
    <w:rsid w:val="00354549"/>
    <w:rsid w:val="00354844"/>
    <w:rsid w:val="0035522A"/>
    <w:rsid w:val="0035538D"/>
    <w:rsid w:val="0035600C"/>
    <w:rsid w:val="0035689D"/>
    <w:rsid w:val="00356ACC"/>
    <w:rsid w:val="00357305"/>
    <w:rsid w:val="00357908"/>
    <w:rsid w:val="00360075"/>
    <w:rsid w:val="0036063D"/>
    <w:rsid w:val="00361818"/>
    <w:rsid w:val="00361A54"/>
    <w:rsid w:val="00361B86"/>
    <w:rsid w:val="00361F4B"/>
    <w:rsid w:val="003620A0"/>
    <w:rsid w:val="0036260F"/>
    <w:rsid w:val="003642B4"/>
    <w:rsid w:val="0036524D"/>
    <w:rsid w:val="00366288"/>
    <w:rsid w:val="00366C83"/>
    <w:rsid w:val="00366D4C"/>
    <w:rsid w:val="0036704F"/>
    <w:rsid w:val="0036706F"/>
    <w:rsid w:val="00367871"/>
    <w:rsid w:val="003679ED"/>
    <w:rsid w:val="00370237"/>
    <w:rsid w:val="00370671"/>
    <w:rsid w:val="00371791"/>
    <w:rsid w:val="00371EB5"/>
    <w:rsid w:val="0037228E"/>
    <w:rsid w:val="00372664"/>
    <w:rsid w:val="0037309D"/>
    <w:rsid w:val="003739D8"/>
    <w:rsid w:val="00373B38"/>
    <w:rsid w:val="00374962"/>
    <w:rsid w:val="00374B37"/>
    <w:rsid w:val="00374FA7"/>
    <w:rsid w:val="003757F6"/>
    <w:rsid w:val="00375848"/>
    <w:rsid w:val="00375B73"/>
    <w:rsid w:val="00375BFC"/>
    <w:rsid w:val="00376AA2"/>
    <w:rsid w:val="00377099"/>
    <w:rsid w:val="0038076F"/>
    <w:rsid w:val="0038083C"/>
    <w:rsid w:val="00380AE7"/>
    <w:rsid w:val="003817F1"/>
    <w:rsid w:val="0038183F"/>
    <w:rsid w:val="00381D16"/>
    <w:rsid w:val="00381F8B"/>
    <w:rsid w:val="00382839"/>
    <w:rsid w:val="00383498"/>
    <w:rsid w:val="00383726"/>
    <w:rsid w:val="00383D0D"/>
    <w:rsid w:val="00383ED0"/>
    <w:rsid w:val="00384031"/>
    <w:rsid w:val="00384682"/>
    <w:rsid w:val="00384D03"/>
    <w:rsid w:val="00384EAF"/>
    <w:rsid w:val="00385021"/>
    <w:rsid w:val="00385258"/>
    <w:rsid w:val="00385486"/>
    <w:rsid w:val="00385577"/>
    <w:rsid w:val="003859D8"/>
    <w:rsid w:val="00385CC9"/>
    <w:rsid w:val="003860AE"/>
    <w:rsid w:val="003864FB"/>
    <w:rsid w:val="00386697"/>
    <w:rsid w:val="003873A4"/>
    <w:rsid w:val="003873F0"/>
    <w:rsid w:val="0038744A"/>
    <w:rsid w:val="00387872"/>
    <w:rsid w:val="00387AAA"/>
    <w:rsid w:val="00387BBD"/>
    <w:rsid w:val="0039022A"/>
    <w:rsid w:val="00390261"/>
    <w:rsid w:val="003902E3"/>
    <w:rsid w:val="00390ED6"/>
    <w:rsid w:val="003915FB"/>
    <w:rsid w:val="0039191E"/>
    <w:rsid w:val="00391A30"/>
    <w:rsid w:val="00391CB5"/>
    <w:rsid w:val="00391EC2"/>
    <w:rsid w:val="003923CD"/>
    <w:rsid w:val="00392E69"/>
    <w:rsid w:val="003934B3"/>
    <w:rsid w:val="003935F7"/>
    <w:rsid w:val="00393CBA"/>
    <w:rsid w:val="00394842"/>
    <w:rsid w:val="00394AAF"/>
    <w:rsid w:val="00394C84"/>
    <w:rsid w:val="00394E73"/>
    <w:rsid w:val="00395507"/>
    <w:rsid w:val="0039554A"/>
    <w:rsid w:val="00395594"/>
    <w:rsid w:val="00395692"/>
    <w:rsid w:val="0039600F"/>
    <w:rsid w:val="003960C7"/>
    <w:rsid w:val="00396396"/>
    <w:rsid w:val="00396DCF"/>
    <w:rsid w:val="00396DE1"/>
    <w:rsid w:val="00397D2B"/>
    <w:rsid w:val="00397F9C"/>
    <w:rsid w:val="003A0442"/>
    <w:rsid w:val="003A07B8"/>
    <w:rsid w:val="003A08FF"/>
    <w:rsid w:val="003A09F9"/>
    <w:rsid w:val="003A0A6B"/>
    <w:rsid w:val="003A1021"/>
    <w:rsid w:val="003A2663"/>
    <w:rsid w:val="003A3160"/>
    <w:rsid w:val="003A368C"/>
    <w:rsid w:val="003A3DA7"/>
    <w:rsid w:val="003A4131"/>
    <w:rsid w:val="003A419D"/>
    <w:rsid w:val="003A534E"/>
    <w:rsid w:val="003A53A9"/>
    <w:rsid w:val="003A5A37"/>
    <w:rsid w:val="003A5AA9"/>
    <w:rsid w:val="003A6473"/>
    <w:rsid w:val="003A6894"/>
    <w:rsid w:val="003A68F6"/>
    <w:rsid w:val="003A6943"/>
    <w:rsid w:val="003A6AC9"/>
    <w:rsid w:val="003A720B"/>
    <w:rsid w:val="003A7593"/>
    <w:rsid w:val="003A7E87"/>
    <w:rsid w:val="003B09E9"/>
    <w:rsid w:val="003B1131"/>
    <w:rsid w:val="003B12E7"/>
    <w:rsid w:val="003B2032"/>
    <w:rsid w:val="003B2A50"/>
    <w:rsid w:val="003B2C1B"/>
    <w:rsid w:val="003B37F5"/>
    <w:rsid w:val="003B3C31"/>
    <w:rsid w:val="003B47E7"/>
    <w:rsid w:val="003B49FD"/>
    <w:rsid w:val="003B4A3D"/>
    <w:rsid w:val="003B4A9C"/>
    <w:rsid w:val="003B536E"/>
    <w:rsid w:val="003B5F27"/>
    <w:rsid w:val="003B67C1"/>
    <w:rsid w:val="003B6884"/>
    <w:rsid w:val="003B6BCA"/>
    <w:rsid w:val="003B70FE"/>
    <w:rsid w:val="003B785D"/>
    <w:rsid w:val="003B7DDD"/>
    <w:rsid w:val="003C0116"/>
    <w:rsid w:val="003C0936"/>
    <w:rsid w:val="003C0AEA"/>
    <w:rsid w:val="003C1961"/>
    <w:rsid w:val="003C1E77"/>
    <w:rsid w:val="003C2473"/>
    <w:rsid w:val="003C2904"/>
    <w:rsid w:val="003C2ACA"/>
    <w:rsid w:val="003C3517"/>
    <w:rsid w:val="003C3BB9"/>
    <w:rsid w:val="003C3CFB"/>
    <w:rsid w:val="003C3F9B"/>
    <w:rsid w:val="003C4476"/>
    <w:rsid w:val="003C4A0F"/>
    <w:rsid w:val="003C54D5"/>
    <w:rsid w:val="003C5DD9"/>
    <w:rsid w:val="003C72BC"/>
    <w:rsid w:val="003C78ED"/>
    <w:rsid w:val="003C7C71"/>
    <w:rsid w:val="003C7F3F"/>
    <w:rsid w:val="003D0603"/>
    <w:rsid w:val="003D06F6"/>
    <w:rsid w:val="003D0C3B"/>
    <w:rsid w:val="003D1069"/>
    <w:rsid w:val="003D145F"/>
    <w:rsid w:val="003D14D7"/>
    <w:rsid w:val="003D14E0"/>
    <w:rsid w:val="003D154B"/>
    <w:rsid w:val="003D16DC"/>
    <w:rsid w:val="003D2084"/>
    <w:rsid w:val="003D24A0"/>
    <w:rsid w:val="003D2C26"/>
    <w:rsid w:val="003D305D"/>
    <w:rsid w:val="003D343E"/>
    <w:rsid w:val="003D3839"/>
    <w:rsid w:val="003D5037"/>
    <w:rsid w:val="003D50AD"/>
    <w:rsid w:val="003D51A7"/>
    <w:rsid w:val="003D525C"/>
    <w:rsid w:val="003D58A8"/>
    <w:rsid w:val="003D58F1"/>
    <w:rsid w:val="003D5A41"/>
    <w:rsid w:val="003D5C85"/>
    <w:rsid w:val="003D5F19"/>
    <w:rsid w:val="003D6C9B"/>
    <w:rsid w:val="003D6E36"/>
    <w:rsid w:val="003D6FF5"/>
    <w:rsid w:val="003D719B"/>
    <w:rsid w:val="003D74F8"/>
    <w:rsid w:val="003D7D55"/>
    <w:rsid w:val="003E0701"/>
    <w:rsid w:val="003E0A86"/>
    <w:rsid w:val="003E0BE6"/>
    <w:rsid w:val="003E0CAA"/>
    <w:rsid w:val="003E1173"/>
    <w:rsid w:val="003E13DB"/>
    <w:rsid w:val="003E1630"/>
    <w:rsid w:val="003E1B18"/>
    <w:rsid w:val="003E23E1"/>
    <w:rsid w:val="003E31C0"/>
    <w:rsid w:val="003E36F4"/>
    <w:rsid w:val="003E3743"/>
    <w:rsid w:val="003E478E"/>
    <w:rsid w:val="003E4DAF"/>
    <w:rsid w:val="003E5826"/>
    <w:rsid w:val="003E6941"/>
    <w:rsid w:val="003E6D6F"/>
    <w:rsid w:val="003E6FE6"/>
    <w:rsid w:val="003E7352"/>
    <w:rsid w:val="003E7E00"/>
    <w:rsid w:val="003E7E19"/>
    <w:rsid w:val="003F01B4"/>
    <w:rsid w:val="003F080D"/>
    <w:rsid w:val="003F0BB0"/>
    <w:rsid w:val="003F0DF8"/>
    <w:rsid w:val="003F15D1"/>
    <w:rsid w:val="003F2358"/>
    <w:rsid w:val="003F23C7"/>
    <w:rsid w:val="003F245F"/>
    <w:rsid w:val="003F3E12"/>
    <w:rsid w:val="003F4250"/>
    <w:rsid w:val="003F4A58"/>
    <w:rsid w:val="003F5330"/>
    <w:rsid w:val="003F53BA"/>
    <w:rsid w:val="003F61D7"/>
    <w:rsid w:val="003F698B"/>
    <w:rsid w:val="003F6B7B"/>
    <w:rsid w:val="003F6D8A"/>
    <w:rsid w:val="003F724A"/>
    <w:rsid w:val="003F79EF"/>
    <w:rsid w:val="003F7CD8"/>
    <w:rsid w:val="00400013"/>
    <w:rsid w:val="0040040D"/>
    <w:rsid w:val="00400D24"/>
    <w:rsid w:val="00401094"/>
    <w:rsid w:val="0040220E"/>
    <w:rsid w:val="00402212"/>
    <w:rsid w:val="0040241C"/>
    <w:rsid w:val="004024A0"/>
    <w:rsid w:val="0040275D"/>
    <w:rsid w:val="00402FA4"/>
    <w:rsid w:val="00403660"/>
    <w:rsid w:val="00404318"/>
    <w:rsid w:val="0040455E"/>
    <w:rsid w:val="00404BF0"/>
    <w:rsid w:val="0040532F"/>
    <w:rsid w:val="0040589A"/>
    <w:rsid w:val="00405E70"/>
    <w:rsid w:val="004060BC"/>
    <w:rsid w:val="004067AB"/>
    <w:rsid w:val="00406E65"/>
    <w:rsid w:val="004077A4"/>
    <w:rsid w:val="00407B08"/>
    <w:rsid w:val="0041030D"/>
    <w:rsid w:val="00410594"/>
    <w:rsid w:val="004107CD"/>
    <w:rsid w:val="0041093D"/>
    <w:rsid w:val="00410BA2"/>
    <w:rsid w:val="00410D4F"/>
    <w:rsid w:val="00411856"/>
    <w:rsid w:val="004119B8"/>
    <w:rsid w:val="00411B56"/>
    <w:rsid w:val="00411D5C"/>
    <w:rsid w:val="0041208F"/>
    <w:rsid w:val="00412130"/>
    <w:rsid w:val="00412621"/>
    <w:rsid w:val="0041324E"/>
    <w:rsid w:val="00413C8A"/>
    <w:rsid w:val="00414022"/>
    <w:rsid w:val="00414303"/>
    <w:rsid w:val="00414B9E"/>
    <w:rsid w:val="00414DA7"/>
    <w:rsid w:val="00415140"/>
    <w:rsid w:val="00415632"/>
    <w:rsid w:val="0041564B"/>
    <w:rsid w:val="004157DE"/>
    <w:rsid w:val="004158C2"/>
    <w:rsid w:val="00415978"/>
    <w:rsid w:val="004159F2"/>
    <w:rsid w:val="00415CB1"/>
    <w:rsid w:val="00416CFD"/>
    <w:rsid w:val="0041773F"/>
    <w:rsid w:val="00417A30"/>
    <w:rsid w:val="00417B73"/>
    <w:rsid w:val="00420230"/>
    <w:rsid w:val="00420352"/>
    <w:rsid w:val="00420AA7"/>
    <w:rsid w:val="00420B4E"/>
    <w:rsid w:val="00421054"/>
    <w:rsid w:val="0042119A"/>
    <w:rsid w:val="004216E6"/>
    <w:rsid w:val="00421CE1"/>
    <w:rsid w:val="00422231"/>
    <w:rsid w:val="00422B15"/>
    <w:rsid w:val="00422EF9"/>
    <w:rsid w:val="004232DF"/>
    <w:rsid w:val="0042340F"/>
    <w:rsid w:val="004235B0"/>
    <w:rsid w:val="004247BA"/>
    <w:rsid w:val="00424AC7"/>
    <w:rsid w:val="004253C3"/>
    <w:rsid w:val="00425519"/>
    <w:rsid w:val="00425B1B"/>
    <w:rsid w:val="00425C5C"/>
    <w:rsid w:val="00425CA7"/>
    <w:rsid w:val="00425CF6"/>
    <w:rsid w:val="00425E2C"/>
    <w:rsid w:val="00425EA1"/>
    <w:rsid w:val="00426A02"/>
    <w:rsid w:val="00426D66"/>
    <w:rsid w:val="00426FBF"/>
    <w:rsid w:val="004275B6"/>
    <w:rsid w:val="004277A9"/>
    <w:rsid w:val="004277D4"/>
    <w:rsid w:val="0042798A"/>
    <w:rsid w:val="00427A6F"/>
    <w:rsid w:val="00427E3D"/>
    <w:rsid w:val="004302CF"/>
    <w:rsid w:val="00430481"/>
    <w:rsid w:val="00430D69"/>
    <w:rsid w:val="00431CBA"/>
    <w:rsid w:val="00432146"/>
    <w:rsid w:val="0043236C"/>
    <w:rsid w:val="00432C6F"/>
    <w:rsid w:val="00432D20"/>
    <w:rsid w:val="00433764"/>
    <w:rsid w:val="00433F0D"/>
    <w:rsid w:val="00434074"/>
    <w:rsid w:val="004362E2"/>
    <w:rsid w:val="004363A9"/>
    <w:rsid w:val="004368CC"/>
    <w:rsid w:val="00436D65"/>
    <w:rsid w:val="004370E6"/>
    <w:rsid w:val="0043793D"/>
    <w:rsid w:val="00437AEC"/>
    <w:rsid w:val="00440476"/>
    <w:rsid w:val="004405AF"/>
    <w:rsid w:val="0044097B"/>
    <w:rsid w:val="00440AC9"/>
    <w:rsid w:val="0044154C"/>
    <w:rsid w:val="0044161F"/>
    <w:rsid w:val="00441AFC"/>
    <w:rsid w:val="00442001"/>
    <w:rsid w:val="00442208"/>
    <w:rsid w:val="004424C1"/>
    <w:rsid w:val="00442868"/>
    <w:rsid w:val="004428E4"/>
    <w:rsid w:val="00443B32"/>
    <w:rsid w:val="00443F8F"/>
    <w:rsid w:val="0044412F"/>
    <w:rsid w:val="004442EA"/>
    <w:rsid w:val="00444668"/>
    <w:rsid w:val="00445062"/>
    <w:rsid w:val="004453E4"/>
    <w:rsid w:val="00445448"/>
    <w:rsid w:val="00445AC9"/>
    <w:rsid w:val="00445F54"/>
    <w:rsid w:val="004460F6"/>
    <w:rsid w:val="00447930"/>
    <w:rsid w:val="00447C75"/>
    <w:rsid w:val="0045024C"/>
    <w:rsid w:val="00450652"/>
    <w:rsid w:val="00451987"/>
    <w:rsid w:val="004519CA"/>
    <w:rsid w:val="00451B93"/>
    <w:rsid w:val="00451E66"/>
    <w:rsid w:val="0045231E"/>
    <w:rsid w:val="0045266D"/>
    <w:rsid w:val="00452847"/>
    <w:rsid w:val="0045294F"/>
    <w:rsid w:val="0045295B"/>
    <w:rsid w:val="00452A43"/>
    <w:rsid w:val="0045309A"/>
    <w:rsid w:val="0045362B"/>
    <w:rsid w:val="0045370E"/>
    <w:rsid w:val="00453968"/>
    <w:rsid w:val="00453F8E"/>
    <w:rsid w:val="0045433B"/>
    <w:rsid w:val="00454752"/>
    <w:rsid w:val="00454C58"/>
    <w:rsid w:val="004550C1"/>
    <w:rsid w:val="004551E6"/>
    <w:rsid w:val="00455E31"/>
    <w:rsid w:val="00456212"/>
    <w:rsid w:val="004565EB"/>
    <w:rsid w:val="004570D1"/>
    <w:rsid w:val="004571F2"/>
    <w:rsid w:val="00457AF2"/>
    <w:rsid w:val="00460703"/>
    <w:rsid w:val="004610FA"/>
    <w:rsid w:val="00461D6D"/>
    <w:rsid w:val="00462984"/>
    <w:rsid w:val="00463783"/>
    <w:rsid w:val="00463C3B"/>
    <w:rsid w:val="00464295"/>
    <w:rsid w:val="00464355"/>
    <w:rsid w:val="004644FA"/>
    <w:rsid w:val="0046457D"/>
    <w:rsid w:val="004653ED"/>
    <w:rsid w:val="004654EE"/>
    <w:rsid w:val="00465B75"/>
    <w:rsid w:val="00466282"/>
    <w:rsid w:val="004662AA"/>
    <w:rsid w:val="004662C5"/>
    <w:rsid w:val="00466AD0"/>
    <w:rsid w:val="00466BE7"/>
    <w:rsid w:val="00467244"/>
    <w:rsid w:val="0046728A"/>
    <w:rsid w:val="00467403"/>
    <w:rsid w:val="0046756C"/>
    <w:rsid w:val="0046781E"/>
    <w:rsid w:val="00467836"/>
    <w:rsid w:val="00467875"/>
    <w:rsid w:val="0047023F"/>
    <w:rsid w:val="00470596"/>
    <w:rsid w:val="0047073D"/>
    <w:rsid w:val="0047088D"/>
    <w:rsid w:val="0047118C"/>
    <w:rsid w:val="0047184D"/>
    <w:rsid w:val="00471B7A"/>
    <w:rsid w:val="00471F90"/>
    <w:rsid w:val="00471F94"/>
    <w:rsid w:val="00474439"/>
    <w:rsid w:val="00474665"/>
    <w:rsid w:val="00474EF2"/>
    <w:rsid w:val="0047504E"/>
    <w:rsid w:val="0047517B"/>
    <w:rsid w:val="004757CB"/>
    <w:rsid w:val="004759DF"/>
    <w:rsid w:val="00475EDE"/>
    <w:rsid w:val="00475F1B"/>
    <w:rsid w:val="004763CD"/>
    <w:rsid w:val="00476BE7"/>
    <w:rsid w:val="004772D8"/>
    <w:rsid w:val="00477529"/>
    <w:rsid w:val="004778C3"/>
    <w:rsid w:val="0047790A"/>
    <w:rsid w:val="00477943"/>
    <w:rsid w:val="0047799A"/>
    <w:rsid w:val="00477E70"/>
    <w:rsid w:val="00477FE3"/>
    <w:rsid w:val="004803E8"/>
    <w:rsid w:val="004808B6"/>
    <w:rsid w:val="004813F0"/>
    <w:rsid w:val="0048160A"/>
    <w:rsid w:val="00481EF3"/>
    <w:rsid w:val="00481FAB"/>
    <w:rsid w:val="00482056"/>
    <w:rsid w:val="004820BC"/>
    <w:rsid w:val="004823B7"/>
    <w:rsid w:val="004825DE"/>
    <w:rsid w:val="00482916"/>
    <w:rsid w:val="004830B4"/>
    <w:rsid w:val="0048314C"/>
    <w:rsid w:val="004835AE"/>
    <w:rsid w:val="00483637"/>
    <w:rsid w:val="004836EB"/>
    <w:rsid w:val="00483AAB"/>
    <w:rsid w:val="004848C7"/>
    <w:rsid w:val="004850D5"/>
    <w:rsid w:val="00485284"/>
    <w:rsid w:val="00485391"/>
    <w:rsid w:val="00485B3E"/>
    <w:rsid w:val="00485DC1"/>
    <w:rsid w:val="004865E3"/>
    <w:rsid w:val="00486901"/>
    <w:rsid w:val="00486A28"/>
    <w:rsid w:val="004871E6"/>
    <w:rsid w:val="004872E8"/>
    <w:rsid w:val="004874FF"/>
    <w:rsid w:val="004902E4"/>
    <w:rsid w:val="00490837"/>
    <w:rsid w:val="00490840"/>
    <w:rsid w:val="004908CE"/>
    <w:rsid w:val="00490AC1"/>
    <w:rsid w:val="00490B40"/>
    <w:rsid w:val="00490C13"/>
    <w:rsid w:val="004920AC"/>
    <w:rsid w:val="0049246B"/>
    <w:rsid w:val="004926C4"/>
    <w:rsid w:val="00493412"/>
    <w:rsid w:val="004937AE"/>
    <w:rsid w:val="00493A05"/>
    <w:rsid w:val="00493B28"/>
    <w:rsid w:val="00493B40"/>
    <w:rsid w:val="00493B65"/>
    <w:rsid w:val="00494921"/>
    <w:rsid w:val="00494BAA"/>
    <w:rsid w:val="00495734"/>
    <w:rsid w:val="004959BA"/>
    <w:rsid w:val="00495C4C"/>
    <w:rsid w:val="00496092"/>
    <w:rsid w:val="00496B8B"/>
    <w:rsid w:val="00496C3A"/>
    <w:rsid w:val="00496FA3"/>
    <w:rsid w:val="00497833"/>
    <w:rsid w:val="004A11B9"/>
    <w:rsid w:val="004A1354"/>
    <w:rsid w:val="004A2A6C"/>
    <w:rsid w:val="004A2B42"/>
    <w:rsid w:val="004A2D86"/>
    <w:rsid w:val="004A2E76"/>
    <w:rsid w:val="004A3007"/>
    <w:rsid w:val="004A3024"/>
    <w:rsid w:val="004A33C2"/>
    <w:rsid w:val="004A39D1"/>
    <w:rsid w:val="004A3D72"/>
    <w:rsid w:val="004A3DB2"/>
    <w:rsid w:val="004A4387"/>
    <w:rsid w:val="004A46F9"/>
    <w:rsid w:val="004A4A4A"/>
    <w:rsid w:val="004A4D63"/>
    <w:rsid w:val="004A50A9"/>
    <w:rsid w:val="004A5DB1"/>
    <w:rsid w:val="004A5EE3"/>
    <w:rsid w:val="004A6301"/>
    <w:rsid w:val="004A6398"/>
    <w:rsid w:val="004A659D"/>
    <w:rsid w:val="004A7984"/>
    <w:rsid w:val="004A7C82"/>
    <w:rsid w:val="004B04E3"/>
    <w:rsid w:val="004B0739"/>
    <w:rsid w:val="004B17CC"/>
    <w:rsid w:val="004B2501"/>
    <w:rsid w:val="004B2779"/>
    <w:rsid w:val="004B2ABA"/>
    <w:rsid w:val="004B2B35"/>
    <w:rsid w:val="004B2B65"/>
    <w:rsid w:val="004B3670"/>
    <w:rsid w:val="004B36D7"/>
    <w:rsid w:val="004B37DD"/>
    <w:rsid w:val="004B3D34"/>
    <w:rsid w:val="004B3DAA"/>
    <w:rsid w:val="004B4258"/>
    <w:rsid w:val="004B47A2"/>
    <w:rsid w:val="004B48CA"/>
    <w:rsid w:val="004B4938"/>
    <w:rsid w:val="004B4988"/>
    <w:rsid w:val="004B4A65"/>
    <w:rsid w:val="004B4C84"/>
    <w:rsid w:val="004B4D56"/>
    <w:rsid w:val="004B4D7D"/>
    <w:rsid w:val="004B4F36"/>
    <w:rsid w:val="004B52CF"/>
    <w:rsid w:val="004B5AB8"/>
    <w:rsid w:val="004B5F5F"/>
    <w:rsid w:val="004B6F46"/>
    <w:rsid w:val="004B702A"/>
    <w:rsid w:val="004B7691"/>
    <w:rsid w:val="004B79BE"/>
    <w:rsid w:val="004B7B04"/>
    <w:rsid w:val="004B7B0C"/>
    <w:rsid w:val="004B7B8A"/>
    <w:rsid w:val="004C0A4C"/>
    <w:rsid w:val="004C0D30"/>
    <w:rsid w:val="004C0D52"/>
    <w:rsid w:val="004C0D93"/>
    <w:rsid w:val="004C0F6A"/>
    <w:rsid w:val="004C1444"/>
    <w:rsid w:val="004C1AC8"/>
    <w:rsid w:val="004C1BC7"/>
    <w:rsid w:val="004C1DA8"/>
    <w:rsid w:val="004C287B"/>
    <w:rsid w:val="004C2CC0"/>
    <w:rsid w:val="004C2CD6"/>
    <w:rsid w:val="004C3E72"/>
    <w:rsid w:val="004C4807"/>
    <w:rsid w:val="004C4923"/>
    <w:rsid w:val="004C4A71"/>
    <w:rsid w:val="004C5801"/>
    <w:rsid w:val="004C67ED"/>
    <w:rsid w:val="004C7104"/>
    <w:rsid w:val="004C7710"/>
    <w:rsid w:val="004C77EC"/>
    <w:rsid w:val="004C7873"/>
    <w:rsid w:val="004C793A"/>
    <w:rsid w:val="004C7D5C"/>
    <w:rsid w:val="004D0402"/>
    <w:rsid w:val="004D042A"/>
    <w:rsid w:val="004D0469"/>
    <w:rsid w:val="004D0700"/>
    <w:rsid w:val="004D0780"/>
    <w:rsid w:val="004D0EBA"/>
    <w:rsid w:val="004D1316"/>
    <w:rsid w:val="004D17E1"/>
    <w:rsid w:val="004D1AC9"/>
    <w:rsid w:val="004D1E2E"/>
    <w:rsid w:val="004D2265"/>
    <w:rsid w:val="004D232C"/>
    <w:rsid w:val="004D2730"/>
    <w:rsid w:val="004D27B3"/>
    <w:rsid w:val="004D27BA"/>
    <w:rsid w:val="004D2849"/>
    <w:rsid w:val="004D2F66"/>
    <w:rsid w:val="004D3A53"/>
    <w:rsid w:val="004D3DB3"/>
    <w:rsid w:val="004D3E6E"/>
    <w:rsid w:val="004D4169"/>
    <w:rsid w:val="004D4330"/>
    <w:rsid w:val="004D438E"/>
    <w:rsid w:val="004D4DBE"/>
    <w:rsid w:val="004D4EA5"/>
    <w:rsid w:val="004D5048"/>
    <w:rsid w:val="004D6015"/>
    <w:rsid w:val="004D604F"/>
    <w:rsid w:val="004D617A"/>
    <w:rsid w:val="004D651D"/>
    <w:rsid w:val="004D6BAC"/>
    <w:rsid w:val="004D6C92"/>
    <w:rsid w:val="004D7B7C"/>
    <w:rsid w:val="004E01A6"/>
    <w:rsid w:val="004E0E1C"/>
    <w:rsid w:val="004E0E33"/>
    <w:rsid w:val="004E16F1"/>
    <w:rsid w:val="004E1AB6"/>
    <w:rsid w:val="004E2163"/>
    <w:rsid w:val="004E2208"/>
    <w:rsid w:val="004E2275"/>
    <w:rsid w:val="004E23E4"/>
    <w:rsid w:val="004E2761"/>
    <w:rsid w:val="004E28B7"/>
    <w:rsid w:val="004E2970"/>
    <w:rsid w:val="004E2B9D"/>
    <w:rsid w:val="004E3299"/>
    <w:rsid w:val="004E3823"/>
    <w:rsid w:val="004E3960"/>
    <w:rsid w:val="004E3F1F"/>
    <w:rsid w:val="004E43FF"/>
    <w:rsid w:val="004E4B63"/>
    <w:rsid w:val="004E520B"/>
    <w:rsid w:val="004E590D"/>
    <w:rsid w:val="004E5C13"/>
    <w:rsid w:val="004E5DC3"/>
    <w:rsid w:val="004E662A"/>
    <w:rsid w:val="004E6898"/>
    <w:rsid w:val="004E6AF7"/>
    <w:rsid w:val="004E7227"/>
    <w:rsid w:val="004E7B1C"/>
    <w:rsid w:val="004E7CC3"/>
    <w:rsid w:val="004E7E3A"/>
    <w:rsid w:val="004E7F75"/>
    <w:rsid w:val="004F0558"/>
    <w:rsid w:val="004F079F"/>
    <w:rsid w:val="004F07BA"/>
    <w:rsid w:val="004F0B80"/>
    <w:rsid w:val="004F0D38"/>
    <w:rsid w:val="004F1D5B"/>
    <w:rsid w:val="004F2A2A"/>
    <w:rsid w:val="004F32D9"/>
    <w:rsid w:val="004F3339"/>
    <w:rsid w:val="004F3C0D"/>
    <w:rsid w:val="004F3E75"/>
    <w:rsid w:val="004F4025"/>
    <w:rsid w:val="004F52DB"/>
    <w:rsid w:val="004F5797"/>
    <w:rsid w:val="004F5C20"/>
    <w:rsid w:val="004F6D9A"/>
    <w:rsid w:val="004F7B81"/>
    <w:rsid w:val="004F7F39"/>
    <w:rsid w:val="00500156"/>
    <w:rsid w:val="00500315"/>
    <w:rsid w:val="005004C1"/>
    <w:rsid w:val="00500A8D"/>
    <w:rsid w:val="0050149C"/>
    <w:rsid w:val="00501C4E"/>
    <w:rsid w:val="00502071"/>
    <w:rsid w:val="005023C8"/>
    <w:rsid w:val="00502406"/>
    <w:rsid w:val="00502458"/>
    <w:rsid w:val="005026DD"/>
    <w:rsid w:val="00502AB8"/>
    <w:rsid w:val="00502F4C"/>
    <w:rsid w:val="00503311"/>
    <w:rsid w:val="005034FB"/>
    <w:rsid w:val="00503513"/>
    <w:rsid w:val="0050374D"/>
    <w:rsid w:val="00504CB6"/>
    <w:rsid w:val="00504F58"/>
    <w:rsid w:val="00504FD9"/>
    <w:rsid w:val="00505585"/>
    <w:rsid w:val="005056D8"/>
    <w:rsid w:val="0050573F"/>
    <w:rsid w:val="00505B73"/>
    <w:rsid w:val="00505D7F"/>
    <w:rsid w:val="00505DEC"/>
    <w:rsid w:val="005065A7"/>
    <w:rsid w:val="00506B0C"/>
    <w:rsid w:val="00507114"/>
    <w:rsid w:val="0050721B"/>
    <w:rsid w:val="00507821"/>
    <w:rsid w:val="00507B80"/>
    <w:rsid w:val="005112D0"/>
    <w:rsid w:val="00511739"/>
    <w:rsid w:val="00511B70"/>
    <w:rsid w:val="00511BA8"/>
    <w:rsid w:val="00511BB8"/>
    <w:rsid w:val="005122E2"/>
    <w:rsid w:val="005125DD"/>
    <w:rsid w:val="00512BED"/>
    <w:rsid w:val="00512D77"/>
    <w:rsid w:val="00512E8E"/>
    <w:rsid w:val="00512E96"/>
    <w:rsid w:val="00513036"/>
    <w:rsid w:val="005134B7"/>
    <w:rsid w:val="00513829"/>
    <w:rsid w:val="00513EFC"/>
    <w:rsid w:val="00513F9A"/>
    <w:rsid w:val="005140CD"/>
    <w:rsid w:val="005144F4"/>
    <w:rsid w:val="005146D0"/>
    <w:rsid w:val="00514844"/>
    <w:rsid w:val="00514C0F"/>
    <w:rsid w:val="00514C2A"/>
    <w:rsid w:val="00514D2C"/>
    <w:rsid w:val="005159CF"/>
    <w:rsid w:val="00515C48"/>
    <w:rsid w:val="00515E40"/>
    <w:rsid w:val="00515F33"/>
    <w:rsid w:val="0051635E"/>
    <w:rsid w:val="005167A9"/>
    <w:rsid w:val="00516932"/>
    <w:rsid w:val="00517315"/>
    <w:rsid w:val="005173F1"/>
    <w:rsid w:val="00520076"/>
    <w:rsid w:val="00520AD0"/>
    <w:rsid w:val="0052113B"/>
    <w:rsid w:val="0052159A"/>
    <w:rsid w:val="00521EC1"/>
    <w:rsid w:val="005220D0"/>
    <w:rsid w:val="005227D8"/>
    <w:rsid w:val="00522885"/>
    <w:rsid w:val="00522899"/>
    <w:rsid w:val="0052297E"/>
    <w:rsid w:val="00522A24"/>
    <w:rsid w:val="00522CC3"/>
    <w:rsid w:val="005238EA"/>
    <w:rsid w:val="00523925"/>
    <w:rsid w:val="00523FEE"/>
    <w:rsid w:val="0052404E"/>
    <w:rsid w:val="005243D5"/>
    <w:rsid w:val="0052481A"/>
    <w:rsid w:val="00524C25"/>
    <w:rsid w:val="00524E3A"/>
    <w:rsid w:val="0052513A"/>
    <w:rsid w:val="005255CA"/>
    <w:rsid w:val="00525A79"/>
    <w:rsid w:val="00526771"/>
    <w:rsid w:val="00526A9C"/>
    <w:rsid w:val="00526D4D"/>
    <w:rsid w:val="005270AF"/>
    <w:rsid w:val="005273A3"/>
    <w:rsid w:val="0052799D"/>
    <w:rsid w:val="00530338"/>
    <w:rsid w:val="0053061F"/>
    <w:rsid w:val="00532058"/>
    <w:rsid w:val="0053254A"/>
    <w:rsid w:val="005327E9"/>
    <w:rsid w:val="005327F9"/>
    <w:rsid w:val="00532A9F"/>
    <w:rsid w:val="00533614"/>
    <w:rsid w:val="005341A7"/>
    <w:rsid w:val="00534D03"/>
    <w:rsid w:val="005359AD"/>
    <w:rsid w:val="00535E64"/>
    <w:rsid w:val="00536429"/>
    <w:rsid w:val="005368E4"/>
    <w:rsid w:val="00536BDD"/>
    <w:rsid w:val="00536FC8"/>
    <w:rsid w:val="0053792C"/>
    <w:rsid w:val="00537D41"/>
    <w:rsid w:val="005403DB"/>
    <w:rsid w:val="0054108C"/>
    <w:rsid w:val="0054112C"/>
    <w:rsid w:val="005417E0"/>
    <w:rsid w:val="00541E40"/>
    <w:rsid w:val="00542BDA"/>
    <w:rsid w:val="00542E94"/>
    <w:rsid w:val="00543735"/>
    <w:rsid w:val="00543AF3"/>
    <w:rsid w:val="00544046"/>
    <w:rsid w:val="005443ED"/>
    <w:rsid w:val="00544C2E"/>
    <w:rsid w:val="0054614D"/>
    <w:rsid w:val="00546702"/>
    <w:rsid w:val="00546949"/>
    <w:rsid w:val="00546B3F"/>
    <w:rsid w:val="00546D37"/>
    <w:rsid w:val="005510E2"/>
    <w:rsid w:val="0055110A"/>
    <w:rsid w:val="005513B2"/>
    <w:rsid w:val="00551AF7"/>
    <w:rsid w:val="005524A4"/>
    <w:rsid w:val="0055252D"/>
    <w:rsid w:val="0055272A"/>
    <w:rsid w:val="00552809"/>
    <w:rsid w:val="00552CAF"/>
    <w:rsid w:val="00553048"/>
    <w:rsid w:val="00554E88"/>
    <w:rsid w:val="00554FC5"/>
    <w:rsid w:val="005557B7"/>
    <w:rsid w:val="00555A7F"/>
    <w:rsid w:val="00555B13"/>
    <w:rsid w:val="00555C67"/>
    <w:rsid w:val="005560E7"/>
    <w:rsid w:val="00556324"/>
    <w:rsid w:val="00556453"/>
    <w:rsid w:val="005579CB"/>
    <w:rsid w:val="00557BDE"/>
    <w:rsid w:val="0056096E"/>
    <w:rsid w:val="00561489"/>
    <w:rsid w:val="00561491"/>
    <w:rsid w:val="005617D1"/>
    <w:rsid w:val="00561BB2"/>
    <w:rsid w:val="00561BC7"/>
    <w:rsid w:val="00561EB1"/>
    <w:rsid w:val="00562BC8"/>
    <w:rsid w:val="00563064"/>
    <w:rsid w:val="005631C2"/>
    <w:rsid w:val="00563B01"/>
    <w:rsid w:val="00563B35"/>
    <w:rsid w:val="00563B44"/>
    <w:rsid w:val="00564951"/>
    <w:rsid w:val="00564C75"/>
    <w:rsid w:val="00564D73"/>
    <w:rsid w:val="005651C2"/>
    <w:rsid w:val="005652C2"/>
    <w:rsid w:val="005655DD"/>
    <w:rsid w:val="005668B2"/>
    <w:rsid w:val="005668D2"/>
    <w:rsid w:val="005669FF"/>
    <w:rsid w:val="00566E22"/>
    <w:rsid w:val="0056749E"/>
    <w:rsid w:val="005676B2"/>
    <w:rsid w:val="0056773C"/>
    <w:rsid w:val="00567C88"/>
    <w:rsid w:val="00567FBB"/>
    <w:rsid w:val="00570392"/>
    <w:rsid w:val="00570537"/>
    <w:rsid w:val="00570684"/>
    <w:rsid w:val="00570B2A"/>
    <w:rsid w:val="00571754"/>
    <w:rsid w:val="00571988"/>
    <w:rsid w:val="005722FB"/>
    <w:rsid w:val="00572751"/>
    <w:rsid w:val="00572EBE"/>
    <w:rsid w:val="0057345D"/>
    <w:rsid w:val="005736C6"/>
    <w:rsid w:val="0057386F"/>
    <w:rsid w:val="00573976"/>
    <w:rsid w:val="00573BF9"/>
    <w:rsid w:val="00573C60"/>
    <w:rsid w:val="00574085"/>
    <w:rsid w:val="00574E62"/>
    <w:rsid w:val="00575A10"/>
    <w:rsid w:val="00576177"/>
    <w:rsid w:val="005761B2"/>
    <w:rsid w:val="00576AE1"/>
    <w:rsid w:val="00577550"/>
    <w:rsid w:val="005775F5"/>
    <w:rsid w:val="0057788E"/>
    <w:rsid w:val="00577EAA"/>
    <w:rsid w:val="00580105"/>
    <w:rsid w:val="005810F8"/>
    <w:rsid w:val="00581784"/>
    <w:rsid w:val="00581946"/>
    <w:rsid w:val="005826F5"/>
    <w:rsid w:val="00582C38"/>
    <w:rsid w:val="00582C63"/>
    <w:rsid w:val="00582E04"/>
    <w:rsid w:val="005836A8"/>
    <w:rsid w:val="00583A17"/>
    <w:rsid w:val="0058440D"/>
    <w:rsid w:val="005844A5"/>
    <w:rsid w:val="005854D3"/>
    <w:rsid w:val="00585566"/>
    <w:rsid w:val="00585AAA"/>
    <w:rsid w:val="0058728F"/>
    <w:rsid w:val="00587903"/>
    <w:rsid w:val="00587DC4"/>
    <w:rsid w:val="005904C2"/>
    <w:rsid w:val="00590509"/>
    <w:rsid w:val="00590562"/>
    <w:rsid w:val="00590995"/>
    <w:rsid w:val="00590FA3"/>
    <w:rsid w:val="00591772"/>
    <w:rsid w:val="00592946"/>
    <w:rsid w:val="00592951"/>
    <w:rsid w:val="00592B95"/>
    <w:rsid w:val="00592FBC"/>
    <w:rsid w:val="00593CD3"/>
    <w:rsid w:val="00594F83"/>
    <w:rsid w:val="005956C4"/>
    <w:rsid w:val="005957AA"/>
    <w:rsid w:val="00595B1A"/>
    <w:rsid w:val="0059634A"/>
    <w:rsid w:val="00596F93"/>
    <w:rsid w:val="00597376"/>
    <w:rsid w:val="0059785E"/>
    <w:rsid w:val="0059796E"/>
    <w:rsid w:val="00597A96"/>
    <w:rsid w:val="005A040C"/>
    <w:rsid w:val="005A0B18"/>
    <w:rsid w:val="005A194F"/>
    <w:rsid w:val="005A24E9"/>
    <w:rsid w:val="005A2ACB"/>
    <w:rsid w:val="005A2F10"/>
    <w:rsid w:val="005A31C7"/>
    <w:rsid w:val="005A33BC"/>
    <w:rsid w:val="005A355F"/>
    <w:rsid w:val="005A3A88"/>
    <w:rsid w:val="005A3F88"/>
    <w:rsid w:val="005A4079"/>
    <w:rsid w:val="005A4198"/>
    <w:rsid w:val="005A49B0"/>
    <w:rsid w:val="005A4A49"/>
    <w:rsid w:val="005A4CA3"/>
    <w:rsid w:val="005A4D27"/>
    <w:rsid w:val="005A503D"/>
    <w:rsid w:val="005A514C"/>
    <w:rsid w:val="005A5592"/>
    <w:rsid w:val="005A5689"/>
    <w:rsid w:val="005A5858"/>
    <w:rsid w:val="005A5AA5"/>
    <w:rsid w:val="005A6D81"/>
    <w:rsid w:val="005A7130"/>
    <w:rsid w:val="005A7933"/>
    <w:rsid w:val="005B054C"/>
    <w:rsid w:val="005B0777"/>
    <w:rsid w:val="005B07D6"/>
    <w:rsid w:val="005B099F"/>
    <w:rsid w:val="005B0ABA"/>
    <w:rsid w:val="005B0C22"/>
    <w:rsid w:val="005B0F29"/>
    <w:rsid w:val="005B11E5"/>
    <w:rsid w:val="005B13B8"/>
    <w:rsid w:val="005B156C"/>
    <w:rsid w:val="005B15BD"/>
    <w:rsid w:val="005B1D68"/>
    <w:rsid w:val="005B26A4"/>
    <w:rsid w:val="005B31FD"/>
    <w:rsid w:val="005B3753"/>
    <w:rsid w:val="005B3D4C"/>
    <w:rsid w:val="005B400A"/>
    <w:rsid w:val="005B4AF4"/>
    <w:rsid w:val="005B5027"/>
    <w:rsid w:val="005B516E"/>
    <w:rsid w:val="005B53B2"/>
    <w:rsid w:val="005B5638"/>
    <w:rsid w:val="005B5ADE"/>
    <w:rsid w:val="005B5D17"/>
    <w:rsid w:val="005B5D6D"/>
    <w:rsid w:val="005B6347"/>
    <w:rsid w:val="005B6A5B"/>
    <w:rsid w:val="005B6BE3"/>
    <w:rsid w:val="005B7519"/>
    <w:rsid w:val="005B771C"/>
    <w:rsid w:val="005C04D3"/>
    <w:rsid w:val="005C15AE"/>
    <w:rsid w:val="005C1BAD"/>
    <w:rsid w:val="005C259C"/>
    <w:rsid w:val="005C268F"/>
    <w:rsid w:val="005C278A"/>
    <w:rsid w:val="005C2E29"/>
    <w:rsid w:val="005C3B96"/>
    <w:rsid w:val="005C3BB4"/>
    <w:rsid w:val="005C3E49"/>
    <w:rsid w:val="005C3EA7"/>
    <w:rsid w:val="005C4119"/>
    <w:rsid w:val="005C4C0E"/>
    <w:rsid w:val="005C55C5"/>
    <w:rsid w:val="005C5BF5"/>
    <w:rsid w:val="005C5BF7"/>
    <w:rsid w:val="005C7418"/>
    <w:rsid w:val="005C7BA3"/>
    <w:rsid w:val="005C7C2E"/>
    <w:rsid w:val="005D014D"/>
    <w:rsid w:val="005D0419"/>
    <w:rsid w:val="005D0586"/>
    <w:rsid w:val="005D0AD4"/>
    <w:rsid w:val="005D0F0C"/>
    <w:rsid w:val="005D1090"/>
    <w:rsid w:val="005D1092"/>
    <w:rsid w:val="005D1231"/>
    <w:rsid w:val="005D14A1"/>
    <w:rsid w:val="005D16F2"/>
    <w:rsid w:val="005D1722"/>
    <w:rsid w:val="005D1AC1"/>
    <w:rsid w:val="005D202F"/>
    <w:rsid w:val="005D2213"/>
    <w:rsid w:val="005D2A3A"/>
    <w:rsid w:val="005D3A76"/>
    <w:rsid w:val="005D4CA5"/>
    <w:rsid w:val="005D500F"/>
    <w:rsid w:val="005D658A"/>
    <w:rsid w:val="005D65E9"/>
    <w:rsid w:val="005D6A28"/>
    <w:rsid w:val="005D6FCD"/>
    <w:rsid w:val="005D7361"/>
    <w:rsid w:val="005D7677"/>
    <w:rsid w:val="005D7D0F"/>
    <w:rsid w:val="005D7FD0"/>
    <w:rsid w:val="005D7FFE"/>
    <w:rsid w:val="005E0A9C"/>
    <w:rsid w:val="005E13F9"/>
    <w:rsid w:val="005E149F"/>
    <w:rsid w:val="005E1821"/>
    <w:rsid w:val="005E19EA"/>
    <w:rsid w:val="005E2355"/>
    <w:rsid w:val="005E23B8"/>
    <w:rsid w:val="005E24C3"/>
    <w:rsid w:val="005E2859"/>
    <w:rsid w:val="005E28EE"/>
    <w:rsid w:val="005E3742"/>
    <w:rsid w:val="005E38CC"/>
    <w:rsid w:val="005E3BC6"/>
    <w:rsid w:val="005E40A5"/>
    <w:rsid w:val="005E4971"/>
    <w:rsid w:val="005E5AD7"/>
    <w:rsid w:val="005E5BF9"/>
    <w:rsid w:val="005E66B6"/>
    <w:rsid w:val="005E715D"/>
    <w:rsid w:val="005E7E17"/>
    <w:rsid w:val="005F0467"/>
    <w:rsid w:val="005F0485"/>
    <w:rsid w:val="005F0585"/>
    <w:rsid w:val="005F0CAB"/>
    <w:rsid w:val="005F0DAC"/>
    <w:rsid w:val="005F0F6B"/>
    <w:rsid w:val="005F125B"/>
    <w:rsid w:val="005F1AA7"/>
    <w:rsid w:val="005F2908"/>
    <w:rsid w:val="005F3112"/>
    <w:rsid w:val="005F3252"/>
    <w:rsid w:val="005F42E2"/>
    <w:rsid w:val="005F45D3"/>
    <w:rsid w:val="005F5204"/>
    <w:rsid w:val="005F541D"/>
    <w:rsid w:val="005F56BD"/>
    <w:rsid w:val="005F5973"/>
    <w:rsid w:val="005F5BE5"/>
    <w:rsid w:val="005F650E"/>
    <w:rsid w:val="005F6A10"/>
    <w:rsid w:val="005F6F14"/>
    <w:rsid w:val="005F741A"/>
    <w:rsid w:val="005F7ACF"/>
    <w:rsid w:val="005F7E64"/>
    <w:rsid w:val="006000D1"/>
    <w:rsid w:val="006004A0"/>
    <w:rsid w:val="00600A6F"/>
    <w:rsid w:val="00600BDF"/>
    <w:rsid w:val="00600CF2"/>
    <w:rsid w:val="00601119"/>
    <w:rsid w:val="006011DF"/>
    <w:rsid w:val="006014E4"/>
    <w:rsid w:val="00601508"/>
    <w:rsid w:val="006019C1"/>
    <w:rsid w:val="00602005"/>
    <w:rsid w:val="00602693"/>
    <w:rsid w:val="006029B2"/>
    <w:rsid w:val="00602D0B"/>
    <w:rsid w:val="00602EB4"/>
    <w:rsid w:val="00603149"/>
    <w:rsid w:val="00603420"/>
    <w:rsid w:val="006040BC"/>
    <w:rsid w:val="0060457A"/>
    <w:rsid w:val="00604847"/>
    <w:rsid w:val="006051AE"/>
    <w:rsid w:val="0060520E"/>
    <w:rsid w:val="006053A2"/>
    <w:rsid w:val="00605725"/>
    <w:rsid w:val="00605FCC"/>
    <w:rsid w:val="00607762"/>
    <w:rsid w:val="0060777C"/>
    <w:rsid w:val="00607912"/>
    <w:rsid w:val="00607D5F"/>
    <w:rsid w:val="00610455"/>
    <w:rsid w:val="006104C3"/>
    <w:rsid w:val="00610A31"/>
    <w:rsid w:val="00610BA7"/>
    <w:rsid w:val="00610C5E"/>
    <w:rsid w:val="0061104D"/>
    <w:rsid w:val="00611563"/>
    <w:rsid w:val="0061174A"/>
    <w:rsid w:val="00611B37"/>
    <w:rsid w:val="00612607"/>
    <w:rsid w:val="00612B3A"/>
    <w:rsid w:val="00612BB7"/>
    <w:rsid w:val="00613002"/>
    <w:rsid w:val="00613156"/>
    <w:rsid w:val="00613469"/>
    <w:rsid w:val="00613659"/>
    <w:rsid w:val="006138F2"/>
    <w:rsid w:val="00613BC5"/>
    <w:rsid w:val="00614E78"/>
    <w:rsid w:val="006152CC"/>
    <w:rsid w:val="00615638"/>
    <w:rsid w:val="00615D68"/>
    <w:rsid w:val="00616FF9"/>
    <w:rsid w:val="006172F0"/>
    <w:rsid w:val="00620003"/>
    <w:rsid w:val="00621136"/>
    <w:rsid w:val="006212AD"/>
    <w:rsid w:val="00621317"/>
    <w:rsid w:val="006213AC"/>
    <w:rsid w:val="00621757"/>
    <w:rsid w:val="0062284C"/>
    <w:rsid w:val="00622A71"/>
    <w:rsid w:val="00622C7C"/>
    <w:rsid w:val="0062319F"/>
    <w:rsid w:val="006235DE"/>
    <w:rsid w:val="00623966"/>
    <w:rsid w:val="00624269"/>
    <w:rsid w:val="006242A0"/>
    <w:rsid w:val="00624969"/>
    <w:rsid w:val="00624A4E"/>
    <w:rsid w:val="00624CB5"/>
    <w:rsid w:val="00624EB7"/>
    <w:rsid w:val="00624F9A"/>
    <w:rsid w:val="006252B4"/>
    <w:rsid w:val="00625C1A"/>
    <w:rsid w:val="006261F2"/>
    <w:rsid w:val="0062689E"/>
    <w:rsid w:val="00626AC6"/>
    <w:rsid w:val="00626B36"/>
    <w:rsid w:val="00626F0B"/>
    <w:rsid w:val="00627041"/>
    <w:rsid w:val="0062716C"/>
    <w:rsid w:val="006279BB"/>
    <w:rsid w:val="00627ACA"/>
    <w:rsid w:val="00627BBB"/>
    <w:rsid w:val="00627DC0"/>
    <w:rsid w:val="006307F8"/>
    <w:rsid w:val="00630AAE"/>
    <w:rsid w:val="00631160"/>
    <w:rsid w:val="00631DF7"/>
    <w:rsid w:val="00631F85"/>
    <w:rsid w:val="006322B7"/>
    <w:rsid w:val="006324FB"/>
    <w:rsid w:val="00632D25"/>
    <w:rsid w:val="00633618"/>
    <w:rsid w:val="00633662"/>
    <w:rsid w:val="006344F6"/>
    <w:rsid w:val="00634696"/>
    <w:rsid w:val="00634967"/>
    <w:rsid w:val="00634E7C"/>
    <w:rsid w:val="00634FFD"/>
    <w:rsid w:val="00635067"/>
    <w:rsid w:val="006358D9"/>
    <w:rsid w:val="006364C8"/>
    <w:rsid w:val="0063673D"/>
    <w:rsid w:val="006367F5"/>
    <w:rsid w:val="006369C4"/>
    <w:rsid w:val="0063700D"/>
    <w:rsid w:val="0063795D"/>
    <w:rsid w:val="00640025"/>
    <w:rsid w:val="00640066"/>
    <w:rsid w:val="00640CFD"/>
    <w:rsid w:val="00642036"/>
    <w:rsid w:val="006423F7"/>
    <w:rsid w:val="0064300B"/>
    <w:rsid w:val="0064384D"/>
    <w:rsid w:val="006446E7"/>
    <w:rsid w:val="00644841"/>
    <w:rsid w:val="006448F8"/>
    <w:rsid w:val="006452DC"/>
    <w:rsid w:val="00645E5B"/>
    <w:rsid w:val="00645F01"/>
    <w:rsid w:val="00646508"/>
    <w:rsid w:val="0064690D"/>
    <w:rsid w:val="00646BA2"/>
    <w:rsid w:val="00646E17"/>
    <w:rsid w:val="00647833"/>
    <w:rsid w:val="00647940"/>
    <w:rsid w:val="00647AC2"/>
    <w:rsid w:val="00650311"/>
    <w:rsid w:val="00650364"/>
    <w:rsid w:val="00650CD7"/>
    <w:rsid w:val="00650FB7"/>
    <w:rsid w:val="00651092"/>
    <w:rsid w:val="0065195F"/>
    <w:rsid w:val="00651E7F"/>
    <w:rsid w:val="00651E8D"/>
    <w:rsid w:val="0065296A"/>
    <w:rsid w:val="00652E26"/>
    <w:rsid w:val="00652E7C"/>
    <w:rsid w:val="006530FD"/>
    <w:rsid w:val="006533A4"/>
    <w:rsid w:val="00653585"/>
    <w:rsid w:val="006536DF"/>
    <w:rsid w:val="00653A0E"/>
    <w:rsid w:val="006540D7"/>
    <w:rsid w:val="0065453E"/>
    <w:rsid w:val="006545DD"/>
    <w:rsid w:val="00654CA3"/>
    <w:rsid w:val="00655593"/>
    <w:rsid w:val="00656ED0"/>
    <w:rsid w:val="00657104"/>
    <w:rsid w:val="0066015E"/>
    <w:rsid w:val="00660223"/>
    <w:rsid w:val="006602B6"/>
    <w:rsid w:val="00660AF5"/>
    <w:rsid w:val="00660FA5"/>
    <w:rsid w:val="0066128E"/>
    <w:rsid w:val="00661534"/>
    <w:rsid w:val="00661945"/>
    <w:rsid w:val="00661D4E"/>
    <w:rsid w:val="00662793"/>
    <w:rsid w:val="0066295F"/>
    <w:rsid w:val="00662C16"/>
    <w:rsid w:val="0066390F"/>
    <w:rsid w:val="0066437B"/>
    <w:rsid w:val="0066459C"/>
    <w:rsid w:val="0066466D"/>
    <w:rsid w:val="006648C3"/>
    <w:rsid w:val="00664B6E"/>
    <w:rsid w:val="00665019"/>
    <w:rsid w:val="00665393"/>
    <w:rsid w:val="00665523"/>
    <w:rsid w:val="006656E6"/>
    <w:rsid w:val="006658A8"/>
    <w:rsid w:val="00665CAA"/>
    <w:rsid w:val="00665D8F"/>
    <w:rsid w:val="00665FB6"/>
    <w:rsid w:val="0066614C"/>
    <w:rsid w:val="00666188"/>
    <w:rsid w:val="00666432"/>
    <w:rsid w:val="006665B9"/>
    <w:rsid w:val="00666D5A"/>
    <w:rsid w:val="00667490"/>
    <w:rsid w:val="00667576"/>
    <w:rsid w:val="006676E1"/>
    <w:rsid w:val="00670193"/>
    <w:rsid w:val="00670D0C"/>
    <w:rsid w:val="00671127"/>
    <w:rsid w:val="00671ADA"/>
    <w:rsid w:val="00671DCC"/>
    <w:rsid w:val="00671FE7"/>
    <w:rsid w:val="006725A8"/>
    <w:rsid w:val="00672843"/>
    <w:rsid w:val="00672F4D"/>
    <w:rsid w:val="006732E5"/>
    <w:rsid w:val="006738D4"/>
    <w:rsid w:val="00673DE2"/>
    <w:rsid w:val="006748DE"/>
    <w:rsid w:val="00674948"/>
    <w:rsid w:val="00674ABD"/>
    <w:rsid w:val="006754AE"/>
    <w:rsid w:val="00675AA9"/>
    <w:rsid w:val="00675AF5"/>
    <w:rsid w:val="00675EA0"/>
    <w:rsid w:val="0067637A"/>
    <w:rsid w:val="00676789"/>
    <w:rsid w:val="00676CB4"/>
    <w:rsid w:val="00676D23"/>
    <w:rsid w:val="00677049"/>
    <w:rsid w:val="00677871"/>
    <w:rsid w:val="006778ED"/>
    <w:rsid w:val="0068028A"/>
    <w:rsid w:val="006807DC"/>
    <w:rsid w:val="00680B2A"/>
    <w:rsid w:val="00680E9F"/>
    <w:rsid w:val="00680EE3"/>
    <w:rsid w:val="00680F23"/>
    <w:rsid w:val="006810C1"/>
    <w:rsid w:val="006822E3"/>
    <w:rsid w:val="00682369"/>
    <w:rsid w:val="006828A1"/>
    <w:rsid w:val="00682AFF"/>
    <w:rsid w:val="00683675"/>
    <w:rsid w:val="00683971"/>
    <w:rsid w:val="00684478"/>
    <w:rsid w:val="00684643"/>
    <w:rsid w:val="00685EFA"/>
    <w:rsid w:val="00686489"/>
    <w:rsid w:val="0068659D"/>
    <w:rsid w:val="0068664E"/>
    <w:rsid w:val="006869EA"/>
    <w:rsid w:val="00687BFC"/>
    <w:rsid w:val="00687D23"/>
    <w:rsid w:val="00687DE3"/>
    <w:rsid w:val="00690372"/>
    <w:rsid w:val="00690934"/>
    <w:rsid w:val="0069099E"/>
    <w:rsid w:val="00690A99"/>
    <w:rsid w:val="006911D0"/>
    <w:rsid w:val="00691A3C"/>
    <w:rsid w:val="00692601"/>
    <w:rsid w:val="0069280B"/>
    <w:rsid w:val="006929F5"/>
    <w:rsid w:val="00692B59"/>
    <w:rsid w:val="00692C1F"/>
    <w:rsid w:val="00693186"/>
    <w:rsid w:val="00693196"/>
    <w:rsid w:val="0069467B"/>
    <w:rsid w:val="00695124"/>
    <w:rsid w:val="0069605E"/>
    <w:rsid w:val="00696304"/>
    <w:rsid w:val="00696A2B"/>
    <w:rsid w:val="00696B0A"/>
    <w:rsid w:val="006975DB"/>
    <w:rsid w:val="00697DFF"/>
    <w:rsid w:val="00697F10"/>
    <w:rsid w:val="00697F2A"/>
    <w:rsid w:val="006A0E1F"/>
    <w:rsid w:val="006A0F50"/>
    <w:rsid w:val="006A105F"/>
    <w:rsid w:val="006A1284"/>
    <w:rsid w:val="006A1E7D"/>
    <w:rsid w:val="006A3060"/>
    <w:rsid w:val="006A33DC"/>
    <w:rsid w:val="006A3C11"/>
    <w:rsid w:val="006A3C33"/>
    <w:rsid w:val="006A3E4E"/>
    <w:rsid w:val="006A4043"/>
    <w:rsid w:val="006A4CE7"/>
    <w:rsid w:val="006A4D04"/>
    <w:rsid w:val="006A5EE7"/>
    <w:rsid w:val="006A6EE9"/>
    <w:rsid w:val="006A6FD2"/>
    <w:rsid w:val="006A7210"/>
    <w:rsid w:val="006A765C"/>
    <w:rsid w:val="006A7FAD"/>
    <w:rsid w:val="006B0180"/>
    <w:rsid w:val="006B0B5E"/>
    <w:rsid w:val="006B115B"/>
    <w:rsid w:val="006B15D8"/>
    <w:rsid w:val="006B1A4B"/>
    <w:rsid w:val="006B1D48"/>
    <w:rsid w:val="006B1EF1"/>
    <w:rsid w:val="006B229B"/>
    <w:rsid w:val="006B2481"/>
    <w:rsid w:val="006B3886"/>
    <w:rsid w:val="006B3A05"/>
    <w:rsid w:val="006B3CF4"/>
    <w:rsid w:val="006B3E91"/>
    <w:rsid w:val="006B3F94"/>
    <w:rsid w:val="006B4290"/>
    <w:rsid w:val="006B52F9"/>
    <w:rsid w:val="006B5392"/>
    <w:rsid w:val="006B5AA6"/>
    <w:rsid w:val="006B6CCB"/>
    <w:rsid w:val="006B71AB"/>
    <w:rsid w:val="006B7585"/>
    <w:rsid w:val="006B7841"/>
    <w:rsid w:val="006C05DF"/>
    <w:rsid w:val="006C06A8"/>
    <w:rsid w:val="006C0874"/>
    <w:rsid w:val="006C08A0"/>
    <w:rsid w:val="006C0945"/>
    <w:rsid w:val="006C0F27"/>
    <w:rsid w:val="006C10CE"/>
    <w:rsid w:val="006C11A5"/>
    <w:rsid w:val="006C19CC"/>
    <w:rsid w:val="006C1A4E"/>
    <w:rsid w:val="006C1CF8"/>
    <w:rsid w:val="006C1E4E"/>
    <w:rsid w:val="006C2267"/>
    <w:rsid w:val="006C2E96"/>
    <w:rsid w:val="006C2F02"/>
    <w:rsid w:val="006C3590"/>
    <w:rsid w:val="006C39FD"/>
    <w:rsid w:val="006C3DB6"/>
    <w:rsid w:val="006C47D8"/>
    <w:rsid w:val="006C4B23"/>
    <w:rsid w:val="006C4EA0"/>
    <w:rsid w:val="006C4EAB"/>
    <w:rsid w:val="006C50B1"/>
    <w:rsid w:val="006C541E"/>
    <w:rsid w:val="006C61DF"/>
    <w:rsid w:val="006C6286"/>
    <w:rsid w:val="006C64E8"/>
    <w:rsid w:val="006C6E37"/>
    <w:rsid w:val="006C6FCB"/>
    <w:rsid w:val="006C7840"/>
    <w:rsid w:val="006C790B"/>
    <w:rsid w:val="006C7D39"/>
    <w:rsid w:val="006D0580"/>
    <w:rsid w:val="006D1078"/>
    <w:rsid w:val="006D14AF"/>
    <w:rsid w:val="006D1831"/>
    <w:rsid w:val="006D1B9D"/>
    <w:rsid w:val="006D2193"/>
    <w:rsid w:val="006D2754"/>
    <w:rsid w:val="006D28E8"/>
    <w:rsid w:val="006D2913"/>
    <w:rsid w:val="006D2CC9"/>
    <w:rsid w:val="006D2D08"/>
    <w:rsid w:val="006D3935"/>
    <w:rsid w:val="006D3B1E"/>
    <w:rsid w:val="006D5425"/>
    <w:rsid w:val="006D5458"/>
    <w:rsid w:val="006D5D9F"/>
    <w:rsid w:val="006D5FB2"/>
    <w:rsid w:val="006D6036"/>
    <w:rsid w:val="006D61D9"/>
    <w:rsid w:val="006D66EE"/>
    <w:rsid w:val="006D6767"/>
    <w:rsid w:val="006D6E34"/>
    <w:rsid w:val="006D7256"/>
    <w:rsid w:val="006D7284"/>
    <w:rsid w:val="006D76BD"/>
    <w:rsid w:val="006D7FDF"/>
    <w:rsid w:val="006E069A"/>
    <w:rsid w:val="006E06D7"/>
    <w:rsid w:val="006E11C5"/>
    <w:rsid w:val="006E163C"/>
    <w:rsid w:val="006E1C0D"/>
    <w:rsid w:val="006E20D8"/>
    <w:rsid w:val="006E2254"/>
    <w:rsid w:val="006E2A2B"/>
    <w:rsid w:val="006E2E8A"/>
    <w:rsid w:val="006E315D"/>
    <w:rsid w:val="006E3163"/>
    <w:rsid w:val="006E3455"/>
    <w:rsid w:val="006E3820"/>
    <w:rsid w:val="006E3ECD"/>
    <w:rsid w:val="006E4270"/>
    <w:rsid w:val="006E570C"/>
    <w:rsid w:val="006E5D4D"/>
    <w:rsid w:val="006E619B"/>
    <w:rsid w:val="006E659B"/>
    <w:rsid w:val="006E69DC"/>
    <w:rsid w:val="006E6A5C"/>
    <w:rsid w:val="006E6B72"/>
    <w:rsid w:val="006E6C34"/>
    <w:rsid w:val="006E6C8B"/>
    <w:rsid w:val="006E6EAC"/>
    <w:rsid w:val="006F00E8"/>
    <w:rsid w:val="006F0D31"/>
    <w:rsid w:val="006F100B"/>
    <w:rsid w:val="006F1049"/>
    <w:rsid w:val="006F1329"/>
    <w:rsid w:val="006F171F"/>
    <w:rsid w:val="006F22BA"/>
    <w:rsid w:val="006F236F"/>
    <w:rsid w:val="006F23F1"/>
    <w:rsid w:val="006F2517"/>
    <w:rsid w:val="006F26A2"/>
    <w:rsid w:val="006F2A00"/>
    <w:rsid w:val="006F2CD1"/>
    <w:rsid w:val="006F3484"/>
    <w:rsid w:val="006F3B27"/>
    <w:rsid w:val="006F3C63"/>
    <w:rsid w:val="006F3E4F"/>
    <w:rsid w:val="006F3EE6"/>
    <w:rsid w:val="006F44A5"/>
    <w:rsid w:val="006F47D3"/>
    <w:rsid w:val="006F4ECB"/>
    <w:rsid w:val="006F4F69"/>
    <w:rsid w:val="006F501D"/>
    <w:rsid w:val="006F5468"/>
    <w:rsid w:val="006F5488"/>
    <w:rsid w:val="006F5A9A"/>
    <w:rsid w:val="006F5BD6"/>
    <w:rsid w:val="006F63A0"/>
    <w:rsid w:val="006F64BB"/>
    <w:rsid w:val="006F6B05"/>
    <w:rsid w:val="006F6DAF"/>
    <w:rsid w:val="006F7622"/>
    <w:rsid w:val="006F7766"/>
    <w:rsid w:val="006F78E8"/>
    <w:rsid w:val="006F7AA0"/>
    <w:rsid w:val="00700D11"/>
    <w:rsid w:val="0070118E"/>
    <w:rsid w:val="007013C1"/>
    <w:rsid w:val="007014F1"/>
    <w:rsid w:val="007019E3"/>
    <w:rsid w:val="00701E50"/>
    <w:rsid w:val="0070237E"/>
    <w:rsid w:val="0070241D"/>
    <w:rsid w:val="00702BAC"/>
    <w:rsid w:val="00702E95"/>
    <w:rsid w:val="007033D8"/>
    <w:rsid w:val="007036E2"/>
    <w:rsid w:val="00704254"/>
    <w:rsid w:val="00704495"/>
    <w:rsid w:val="007047CD"/>
    <w:rsid w:val="00704F5D"/>
    <w:rsid w:val="007052F6"/>
    <w:rsid w:val="00705570"/>
    <w:rsid w:val="00705DA1"/>
    <w:rsid w:val="00705EED"/>
    <w:rsid w:val="00706345"/>
    <w:rsid w:val="00706438"/>
    <w:rsid w:val="00706A48"/>
    <w:rsid w:val="00706D25"/>
    <w:rsid w:val="00706EEF"/>
    <w:rsid w:val="007071B0"/>
    <w:rsid w:val="00707909"/>
    <w:rsid w:val="00707916"/>
    <w:rsid w:val="00707E44"/>
    <w:rsid w:val="007102CF"/>
    <w:rsid w:val="00710760"/>
    <w:rsid w:val="00710B05"/>
    <w:rsid w:val="00710EC2"/>
    <w:rsid w:val="007116BB"/>
    <w:rsid w:val="00711762"/>
    <w:rsid w:val="00711CC8"/>
    <w:rsid w:val="00711D38"/>
    <w:rsid w:val="00711EB8"/>
    <w:rsid w:val="00712031"/>
    <w:rsid w:val="0071213E"/>
    <w:rsid w:val="0071306B"/>
    <w:rsid w:val="007134B7"/>
    <w:rsid w:val="00713DEC"/>
    <w:rsid w:val="00713E05"/>
    <w:rsid w:val="00714282"/>
    <w:rsid w:val="007144F0"/>
    <w:rsid w:val="00714543"/>
    <w:rsid w:val="007145C1"/>
    <w:rsid w:val="0071462A"/>
    <w:rsid w:val="00714A2C"/>
    <w:rsid w:val="00714A87"/>
    <w:rsid w:val="00714BAA"/>
    <w:rsid w:val="007151FF"/>
    <w:rsid w:val="00715379"/>
    <w:rsid w:val="0071544E"/>
    <w:rsid w:val="00715474"/>
    <w:rsid w:val="00715CAB"/>
    <w:rsid w:val="007161DE"/>
    <w:rsid w:val="007165C4"/>
    <w:rsid w:val="007166B3"/>
    <w:rsid w:val="007168A3"/>
    <w:rsid w:val="00716B37"/>
    <w:rsid w:val="00716EA7"/>
    <w:rsid w:val="007170DF"/>
    <w:rsid w:val="007172BA"/>
    <w:rsid w:val="0071744F"/>
    <w:rsid w:val="0071791F"/>
    <w:rsid w:val="00717AA4"/>
    <w:rsid w:val="00720056"/>
    <w:rsid w:val="0072052F"/>
    <w:rsid w:val="00721467"/>
    <w:rsid w:val="00721550"/>
    <w:rsid w:val="00721D5A"/>
    <w:rsid w:val="00721E3F"/>
    <w:rsid w:val="00722046"/>
    <w:rsid w:val="00722339"/>
    <w:rsid w:val="007228A1"/>
    <w:rsid w:val="00723487"/>
    <w:rsid w:val="00723D7E"/>
    <w:rsid w:val="00723EEB"/>
    <w:rsid w:val="00723F31"/>
    <w:rsid w:val="007248DC"/>
    <w:rsid w:val="00724B9D"/>
    <w:rsid w:val="00725185"/>
    <w:rsid w:val="00725741"/>
    <w:rsid w:val="00725803"/>
    <w:rsid w:val="00725CB5"/>
    <w:rsid w:val="00725EAB"/>
    <w:rsid w:val="00725FF6"/>
    <w:rsid w:val="00726152"/>
    <w:rsid w:val="0072634E"/>
    <w:rsid w:val="007264AB"/>
    <w:rsid w:val="00726680"/>
    <w:rsid w:val="00726905"/>
    <w:rsid w:val="007271BF"/>
    <w:rsid w:val="007271F1"/>
    <w:rsid w:val="007276D1"/>
    <w:rsid w:val="007277D8"/>
    <w:rsid w:val="00727B37"/>
    <w:rsid w:val="00727B68"/>
    <w:rsid w:val="00727DBC"/>
    <w:rsid w:val="00727F45"/>
    <w:rsid w:val="0073021C"/>
    <w:rsid w:val="007307A3"/>
    <w:rsid w:val="007307DB"/>
    <w:rsid w:val="007309E5"/>
    <w:rsid w:val="00730A06"/>
    <w:rsid w:val="00730CD5"/>
    <w:rsid w:val="00731308"/>
    <w:rsid w:val="00731C9D"/>
    <w:rsid w:val="00731F1C"/>
    <w:rsid w:val="00732439"/>
    <w:rsid w:val="00733AC0"/>
    <w:rsid w:val="00733DB4"/>
    <w:rsid w:val="0073448D"/>
    <w:rsid w:val="0073468A"/>
    <w:rsid w:val="007348E4"/>
    <w:rsid w:val="007349BE"/>
    <w:rsid w:val="00734FBE"/>
    <w:rsid w:val="00735190"/>
    <w:rsid w:val="00735F27"/>
    <w:rsid w:val="0073647F"/>
    <w:rsid w:val="007369FB"/>
    <w:rsid w:val="00736CE7"/>
    <w:rsid w:val="007377E7"/>
    <w:rsid w:val="00737D15"/>
    <w:rsid w:val="00737E66"/>
    <w:rsid w:val="00740095"/>
    <w:rsid w:val="007403C9"/>
    <w:rsid w:val="00740B9B"/>
    <w:rsid w:val="00740DEF"/>
    <w:rsid w:val="007411AE"/>
    <w:rsid w:val="00741E18"/>
    <w:rsid w:val="0074234A"/>
    <w:rsid w:val="00742A76"/>
    <w:rsid w:val="00744180"/>
    <w:rsid w:val="007442CC"/>
    <w:rsid w:val="00744424"/>
    <w:rsid w:val="0074518F"/>
    <w:rsid w:val="007456C4"/>
    <w:rsid w:val="00745C8A"/>
    <w:rsid w:val="00745CB1"/>
    <w:rsid w:val="00747242"/>
    <w:rsid w:val="007476A4"/>
    <w:rsid w:val="00750462"/>
    <w:rsid w:val="00750FCB"/>
    <w:rsid w:val="00750FEF"/>
    <w:rsid w:val="00751110"/>
    <w:rsid w:val="007511EA"/>
    <w:rsid w:val="00751365"/>
    <w:rsid w:val="00751590"/>
    <w:rsid w:val="00751769"/>
    <w:rsid w:val="007519BA"/>
    <w:rsid w:val="007520D8"/>
    <w:rsid w:val="00752315"/>
    <w:rsid w:val="007524F4"/>
    <w:rsid w:val="00752501"/>
    <w:rsid w:val="00752A35"/>
    <w:rsid w:val="00753012"/>
    <w:rsid w:val="007532E5"/>
    <w:rsid w:val="007536D6"/>
    <w:rsid w:val="007538C5"/>
    <w:rsid w:val="007540D5"/>
    <w:rsid w:val="007541A9"/>
    <w:rsid w:val="007546E0"/>
    <w:rsid w:val="00755101"/>
    <w:rsid w:val="00755442"/>
    <w:rsid w:val="0075562E"/>
    <w:rsid w:val="00755AD5"/>
    <w:rsid w:val="00755F2E"/>
    <w:rsid w:val="0075623B"/>
    <w:rsid w:val="007570A4"/>
    <w:rsid w:val="00757946"/>
    <w:rsid w:val="007604BE"/>
    <w:rsid w:val="007608BD"/>
    <w:rsid w:val="007609CD"/>
    <w:rsid w:val="00761269"/>
    <w:rsid w:val="007614D2"/>
    <w:rsid w:val="00761987"/>
    <w:rsid w:val="00761F94"/>
    <w:rsid w:val="0076234C"/>
    <w:rsid w:val="00762D69"/>
    <w:rsid w:val="007632A4"/>
    <w:rsid w:val="00763385"/>
    <w:rsid w:val="00763858"/>
    <w:rsid w:val="00763B3F"/>
    <w:rsid w:val="00764477"/>
    <w:rsid w:val="00765C05"/>
    <w:rsid w:val="0076610C"/>
    <w:rsid w:val="00766667"/>
    <w:rsid w:val="00766792"/>
    <w:rsid w:val="007667C6"/>
    <w:rsid w:val="00766980"/>
    <w:rsid w:val="007670F1"/>
    <w:rsid w:val="00767516"/>
    <w:rsid w:val="00767D50"/>
    <w:rsid w:val="00770538"/>
    <w:rsid w:val="007706DC"/>
    <w:rsid w:val="00770739"/>
    <w:rsid w:val="00770AB5"/>
    <w:rsid w:val="0077191C"/>
    <w:rsid w:val="007722B2"/>
    <w:rsid w:val="007725A6"/>
    <w:rsid w:val="00772661"/>
    <w:rsid w:val="00772A8B"/>
    <w:rsid w:val="00772C50"/>
    <w:rsid w:val="00773491"/>
    <w:rsid w:val="00773A93"/>
    <w:rsid w:val="007743D2"/>
    <w:rsid w:val="0077443F"/>
    <w:rsid w:val="007745D2"/>
    <w:rsid w:val="00774C05"/>
    <w:rsid w:val="007755CB"/>
    <w:rsid w:val="00775C65"/>
    <w:rsid w:val="00775D82"/>
    <w:rsid w:val="00775EDE"/>
    <w:rsid w:val="00776044"/>
    <w:rsid w:val="007761BC"/>
    <w:rsid w:val="007763D7"/>
    <w:rsid w:val="00776C06"/>
    <w:rsid w:val="00776C87"/>
    <w:rsid w:val="007775FD"/>
    <w:rsid w:val="00777901"/>
    <w:rsid w:val="00780063"/>
    <w:rsid w:val="0078008F"/>
    <w:rsid w:val="007800D4"/>
    <w:rsid w:val="00781507"/>
    <w:rsid w:val="007817AF"/>
    <w:rsid w:val="00781C08"/>
    <w:rsid w:val="00782221"/>
    <w:rsid w:val="00782363"/>
    <w:rsid w:val="00782AB5"/>
    <w:rsid w:val="00782FDC"/>
    <w:rsid w:val="007833BE"/>
    <w:rsid w:val="0078357F"/>
    <w:rsid w:val="007835C9"/>
    <w:rsid w:val="00783B60"/>
    <w:rsid w:val="0078447C"/>
    <w:rsid w:val="00784ABD"/>
    <w:rsid w:val="00784D2F"/>
    <w:rsid w:val="00785231"/>
    <w:rsid w:val="007852B2"/>
    <w:rsid w:val="0078585A"/>
    <w:rsid w:val="00785D99"/>
    <w:rsid w:val="00786693"/>
    <w:rsid w:val="007870C6"/>
    <w:rsid w:val="0078752C"/>
    <w:rsid w:val="007877EC"/>
    <w:rsid w:val="00787C89"/>
    <w:rsid w:val="00790190"/>
    <w:rsid w:val="00790239"/>
    <w:rsid w:val="007903E6"/>
    <w:rsid w:val="00790503"/>
    <w:rsid w:val="00790715"/>
    <w:rsid w:val="0079086D"/>
    <w:rsid w:val="00790A65"/>
    <w:rsid w:val="00790D5A"/>
    <w:rsid w:val="007913A9"/>
    <w:rsid w:val="0079151A"/>
    <w:rsid w:val="00791BDF"/>
    <w:rsid w:val="007928AB"/>
    <w:rsid w:val="00792E24"/>
    <w:rsid w:val="007930BE"/>
    <w:rsid w:val="007939B7"/>
    <w:rsid w:val="00793B6A"/>
    <w:rsid w:val="00793DA3"/>
    <w:rsid w:val="0079450F"/>
    <w:rsid w:val="00794AD0"/>
    <w:rsid w:val="00794C88"/>
    <w:rsid w:val="00794F10"/>
    <w:rsid w:val="0079563A"/>
    <w:rsid w:val="0079566C"/>
    <w:rsid w:val="007956AE"/>
    <w:rsid w:val="00795CDF"/>
    <w:rsid w:val="00796842"/>
    <w:rsid w:val="0079685A"/>
    <w:rsid w:val="0079699F"/>
    <w:rsid w:val="00796CC1"/>
    <w:rsid w:val="00796FBE"/>
    <w:rsid w:val="007A0166"/>
    <w:rsid w:val="007A0259"/>
    <w:rsid w:val="007A080F"/>
    <w:rsid w:val="007A0D11"/>
    <w:rsid w:val="007A1005"/>
    <w:rsid w:val="007A1402"/>
    <w:rsid w:val="007A1600"/>
    <w:rsid w:val="007A189F"/>
    <w:rsid w:val="007A1E76"/>
    <w:rsid w:val="007A1F40"/>
    <w:rsid w:val="007A2AC2"/>
    <w:rsid w:val="007A2DB8"/>
    <w:rsid w:val="007A3097"/>
    <w:rsid w:val="007A3890"/>
    <w:rsid w:val="007A4384"/>
    <w:rsid w:val="007A468B"/>
    <w:rsid w:val="007A4E20"/>
    <w:rsid w:val="007A4FC3"/>
    <w:rsid w:val="007A5163"/>
    <w:rsid w:val="007A5B8C"/>
    <w:rsid w:val="007A5EBE"/>
    <w:rsid w:val="007A6075"/>
    <w:rsid w:val="007A62B1"/>
    <w:rsid w:val="007A637C"/>
    <w:rsid w:val="007A6E91"/>
    <w:rsid w:val="007A7BB9"/>
    <w:rsid w:val="007A7FAE"/>
    <w:rsid w:val="007B05BC"/>
    <w:rsid w:val="007B11C8"/>
    <w:rsid w:val="007B1825"/>
    <w:rsid w:val="007B1A7E"/>
    <w:rsid w:val="007B1C87"/>
    <w:rsid w:val="007B238A"/>
    <w:rsid w:val="007B248A"/>
    <w:rsid w:val="007B28E2"/>
    <w:rsid w:val="007B29DC"/>
    <w:rsid w:val="007B310B"/>
    <w:rsid w:val="007B43BC"/>
    <w:rsid w:val="007B4706"/>
    <w:rsid w:val="007B4C68"/>
    <w:rsid w:val="007B4EDD"/>
    <w:rsid w:val="007B5967"/>
    <w:rsid w:val="007B5F8E"/>
    <w:rsid w:val="007B6AC2"/>
    <w:rsid w:val="007B6AFF"/>
    <w:rsid w:val="007B6EA1"/>
    <w:rsid w:val="007B730B"/>
    <w:rsid w:val="007B7944"/>
    <w:rsid w:val="007C017E"/>
    <w:rsid w:val="007C0383"/>
    <w:rsid w:val="007C1019"/>
    <w:rsid w:val="007C18C5"/>
    <w:rsid w:val="007C1E23"/>
    <w:rsid w:val="007C2589"/>
    <w:rsid w:val="007C26D4"/>
    <w:rsid w:val="007C27DD"/>
    <w:rsid w:val="007C27E5"/>
    <w:rsid w:val="007C31EF"/>
    <w:rsid w:val="007C3D5E"/>
    <w:rsid w:val="007C405A"/>
    <w:rsid w:val="007C42D3"/>
    <w:rsid w:val="007C46C4"/>
    <w:rsid w:val="007C4A05"/>
    <w:rsid w:val="007C4A42"/>
    <w:rsid w:val="007C4BFA"/>
    <w:rsid w:val="007C4E44"/>
    <w:rsid w:val="007C5F3A"/>
    <w:rsid w:val="007C637B"/>
    <w:rsid w:val="007D05E3"/>
    <w:rsid w:val="007D0964"/>
    <w:rsid w:val="007D11CC"/>
    <w:rsid w:val="007D20A1"/>
    <w:rsid w:val="007D2876"/>
    <w:rsid w:val="007D2932"/>
    <w:rsid w:val="007D33FC"/>
    <w:rsid w:val="007D33FE"/>
    <w:rsid w:val="007D3BD1"/>
    <w:rsid w:val="007D41F5"/>
    <w:rsid w:val="007D425F"/>
    <w:rsid w:val="007D51B2"/>
    <w:rsid w:val="007D6010"/>
    <w:rsid w:val="007D6181"/>
    <w:rsid w:val="007D672E"/>
    <w:rsid w:val="007D6C95"/>
    <w:rsid w:val="007D6F37"/>
    <w:rsid w:val="007D7524"/>
    <w:rsid w:val="007D78E6"/>
    <w:rsid w:val="007D7A26"/>
    <w:rsid w:val="007D7A67"/>
    <w:rsid w:val="007D7A83"/>
    <w:rsid w:val="007E01F9"/>
    <w:rsid w:val="007E0288"/>
    <w:rsid w:val="007E039F"/>
    <w:rsid w:val="007E0F85"/>
    <w:rsid w:val="007E1216"/>
    <w:rsid w:val="007E1456"/>
    <w:rsid w:val="007E18C6"/>
    <w:rsid w:val="007E1F01"/>
    <w:rsid w:val="007E27E3"/>
    <w:rsid w:val="007E2885"/>
    <w:rsid w:val="007E419D"/>
    <w:rsid w:val="007E4495"/>
    <w:rsid w:val="007E473B"/>
    <w:rsid w:val="007E4945"/>
    <w:rsid w:val="007E4BC3"/>
    <w:rsid w:val="007E4D0D"/>
    <w:rsid w:val="007E50A5"/>
    <w:rsid w:val="007E5AFD"/>
    <w:rsid w:val="007E5DFE"/>
    <w:rsid w:val="007E61AB"/>
    <w:rsid w:val="007E624E"/>
    <w:rsid w:val="007E6262"/>
    <w:rsid w:val="007E6C32"/>
    <w:rsid w:val="007E6E9D"/>
    <w:rsid w:val="007E75AF"/>
    <w:rsid w:val="007E788C"/>
    <w:rsid w:val="007E791F"/>
    <w:rsid w:val="007F0D4D"/>
    <w:rsid w:val="007F0FBA"/>
    <w:rsid w:val="007F13A7"/>
    <w:rsid w:val="007F1FBF"/>
    <w:rsid w:val="007F20C4"/>
    <w:rsid w:val="007F23EC"/>
    <w:rsid w:val="007F2661"/>
    <w:rsid w:val="007F2B16"/>
    <w:rsid w:val="007F3F3C"/>
    <w:rsid w:val="007F3F72"/>
    <w:rsid w:val="007F4119"/>
    <w:rsid w:val="007F4527"/>
    <w:rsid w:val="007F4835"/>
    <w:rsid w:val="007F4E6E"/>
    <w:rsid w:val="007F4FD7"/>
    <w:rsid w:val="007F51F4"/>
    <w:rsid w:val="007F55CF"/>
    <w:rsid w:val="007F59AF"/>
    <w:rsid w:val="007F59BA"/>
    <w:rsid w:val="007F6EDB"/>
    <w:rsid w:val="007F7983"/>
    <w:rsid w:val="007F7AF7"/>
    <w:rsid w:val="007F7E03"/>
    <w:rsid w:val="008006F8"/>
    <w:rsid w:val="00800C32"/>
    <w:rsid w:val="00801061"/>
    <w:rsid w:val="008017CD"/>
    <w:rsid w:val="00801C1C"/>
    <w:rsid w:val="00801D20"/>
    <w:rsid w:val="008021EF"/>
    <w:rsid w:val="00802D20"/>
    <w:rsid w:val="00802FB5"/>
    <w:rsid w:val="00803768"/>
    <w:rsid w:val="00803B2E"/>
    <w:rsid w:val="0080438E"/>
    <w:rsid w:val="00804849"/>
    <w:rsid w:val="00804AFF"/>
    <w:rsid w:val="00804E97"/>
    <w:rsid w:val="0080564D"/>
    <w:rsid w:val="00805A62"/>
    <w:rsid w:val="00805AF0"/>
    <w:rsid w:val="00806169"/>
    <w:rsid w:val="00806378"/>
    <w:rsid w:val="008063D1"/>
    <w:rsid w:val="008067CA"/>
    <w:rsid w:val="008070C8"/>
    <w:rsid w:val="00807E9C"/>
    <w:rsid w:val="0081029C"/>
    <w:rsid w:val="008104E3"/>
    <w:rsid w:val="0081060E"/>
    <w:rsid w:val="00810889"/>
    <w:rsid w:val="00810E2D"/>
    <w:rsid w:val="008117C7"/>
    <w:rsid w:val="008119EC"/>
    <w:rsid w:val="00811F62"/>
    <w:rsid w:val="00812136"/>
    <w:rsid w:val="00812237"/>
    <w:rsid w:val="00813805"/>
    <w:rsid w:val="008138B6"/>
    <w:rsid w:val="00813A90"/>
    <w:rsid w:val="0081488E"/>
    <w:rsid w:val="00815222"/>
    <w:rsid w:val="00815400"/>
    <w:rsid w:val="00815657"/>
    <w:rsid w:val="008158F1"/>
    <w:rsid w:val="008159FC"/>
    <w:rsid w:val="00815DA4"/>
    <w:rsid w:val="00815EC3"/>
    <w:rsid w:val="00815EF8"/>
    <w:rsid w:val="00816725"/>
    <w:rsid w:val="0081683D"/>
    <w:rsid w:val="0081735F"/>
    <w:rsid w:val="00817412"/>
    <w:rsid w:val="00817ACF"/>
    <w:rsid w:val="00817C99"/>
    <w:rsid w:val="008200A9"/>
    <w:rsid w:val="00820130"/>
    <w:rsid w:val="008201CE"/>
    <w:rsid w:val="0082025C"/>
    <w:rsid w:val="0082041D"/>
    <w:rsid w:val="008206B4"/>
    <w:rsid w:val="00820DFA"/>
    <w:rsid w:val="0082136B"/>
    <w:rsid w:val="00821765"/>
    <w:rsid w:val="00821BC0"/>
    <w:rsid w:val="00821FD3"/>
    <w:rsid w:val="008226D4"/>
    <w:rsid w:val="00822A57"/>
    <w:rsid w:val="00823374"/>
    <w:rsid w:val="008244A5"/>
    <w:rsid w:val="008244DA"/>
    <w:rsid w:val="008247F5"/>
    <w:rsid w:val="008248BE"/>
    <w:rsid w:val="00824AF8"/>
    <w:rsid w:val="00824C6B"/>
    <w:rsid w:val="00825538"/>
    <w:rsid w:val="00825594"/>
    <w:rsid w:val="00825AF6"/>
    <w:rsid w:val="00825B57"/>
    <w:rsid w:val="0082677C"/>
    <w:rsid w:val="0082691C"/>
    <w:rsid w:val="00826E5F"/>
    <w:rsid w:val="00827883"/>
    <w:rsid w:val="00830324"/>
    <w:rsid w:val="00830B05"/>
    <w:rsid w:val="0083103B"/>
    <w:rsid w:val="00831177"/>
    <w:rsid w:val="00833547"/>
    <w:rsid w:val="00833969"/>
    <w:rsid w:val="00833EE9"/>
    <w:rsid w:val="00833EF1"/>
    <w:rsid w:val="00834847"/>
    <w:rsid w:val="008348A3"/>
    <w:rsid w:val="008354A5"/>
    <w:rsid w:val="008362FF"/>
    <w:rsid w:val="00837118"/>
    <w:rsid w:val="0083759B"/>
    <w:rsid w:val="008378F4"/>
    <w:rsid w:val="00837D48"/>
    <w:rsid w:val="008403AF"/>
    <w:rsid w:val="00840EAC"/>
    <w:rsid w:val="0084114B"/>
    <w:rsid w:val="0084144E"/>
    <w:rsid w:val="0084155A"/>
    <w:rsid w:val="008421C0"/>
    <w:rsid w:val="008423E1"/>
    <w:rsid w:val="008426B6"/>
    <w:rsid w:val="00842A9A"/>
    <w:rsid w:val="008433F1"/>
    <w:rsid w:val="00843D66"/>
    <w:rsid w:val="00844A46"/>
    <w:rsid w:val="00844ED2"/>
    <w:rsid w:val="008455CE"/>
    <w:rsid w:val="0084571E"/>
    <w:rsid w:val="00845739"/>
    <w:rsid w:val="00846D1C"/>
    <w:rsid w:val="00847149"/>
    <w:rsid w:val="008476E8"/>
    <w:rsid w:val="00847DE1"/>
    <w:rsid w:val="008505E4"/>
    <w:rsid w:val="0085085B"/>
    <w:rsid w:val="00850952"/>
    <w:rsid w:val="00850D5F"/>
    <w:rsid w:val="00851388"/>
    <w:rsid w:val="0085147A"/>
    <w:rsid w:val="00851816"/>
    <w:rsid w:val="00851E19"/>
    <w:rsid w:val="008523D3"/>
    <w:rsid w:val="0085264C"/>
    <w:rsid w:val="00852E88"/>
    <w:rsid w:val="00853444"/>
    <w:rsid w:val="00853515"/>
    <w:rsid w:val="00854432"/>
    <w:rsid w:val="00854563"/>
    <w:rsid w:val="0085477C"/>
    <w:rsid w:val="00854BD9"/>
    <w:rsid w:val="00855095"/>
    <w:rsid w:val="0085571D"/>
    <w:rsid w:val="00855FA9"/>
    <w:rsid w:val="0085620F"/>
    <w:rsid w:val="00856BE8"/>
    <w:rsid w:val="0085715C"/>
    <w:rsid w:val="00857483"/>
    <w:rsid w:val="00857E6B"/>
    <w:rsid w:val="00860933"/>
    <w:rsid w:val="0086094B"/>
    <w:rsid w:val="00860ED7"/>
    <w:rsid w:val="00860FDB"/>
    <w:rsid w:val="00861266"/>
    <w:rsid w:val="00861364"/>
    <w:rsid w:val="00862386"/>
    <w:rsid w:val="0086322F"/>
    <w:rsid w:val="0086340F"/>
    <w:rsid w:val="00863A5A"/>
    <w:rsid w:val="00863B9D"/>
    <w:rsid w:val="008642D8"/>
    <w:rsid w:val="00864609"/>
    <w:rsid w:val="00864A57"/>
    <w:rsid w:val="00864B2F"/>
    <w:rsid w:val="00865117"/>
    <w:rsid w:val="008663DB"/>
    <w:rsid w:val="008665A6"/>
    <w:rsid w:val="00866ABC"/>
    <w:rsid w:val="00867375"/>
    <w:rsid w:val="00867AAF"/>
    <w:rsid w:val="00867FE0"/>
    <w:rsid w:val="00870047"/>
    <w:rsid w:val="00870273"/>
    <w:rsid w:val="008705B9"/>
    <w:rsid w:val="008707B9"/>
    <w:rsid w:val="0087164C"/>
    <w:rsid w:val="008716A7"/>
    <w:rsid w:val="00871B08"/>
    <w:rsid w:val="00871B6B"/>
    <w:rsid w:val="00871DAC"/>
    <w:rsid w:val="00871E30"/>
    <w:rsid w:val="00872301"/>
    <w:rsid w:val="00872319"/>
    <w:rsid w:val="00872D97"/>
    <w:rsid w:val="008732EF"/>
    <w:rsid w:val="00873851"/>
    <w:rsid w:val="00873A29"/>
    <w:rsid w:val="0087440C"/>
    <w:rsid w:val="00874A53"/>
    <w:rsid w:val="008751B3"/>
    <w:rsid w:val="008751B4"/>
    <w:rsid w:val="00875296"/>
    <w:rsid w:val="0087542B"/>
    <w:rsid w:val="00875473"/>
    <w:rsid w:val="008756ED"/>
    <w:rsid w:val="00875987"/>
    <w:rsid w:val="00875A25"/>
    <w:rsid w:val="0087611B"/>
    <w:rsid w:val="0087666B"/>
    <w:rsid w:val="0087697C"/>
    <w:rsid w:val="00876AEA"/>
    <w:rsid w:val="0087705D"/>
    <w:rsid w:val="00880B7D"/>
    <w:rsid w:val="00880FAE"/>
    <w:rsid w:val="0088126C"/>
    <w:rsid w:val="008817BB"/>
    <w:rsid w:val="008817D0"/>
    <w:rsid w:val="00881A6B"/>
    <w:rsid w:val="00881F0F"/>
    <w:rsid w:val="0088217B"/>
    <w:rsid w:val="00882640"/>
    <w:rsid w:val="00882CA5"/>
    <w:rsid w:val="00883469"/>
    <w:rsid w:val="00883EDC"/>
    <w:rsid w:val="008844A3"/>
    <w:rsid w:val="008844B3"/>
    <w:rsid w:val="00884CD2"/>
    <w:rsid w:val="00885459"/>
    <w:rsid w:val="00885684"/>
    <w:rsid w:val="00886F3D"/>
    <w:rsid w:val="00886F87"/>
    <w:rsid w:val="00887192"/>
    <w:rsid w:val="00887B5F"/>
    <w:rsid w:val="008906D6"/>
    <w:rsid w:val="00890CA8"/>
    <w:rsid w:val="00890E36"/>
    <w:rsid w:val="00891EE0"/>
    <w:rsid w:val="0089260C"/>
    <w:rsid w:val="0089312C"/>
    <w:rsid w:val="008933E5"/>
    <w:rsid w:val="0089444B"/>
    <w:rsid w:val="00894461"/>
    <w:rsid w:val="008944D7"/>
    <w:rsid w:val="008946BD"/>
    <w:rsid w:val="00894AA3"/>
    <w:rsid w:val="008953C0"/>
    <w:rsid w:val="00895946"/>
    <w:rsid w:val="00895A4A"/>
    <w:rsid w:val="00895A56"/>
    <w:rsid w:val="00895BA6"/>
    <w:rsid w:val="00895E24"/>
    <w:rsid w:val="00895E4B"/>
    <w:rsid w:val="008967CE"/>
    <w:rsid w:val="0089681C"/>
    <w:rsid w:val="008968C4"/>
    <w:rsid w:val="00896DA0"/>
    <w:rsid w:val="0089719E"/>
    <w:rsid w:val="00897AFC"/>
    <w:rsid w:val="008A0FAD"/>
    <w:rsid w:val="008A2D64"/>
    <w:rsid w:val="008A31BF"/>
    <w:rsid w:val="008A39E7"/>
    <w:rsid w:val="008A3E95"/>
    <w:rsid w:val="008A57BE"/>
    <w:rsid w:val="008A5EA9"/>
    <w:rsid w:val="008A6591"/>
    <w:rsid w:val="008A66DD"/>
    <w:rsid w:val="008A6706"/>
    <w:rsid w:val="008B0704"/>
    <w:rsid w:val="008B070B"/>
    <w:rsid w:val="008B0F09"/>
    <w:rsid w:val="008B10D8"/>
    <w:rsid w:val="008B192D"/>
    <w:rsid w:val="008B197D"/>
    <w:rsid w:val="008B218D"/>
    <w:rsid w:val="008B2892"/>
    <w:rsid w:val="008B2E4D"/>
    <w:rsid w:val="008B31CA"/>
    <w:rsid w:val="008B3BE8"/>
    <w:rsid w:val="008B3CA6"/>
    <w:rsid w:val="008B3DD1"/>
    <w:rsid w:val="008B4E8A"/>
    <w:rsid w:val="008B4EDE"/>
    <w:rsid w:val="008B511C"/>
    <w:rsid w:val="008B540D"/>
    <w:rsid w:val="008B62D4"/>
    <w:rsid w:val="008B63EA"/>
    <w:rsid w:val="008B655B"/>
    <w:rsid w:val="008B6FE5"/>
    <w:rsid w:val="008B70C9"/>
    <w:rsid w:val="008B73CA"/>
    <w:rsid w:val="008B744E"/>
    <w:rsid w:val="008B75B6"/>
    <w:rsid w:val="008B7724"/>
    <w:rsid w:val="008B7994"/>
    <w:rsid w:val="008B7FE1"/>
    <w:rsid w:val="008C0DDD"/>
    <w:rsid w:val="008C1219"/>
    <w:rsid w:val="008C2376"/>
    <w:rsid w:val="008C2556"/>
    <w:rsid w:val="008C2570"/>
    <w:rsid w:val="008C2B5D"/>
    <w:rsid w:val="008C37C6"/>
    <w:rsid w:val="008C383F"/>
    <w:rsid w:val="008C3B70"/>
    <w:rsid w:val="008C3EAA"/>
    <w:rsid w:val="008C3EEC"/>
    <w:rsid w:val="008C434E"/>
    <w:rsid w:val="008C47DF"/>
    <w:rsid w:val="008C4F5D"/>
    <w:rsid w:val="008C5433"/>
    <w:rsid w:val="008C57C6"/>
    <w:rsid w:val="008C591F"/>
    <w:rsid w:val="008C6312"/>
    <w:rsid w:val="008C6318"/>
    <w:rsid w:val="008C6928"/>
    <w:rsid w:val="008C6B7C"/>
    <w:rsid w:val="008C6CEC"/>
    <w:rsid w:val="008C714B"/>
    <w:rsid w:val="008C7F45"/>
    <w:rsid w:val="008D0064"/>
    <w:rsid w:val="008D0565"/>
    <w:rsid w:val="008D07D4"/>
    <w:rsid w:val="008D0AEB"/>
    <w:rsid w:val="008D1059"/>
    <w:rsid w:val="008D1391"/>
    <w:rsid w:val="008D17FE"/>
    <w:rsid w:val="008D21BD"/>
    <w:rsid w:val="008D2546"/>
    <w:rsid w:val="008D255B"/>
    <w:rsid w:val="008D29C0"/>
    <w:rsid w:val="008D29CE"/>
    <w:rsid w:val="008D2A1F"/>
    <w:rsid w:val="008D2AA4"/>
    <w:rsid w:val="008D2BBB"/>
    <w:rsid w:val="008D3301"/>
    <w:rsid w:val="008D369A"/>
    <w:rsid w:val="008D3CA4"/>
    <w:rsid w:val="008D4DB2"/>
    <w:rsid w:val="008D51EE"/>
    <w:rsid w:val="008D59C7"/>
    <w:rsid w:val="008D59CD"/>
    <w:rsid w:val="008D61FA"/>
    <w:rsid w:val="008D628D"/>
    <w:rsid w:val="008D6432"/>
    <w:rsid w:val="008D6A26"/>
    <w:rsid w:val="008D6F34"/>
    <w:rsid w:val="008D74D5"/>
    <w:rsid w:val="008D780F"/>
    <w:rsid w:val="008D7B89"/>
    <w:rsid w:val="008D7BAB"/>
    <w:rsid w:val="008D7C1C"/>
    <w:rsid w:val="008D7DD9"/>
    <w:rsid w:val="008E0400"/>
    <w:rsid w:val="008E0727"/>
    <w:rsid w:val="008E1E26"/>
    <w:rsid w:val="008E1FAD"/>
    <w:rsid w:val="008E2802"/>
    <w:rsid w:val="008E2AA7"/>
    <w:rsid w:val="008E2EB7"/>
    <w:rsid w:val="008E352A"/>
    <w:rsid w:val="008E45A9"/>
    <w:rsid w:val="008E56ED"/>
    <w:rsid w:val="008E5859"/>
    <w:rsid w:val="008E5F38"/>
    <w:rsid w:val="008E626B"/>
    <w:rsid w:val="008F034A"/>
    <w:rsid w:val="008F05C1"/>
    <w:rsid w:val="008F0C35"/>
    <w:rsid w:val="008F0D78"/>
    <w:rsid w:val="008F12A9"/>
    <w:rsid w:val="008F1621"/>
    <w:rsid w:val="008F1A21"/>
    <w:rsid w:val="008F231C"/>
    <w:rsid w:val="008F2932"/>
    <w:rsid w:val="008F3D98"/>
    <w:rsid w:val="008F3E90"/>
    <w:rsid w:val="008F4143"/>
    <w:rsid w:val="008F439B"/>
    <w:rsid w:val="008F45CD"/>
    <w:rsid w:val="008F4708"/>
    <w:rsid w:val="008F479C"/>
    <w:rsid w:val="008F4B18"/>
    <w:rsid w:val="008F4CB2"/>
    <w:rsid w:val="008F4F72"/>
    <w:rsid w:val="008F52E6"/>
    <w:rsid w:val="008F5C4D"/>
    <w:rsid w:val="008F659C"/>
    <w:rsid w:val="008F6745"/>
    <w:rsid w:val="008F6FC0"/>
    <w:rsid w:val="008F7433"/>
    <w:rsid w:val="008F7545"/>
    <w:rsid w:val="008F7FB1"/>
    <w:rsid w:val="009004FA"/>
    <w:rsid w:val="009012E1"/>
    <w:rsid w:val="0090256F"/>
    <w:rsid w:val="00902F69"/>
    <w:rsid w:val="009034FF"/>
    <w:rsid w:val="00903549"/>
    <w:rsid w:val="009035C0"/>
    <w:rsid w:val="00903B3B"/>
    <w:rsid w:val="00903EEA"/>
    <w:rsid w:val="0090466F"/>
    <w:rsid w:val="00904B34"/>
    <w:rsid w:val="00904E08"/>
    <w:rsid w:val="00904F08"/>
    <w:rsid w:val="009050E6"/>
    <w:rsid w:val="00905907"/>
    <w:rsid w:val="009063BF"/>
    <w:rsid w:val="009063C5"/>
    <w:rsid w:val="0090642B"/>
    <w:rsid w:val="00906C4E"/>
    <w:rsid w:val="0090703E"/>
    <w:rsid w:val="00907112"/>
    <w:rsid w:val="00907E52"/>
    <w:rsid w:val="0091022C"/>
    <w:rsid w:val="009102F4"/>
    <w:rsid w:val="009108CD"/>
    <w:rsid w:val="00911BF4"/>
    <w:rsid w:val="00911E63"/>
    <w:rsid w:val="00911F46"/>
    <w:rsid w:val="009123F5"/>
    <w:rsid w:val="0091262A"/>
    <w:rsid w:val="00912A8A"/>
    <w:rsid w:val="0091353D"/>
    <w:rsid w:val="00913A28"/>
    <w:rsid w:val="00914B78"/>
    <w:rsid w:val="009160C1"/>
    <w:rsid w:val="00916A95"/>
    <w:rsid w:val="00916B08"/>
    <w:rsid w:val="00916B99"/>
    <w:rsid w:val="0091702D"/>
    <w:rsid w:val="0091741A"/>
    <w:rsid w:val="0091789F"/>
    <w:rsid w:val="00917C81"/>
    <w:rsid w:val="0092052E"/>
    <w:rsid w:val="00920DEA"/>
    <w:rsid w:val="0092117F"/>
    <w:rsid w:val="0092153D"/>
    <w:rsid w:val="009216B4"/>
    <w:rsid w:val="009218B4"/>
    <w:rsid w:val="009219AC"/>
    <w:rsid w:val="00921C1F"/>
    <w:rsid w:val="00921C42"/>
    <w:rsid w:val="009220D4"/>
    <w:rsid w:val="0092242D"/>
    <w:rsid w:val="0092291B"/>
    <w:rsid w:val="00922DEC"/>
    <w:rsid w:val="009234B9"/>
    <w:rsid w:val="009236C7"/>
    <w:rsid w:val="0092377D"/>
    <w:rsid w:val="00923792"/>
    <w:rsid w:val="009239E0"/>
    <w:rsid w:val="00924384"/>
    <w:rsid w:val="00924789"/>
    <w:rsid w:val="00924AC6"/>
    <w:rsid w:val="00924AC7"/>
    <w:rsid w:val="00925417"/>
    <w:rsid w:val="009261D5"/>
    <w:rsid w:val="00926F11"/>
    <w:rsid w:val="00927056"/>
    <w:rsid w:val="0092709F"/>
    <w:rsid w:val="009272E8"/>
    <w:rsid w:val="009274D4"/>
    <w:rsid w:val="00927503"/>
    <w:rsid w:val="00927683"/>
    <w:rsid w:val="00927785"/>
    <w:rsid w:val="00930C5C"/>
    <w:rsid w:val="00930D57"/>
    <w:rsid w:val="009310C7"/>
    <w:rsid w:val="00931DDB"/>
    <w:rsid w:val="009327EB"/>
    <w:rsid w:val="00932D92"/>
    <w:rsid w:val="009337CA"/>
    <w:rsid w:val="0093404F"/>
    <w:rsid w:val="0093545C"/>
    <w:rsid w:val="00935467"/>
    <w:rsid w:val="00935CA7"/>
    <w:rsid w:val="00936404"/>
    <w:rsid w:val="0093684F"/>
    <w:rsid w:val="00936A3C"/>
    <w:rsid w:val="009372D4"/>
    <w:rsid w:val="00940178"/>
    <w:rsid w:val="00940644"/>
    <w:rsid w:val="00940D83"/>
    <w:rsid w:val="009414AA"/>
    <w:rsid w:val="00941A34"/>
    <w:rsid w:val="00941FE7"/>
    <w:rsid w:val="009427EB"/>
    <w:rsid w:val="00943491"/>
    <w:rsid w:val="0094435C"/>
    <w:rsid w:val="00945720"/>
    <w:rsid w:val="00945BCC"/>
    <w:rsid w:val="009470F9"/>
    <w:rsid w:val="009471EC"/>
    <w:rsid w:val="009476B5"/>
    <w:rsid w:val="0094780B"/>
    <w:rsid w:val="00950FE8"/>
    <w:rsid w:val="00951076"/>
    <w:rsid w:val="0095152A"/>
    <w:rsid w:val="009515E4"/>
    <w:rsid w:val="00952488"/>
    <w:rsid w:val="0095251E"/>
    <w:rsid w:val="0095252D"/>
    <w:rsid w:val="009526B8"/>
    <w:rsid w:val="0095272C"/>
    <w:rsid w:val="00952956"/>
    <w:rsid w:val="009529F2"/>
    <w:rsid w:val="00953EAE"/>
    <w:rsid w:val="009542E6"/>
    <w:rsid w:val="00954395"/>
    <w:rsid w:val="0095495F"/>
    <w:rsid w:val="00954BB3"/>
    <w:rsid w:val="00954DB3"/>
    <w:rsid w:val="0095512B"/>
    <w:rsid w:val="009551F9"/>
    <w:rsid w:val="00955219"/>
    <w:rsid w:val="009558EB"/>
    <w:rsid w:val="00956135"/>
    <w:rsid w:val="00956230"/>
    <w:rsid w:val="009562EC"/>
    <w:rsid w:val="00956880"/>
    <w:rsid w:val="00956889"/>
    <w:rsid w:val="00956F12"/>
    <w:rsid w:val="00956F77"/>
    <w:rsid w:val="00957630"/>
    <w:rsid w:val="009579A2"/>
    <w:rsid w:val="00957AD2"/>
    <w:rsid w:val="00957EEA"/>
    <w:rsid w:val="00960A18"/>
    <w:rsid w:val="00961357"/>
    <w:rsid w:val="009620F7"/>
    <w:rsid w:val="00962EAB"/>
    <w:rsid w:val="009636DB"/>
    <w:rsid w:val="00963CA0"/>
    <w:rsid w:val="00964DC9"/>
    <w:rsid w:val="00965584"/>
    <w:rsid w:val="00965A0A"/>
    <w:rsid w:val="00965D02"/>
    <w:rsid w:val="00965D44"/>
    <w:rsid w:val="0096601F"/>
    <w:rsid w:val="009662A8"/>
    <w:rsid w:val="00966440"/>
    <w:rsid w:val="0096728D"/>
    <w:rsid w:val="0096746F"/>
    <w:rsid w:val="00967679"/>
    <w:rsid w:val="00967A10"/>
    <w:rsid w:val="00967D56"/>
    <w:rsid w:val="0097092C"/>
    <w:rsid w:val="00971253"/>
    <w:rsid w:val="009715D1"/>
    <w:rsid w:val="00972024"/>
    <w:rsid w:val="00972CB9"/>
    <w:rsid w:val="00972F54"/>
    <w:rsid w:val="009735A6"/>
    <w:rsid w:val="00973699"/>
    <w:rsid w:val="009754E6"/>
    <w:rsid w:val="009755C0"/>
    <w:rsid w:val="00975F2E"/>
    <w:rsid w:val="00976300"/>
    <w:rsid w:val="0097635D"/>
    <w:rsid w:val="009764DA"/>
    <w:rsid w:val="00976579"/>
    <w:rsid w:val="00977376"/>
    <w:rsid w:val="00977B2E"/>
    <w:rsid w:val="00977EC8"/>
    <w:rsid w:val="009800C0"/>
    <w:rsid w:val="00980B02"/>
    <w:rsid w:val="00981224"/>
    <w:rsid w:val="009813E1"/>
    <w:rsid w:val="00981554"/>
    <w:rsid w:val="00981EAE"/>
    <w:rsid w:val="009825CC"/>
    <w:rsid w:val="00982B24"/>
    <w:rsid w:val="00984DD4"/>
    <w:rsid w:val="0098500E"/>
    <w:rsid w:val="00985D34"/>
    <w:rsid w:val="00985E9F"/>
    <w:rsid w:val="0098605D"/>
    <w:rsid w:val="00986115"/>
    <w:rsid w:val="00986710"/>
    <w:rsid w:val="009869CC"/>
    <w:rsid w:val="00986A61"/>
    <w:rsid w:val="009870AB"/>
    <w:rsid w:val="00987203"/>
    <w:rsid w:val="00987F4C"/>
    <w:rsid w:val="00987FDB"/>
    <w:rsid w:val="009905F8"/>
    <w:rsid w:val="0099094F"/>
    <w:rsid w:val="00990CDD"/>
    <w:rsid w:val="00990E2F"/>
    <w:rsid w:val="00991364"/>
    <w:rsid w:val="009914B6"/>
    <w:rsid w:val="0099186D"/>
    <w:rsid w:val="00991DF1"/>
    <w:rsid w:val="00992130"/>
    <w:rsid w:val="009921D4"/>
    <w:rsid w:val="00992233"/>
    <w:rsid w:val="00992E8E"/>
    <w:rsid w:val="00993836"/>
    <w:rsid w:val="00993B20"/>
    <w:rsid w:val="00994059"/>
    <w:rsid w:val="00994D11"/>
    <w:rsid w:val="00995210"/>
    <w:rsid w:val="0099529E"/>
    <w:rsid w:val="009958A9"/>
    <w:rsid w:val="00995BAF"/>
    <w:rsid w:val="00995EFE"/>
    <w:rsid w:val="00995FEB"/>
    <w:rsid w:val="00996029"/>
    <w:rsid w:val="00996635"/>
    <w:rsid w:val="00996BBC"/>
    <w:rsid w:val="00997A72"/>
    <w:rsid w:val="009A0187"/>
    <w:rsid w:val="009A0652"/>
    <w:rsid w:val="009A10D9"/>
    <w:rsid w:val="009A1569"/>
    <w:rsid w:val="009A160C"/>
    <w:rsid w:val="009A1B85"/>
    <w:rsid w:val="009A1BFD"/>
    <w:rsid w:val="009A1D80"/>
    <w:rsid w:val="009A2499"/>
    <w:rsid w:val="009A2791"/>
    <w:rsid w:val="009A2956"/>
    <w:rsid w:val="009A2C1C"/>
    <w:rsid w:val="009A3230"/>
    <w:rsid w:val="009A351A"/>
    <w:rsid w:val="009A351D"/>
    <w:rsid w:val="009A3A20"/>
    <w:rsid w:val="009A525B"/>
    <w:rsid w:val="009A59CC"/>
    <w:rsid w:val="009A5A70"/>
    <w:rsid w:val="009A5D05"/>
    <w:rsid w:val="009A6052"/>
    <w:rsid w:val="009A655E"/>
    <w:rsid w:val="009A68D7"/>
    <w:rsid w:val="009A6A9A"/>
    <w:rsid w:val="009A6C0E"/>
    <w:rsid w:val="009A6CC5"/>
    <w:rsid w:val="009A6DCF"/>
    <w:rsid w:val="009A7297"/>
    <w:rsid w:val="009A7D08"/>
    <w:rsid w:val="009B03ED"/>
    <w:rsid w:val="009B04F1"/>
    <w:rsid w:val="009B0D31"/>
    <w:rsid w:val="009B0FA4"/>
    <w:rsid w:val="009B161B"/>
    <w:rsid w:val="009B16F9"/>
    <w:rsid w:val="009B177E"/>
    <w:rsid w:val="009B17E6"/>
    <w:rsid w:val="009B1860"/>
    <w:rsid w:val="009B2104"/>
    <w:rsid w:val="009B25B7"/>
    <w:rsid w:val="009B2804"/>
    <w:rsid w:val="009B2AF9"/>
    <w:rsid w:val="009B2D54"/>
    <w:rsid w:val="009B2E36"/>
    <w:rsid w:val="009B30D7"/>
    <w:rsid w:val="009B353F"/>
    <w:rsid w:val="009B3C69"/>
    <w:rsid w:val="009B3E9F"/>
    <w:rsid w:val="009B4151"/>
    <w:rsid w:val="009B47A4"/>
    <w:rsid w:val="009B47EF"/>
    <w:rsid w:val="009B4C77"/>
    <w:rsid w:val="009B4E9E"/>
    <w:rsid w:val="009B5120"/>
    <w:rsid w:val="009B51EE"/>
    <w:rsid w:val="009B5335"/>
    <w:rsid w:val="009B5EEC"/>
    <w:rsid w:val="009B61EB"/>
    <w:rsid w:val="009B66F0"/>
    <w:rsid w:val="009B7443"/>
    <w:rsid w:val="009B7506"/>
    <w:rsid w:val="009B758A"/>
    <w:rsid w:val="009B7881"/>
    <w:rsid w:val="009B7EC3"/>
    <w:rsid w:val="009C0BC1"/>
    <w:rsid w:val="009C15BC"/>
    <w:rsid w:val="009C1759"/>
    <w:rsid w:val="009C1AEE"/>
    <w:rsid w:val="009C1E31"/>
    <w:rsid w:val="009C20A4"/>
    <w:rsid w:val="009C210B"/>
    <w:rsid w:val="009C210D"/>
    <w:rsid w:val="009C2432"/>
    <w:rsid w:val="009C30BF"/>
    <w:rsid w:val="009C3DFA"/>
    <w:rsid w:val="009C4515"/>
    <w:rsid w:val="009C4728"/>
    <w:rsid w:val="009C50FE"/>
    <w:rsid w:val="009C55F3"/>
    <w:rsid w:val="009C6112"/>
    <w:rsid w:val="009C678E"/>
    <w:rsid w:val="009C6C8F"/>
    <w:rsid w:val="009C6D69"/>
    <w:rsid w:val="009C6D8D"/>
    <w:rsid w:val="009C7844"/>
    <w:rsid w:val="009C7A4B"/>
    <w:rsid w:val="009C7E5B"/>
    <w:rsid w:val="009C7E5C"/>
    <w:rsid w:val="009D0111"/>
    <w:rsid w:val="009D05A0"/>
    <w:rsid w:val="009D07BC"/>
    <w:rsid w:val="009D0EE6"/>
    <w:rsid w:val="009D1008"/>
    <w:rsid w:val="009D1BB9"/>
    <w:rsid w:val="009D279E"/>
    <w:rsid w:val="009D283E"/>
    <w:rsid w:val="009D3126"/>
    <w:rsid w:val="009D3A62"/>
    <w:rsid w:val="009D43DB"/>
    <w:rsid w:val="009D504D"/>
    <w:rsid w:val="009D522F"/>
    <w:rsid w:val="009D52A3"/>
    <w:rsid w:val="009D5794"/>
    <w:rsid w:val="009D59DB"/>
    <w:rsid w:val="009D5D7E"/>
    <w:rsid w:val="009D5D8C"/>
    <w:rsid w:val="009D5F25"/>
    <w:rsid w:val="009D6CF2"/>
    <w:rsid w:val="009D7A6A"/>
    <w:rsid w:val="009D7ED2"/>
    <w:rsid w:val="009E0269"/>
    <w:rsid w:val="009E039A"/>
    <w:rsid w:val="009E0479"/>
    <w:rsid w:val="009E0B58"/>
    <w:rsid w:val="009E1095"/>
    <w:rsid w:val="009E109E"/>
    <w:rsid w:val="009E1460"/>
    <w:rsid w:val="009E1672"/>
    <w:rsid w:val="009E17C3"/>
    <w:rsid w:val="009E18EC"/>
    <w:rsid w:val="009E1E6D"/>
    <w:rsid w:val="009E1F3F"/>
    <w:rsid w:val="009E23E0"/>
    <w:rsid w:val="009E2A12"/>
    <w:rsid w:val="009E2A8C"/>
    <w:rsid w:val="009E31DC"/>
    <w:rsid w:val="009E35E2"/>
    <w:rsid w:val="009E3760"/>
    <w:rsid w:val="009E3813"/>
    <w:rsid w:val="009E3E5A"/>
    <w:rsid w:val="009E406B"/>
    <w:rsid w:val="009E406E"/>
    <w:rsid w:val="009E42EB"/>
    <w:rsid w:val="009E49E1"/>
    <w:rsid w:val="009E4C09"/>
    <w:rsid w:val="009E4FC1"/>
    <w:rsid w:val="009E4FD3"/>
    <w:rsid w:val="009E5163"/>
    <w:rsid w:val="009E55A4"/>
    <w:rsid w:val="009E57A7"/>
    <w:rsid w:val="009E585F"/>
    <w:rsid w:val="009E5CF0"/>
    <w:rsid w:val="009E6043"/>
    <w:rsid w:val="009E69A6"/>
    <w:rsid w:val="009E72C4"/>
    <w:rsid w:val="009E7AA2"/>
    <w:rsid w:val="009E7F53"/>
    <w:rsid w:val="009F0413"/>
    <w:rsid w:val="009F049C"/>
    <w:rsid w:val="009F04D2"/>
    <w:rsid w:val="009F067C"/>
    <w:rsid w:val="009F1082"/>
    <w:rsid w:val="009F118E"/>
    <w:rsid w:val="009F1533"/>
    <w:rsid w:val="009F1760"/>
    <w:rsid w:val="009F289A"/>
    <w:rsid w:val="009F2A5C"/>
    <w:rsid w:val="009F2BA7"/>
    <w:rsid w:val="009F39EF"/>
    <w:rsid w:val="009F3ACF"/>
    <w:rsid w:val="009F4052"/>
    <w:rsid w:val="009F4CBA"/>
    <w:rsid w:val="009F5398"/>
    <w:rsid w:val="009F5BAB"/>
    <w:rsid w:val="009F604A"/>
    <w:rsid w:val="009F6512"/>
    <w:rsid w:val="009F6560"/>
    <w:rsid w:val="009F6748"/>
    <w:rsid w:val="009F6DA0"/>
    <w:rsid w:val="009F7CD1"/>
    <w:rsid w:val="009F7E5A"/>
    <w:rsid w:val="009F7EEC"/>
    <w:rsid w:val="009F7F50"/>
    <w:rsid w:val="00A0015D"/>
    <w:rsid w:val="00A00945"/>
    <w:rsid w:val="00A0103E"/>
    <w:rsid w:val="00A01182"/>
    <w:rsid w:val="00A01A0F"/>
    <w:rsid w:val="00A01AA7"/>
    <w:rsid w:val="00A0230E"/>
    <w:rsid w:val="00A0262D"/>
    <w:rsid w:val="00A02BCC"/>
    <w:rsid w:val="00A0308E"/>
    <w:rsid w:val="00A036BF"/>
    <w:rsid w:val="00A03F63"/>
    <w:rsid w:val="00A03FFB"/>
    <w:rsid w:val="00A0424B"/>
    <w:rsid w:val="00A04E99"/>
    <w:rsid w:val="00A0511B"/>
    <w:rsid w:val="00A057DA"/>
    <w:rsid w:val="00A058FA"/>
    <w:rsid w:val="00A059F4"/>
    <w:rsid w:val="00A05B58"/>
    <w:rsid w:val="00A05DEF"/>
    <w:rsid w:val="00A06581"/>
    <w:rsid w:val="00A06763"/>
    <w:rsid w:val="00A06A1F"/>
    <w:rsid w:val="00A06EE3"/>
    <w:rsid w:val="00A07209"/>
    <w:rsid w:val="00A0724D"/>
    <w:rsid w:val="00A076D0"/>
    <w:rsid w:val="00A0785E"/>
    <w:rsid w:val="00A07B31"/>
    <w:rsid w:val="00A1001B"/>
    <w:rsid w:val="00A100D4"/>
    <w:rsid w:val="00A103F5"/>
    <w:rsid w:val="00A10620"/>
    <w:rsid w:val="00A109F8"/>
    <w:rsid w:val="00A110EB"/>
    <w:rsid w:val="00A11187"/>
    <w:rsid w:val="00A117AC"/>
    <w:rsid w:val="00A11E2C"/>
    <w:rsid w:val="00A12219"/>
    <w:rsid w:val="00A13901"/>
    <w:rsid w:val="00A13CEA"/>
    <w:rsid w:val="00A14667"/>
    <w:rsid w:val="00A1569D"/>
    <w:rsid w:val="00A1584F"/>
    <w:rsid w:val="00A158B0"/>
    <w:rsid w:val="00A15919"/>
    <w:rsid w:val="00A15AF0"/>
    <w:rsid w:val="00A16249"/>
    <w:rsid w:val="00A16620"/>
    <w:rsid w:val="00A16B54"/>
    <w:rsid w:val="00A16FCC"/>
    <w:rsid w:val="00A1701C"/>
    <w:rsid w:val="00A175C8"/>
    <w:rsid w:val="00A17B9C"/>
    <w:rsid w:val="00A17F67"/>
    <w:rsid w:val="00A201A1"/>
    <w:rsid w:val="00A20677"/>
    <w:rsid w:val="00A209B8"/>
    <w:rsid w:val="00A20CD0"/>
    <w:rsid w:val="00A20D6D"/>
    <w:rsid w:val="00A217CD"/>
    <w:rsid w:val="00A21924"/>
    <w:rsid w:val="00A21A74"/>
    <w:rsid w:val="00A21B49"/>
    <w:rsid w:val="00A21C47"/>
    <w:rsid w:val="00A21CCD"/>
    <w:rsid w:val="00A223B2"/>
    <w:rsid w:val="00A22464"/>
    <w:rsid w:val="00A23C80"/>
    <w:rsid w:val="00A24B96"/>
    <w:rsid w:val="00A25175"/>
    <w:rsid w:val="00A25196"/>
    <w:rsid w:val="00A254A9"/>
    <w:rsid w:val="00A25617"/>
    <w:rsid w:val="00A25A54"/>
    <w:rsid w:val="00A263DD"/>
    <w:rsid w:val="00A26897"/>
    <w:rsid w:val="00A27653"/>
    <w:rsid w:val="00A3041B"/>
    <w:rsid w:val="00A30461"/>
    <w:rsid w:val="00A306D4"/>
    <w:rsid w:val="00A30DC4"/>
    <w:rsid w:val="00A32011"/>
    <w:rsid w:val="00A324C5"/>
    <w:rsid w:val="00A32651"/>
    <w:rsid w:val="00A32BDC"/>
    <w:rsid w:val="00A32C03"/>
    <w:rsid w:val="00A32EE8"/>
    <w:rsid w:val="00A33337"/>
    <w:rsid w:val="00A333FC"/>
    <w:rsid w:val="00A33793"/>
    <w:rsid w:val="00A33888"/>
    <w:rsid w:val="00A34DC8"/>
    <w:rsid w:val="00A351BE"/>
    <w:rsid w:val="00A355A9"/>
    <w:rsid w:val="00A3572D"/>
    <w:rsid w:val="00A3597F"/>
    <w:rsid w:val="00A35ADA"/>
    <w:rsid w:val="00A36320"/>
    <w:rsid w:val="00A36CDC"/>
    <w:rsid w:val="00A37BE8"/>
    <w:rsid w:val="00A40207"/>
    <w:rsid w:val="00A40541"/>
    <w:rsid w:val="00A4097B"/>
    <w:rsid w:val="00A40AB4"/>
    <w:rsid w:val="00A40E49"/>
    <w:rsid w:val="00A40F7C"/>
    <w:rsid w:val="00A41936"/>
    <w:rsid w:val="00A419A3"/>
    <w:rsid w:val="00A41BAA"/>
    <w:rsid w:val="00A41D6D"/>
    <w:rsid w:val="00A41F51"/>
    <w:rsid w:val="00A425CD"/>
    <w:rsid w:val="00A42B7B"/>
    <w:rsid w:val="00A43190"/>
    <w:rsid w:val="00A437D1"/>
    <w:rsid w:val="00A4386D"/>
    <w:rsid w:val="00A446B5"/>
    <w:rsid w:val="00A44F91"/>
    <w:rsid w:val="00A4508D"/>
    <w:rsid w:val="00A452D1"/>
    <w:rsid w:val="00A457B3"/>
    <w:rsid w:val="00A46F82"/>
    <w:rsid w:val="00A47511"/>
    <w:rsid w:val="00A505F4"/>
    <w:rsid w:val="00A510A7"/>
    <w:rsid w:val="00A51864"/>
    <w:rsid w:val="00A52288"/>
    <w:rsid w:val="00A52E99"/>
    <w:rsid w:val="00A5393E"/>
    <w:rsid w:val="00A53A9D"/>
    <w:rsid w:val="00A5400D"/>
    <w:rsid w:val="00A54498"/>
    <w:rsid w:val="00A545B7"/>
    <w:rsid w:val="00A54976"/>
    <w:rsid w:val="00A55493"/>
    <w:rsid w:val="00A55A26"/>
    <w:rsid w:val="00A55D4F"/>
    <w:rsid w:val="00A55D97"/>
    <w:rsid w:val="00A5689F"/>
    <w:rsid w:val="00A56B1C"/>
    <w:rsid w:val="00A57267"/>
    <w:rsid w:val="00A57A5C"/>
    <w:rsid w:val="00A57AA0"/>
    <w:rsid w:val="00A57B1D"/>
    <w:rsid w:val="00A6044F"/>
    <w:rsid w:val="00A60504"/>
    <w:rsid w:val="00A60EB1"/>
    <w:rsid w:val="00A610D3"/>
    <w:rsid w:val="00A6199E"/>
    <w:rsid w:val="00A61C78"/>
    <w:rsid w:val="00A621B4"/>
    <w:rsid w:val="00A621C4"/>
    <w:rsid w:val="00A62515"/>
    <w:rsid w:val="00A62607"/>
    <w:rsid w:val="00A63B4C"/>
    <w:rsid w:val="00A63BFA"/>
    <w:rsid w:val="00A64764"/>
    <w:rsid w:val="00A64961"/>
    <w:rsid w:val="00A64974"/>
    <w:rsid w:val="00A64E34"/>
    <w:rsid w:val="00A654FD"/>
    <w:rsid w:val="00A65611"/>
    <w:rsid w:val="00A65681"/>
    <w:rsid w:val="00A6620D"/>
    <w:rsid w:val="00A664D3"/>
    <w:rsid w:val="00A6707E"/>
    <w:rsid w:val="00A674E5"/>
    <w:rsid w:val="00A67602"/>
    <w:rsid w:val="00A67650"/>
    <w:rsid w:val="00A70CA1"/>
    <w:rsid w:val="00A71247"/>
    <w:rsid w:val="00A71678"/>
    <w:rsid w:val="00A71793"/>
    <w:rsid w:val="00A71E66"/>
    <w:rsid w:val="00A7204F"/>
    <w:rsid w:val="00A72678"/>
    <w:rsid w:val="00A728BB"/>
    <w:rsid w:val="00A72B7B"/>
    <w:rsid w:val="00A7402F"/>
    <w:rsid w:val="00A7412B"/>
    <w:rsid w:val="00A74704"/>
    <w:rsid w:val="00A747E7"/>
    <w:rsid w:val="00A761FC"/>
    <w:rsid w:val="00A76217"/>
    <w:rsid w:val="00A76284"/>
    <w:rsid w:val="00A76567"/>
    <w:rsid w:val="00A7693E"/>
    <w:rsid w:val="00A76CED"/>
    <w:rsid w:val="00A77323"/>
    <w:rsid w:val="00A801E0"/>
    <w:rsid w:val="00A8047B"/>
    <w:rsid w:val="00A812C2"/>
    <w:rsid w:val="00A8147B"/>
    <w:rsid w:val="00A81BB5"/>
    <w:rsid w:val="00A81D79"/>
    <w:rsid w:val="00A82582"/>
    <w:rsid w:val="00A82AD1"/>
    <w:rsid w:val="00A833BA"/>
    <w:rsid w:val="00A83970"/>
    <w:rsid w:val="00A839F2"/>
    <w:rsid w:val="00A83B17"/>
    <w:rsid w:val="00A83BCA"/>
    <w:rsid w:val="00A83D58"/>
    <w:rsid w:val="00A83E3B"/>
    <w:rsid w:val="00A84690"/>
    <w:rsid w:val="00A84E66"/>
    <w:rsid w:val="00A85144"/>
    <w:rsid w:val="00A853CC"/>
    <w:rsid w:val="00A854D7"/>
    <w:rsid w:val="00A855C2"/>
    <w:rsid w:val="00A85F1A"/>
    <w:rsid w:val="00A861FE"/>
    <w:rsid w:val="00A86B36"/>
    <w:rsid w:val="00A87BFF"/>
    <w:rsid w:val="00A9047C"/>
    <w:rsid w:val="00A90552"/>
    <w:rsid w:val="00A90594"/>
    <w:rsid w:val="00A90CDD"/>
    <w:rsid w:val="00A90E1B"/>
    <w:rsid w:val="00A90F89"/>
    <w:rsid w:val="00A91640"/>
    <w:rsid w:val="00A923F4"/>
    <w:rsid w:val="00A92A88"/>
    <w:rsid w:val="00A92B2A"/>
    <w:rsid w:val="00A93531"/>
    <w:rsid w:val="00A93993"/>
    <w:rsid w:val="00A93AE0"/>
    <w:rsid w:val="00A9495C"/>
    <w:rsid w:val="00A9508D"/>
    <w:rsid w:val="00A954AE"/>
    <w:rsid w:val="00A95A4C"/>
    <w:rsid w:val="00A95EA8"/>
    <w:rsid w:val="00A95FAA"/>
    <w:rsid w:val="00A961C6"/>
    <w:rsid w:val="00A96507"/>
    <w:rsid w:val="00A96A80"/>
    <w:rsid w:val="00A96FA0"/>
    <w:rsid w:val="00A97173"/>
    <w:rsid w:val="00A979B2"/>
    <w:rsid w:val="00A97E7B"/>
    <w:rsid w:val="00AA050D"/>
    <w:rsid w:val="00AA0E45"/>
    <w:rsid w:val="00AA0F4C"/>
    <w:rsid w:val="00AA1BC1"/>
    <w:rsid w:val="00AA22DC"/>
    <w:rsid w:val="00AA2785"/>
    <w:rsid w:val="00AA2D14"/>
    <w:rsid w:val="00AA2E89"/>
    <w:rsid w:val="00AA2ED6"/>
    <w:rsid w:val="00AA3355"/>
    <w:rsid w:val="00AA3665"/>
    <w:rsid w:val="00AA373D"/>
    <w:rsid w:val="00AA38B9"/>
    <w:rsid w:val="00AA394F"/>
    <w:rsid w:val="00AA3987"/>
    <w:rsid w:val="00AA3BE7"/>
    <w:rsid w:val="00AA40FD"/>
    <w:rsid w:val="00AA42DF"/>
    <w:rsid w:val="00AA432F"/>
    <w:rsid w:val="00AA4A79"/>
    <w:rsid w:val="00AA4C57"/>
    <w:rsid w:val="00AA4DA2"/>
    <w:rsid w:val="00AA5216"/>
    <w:rsid w:val="00AA5819"/>
    <w:rsid w:val="00AA5888"/>
    <w:rsid w:val="00AA7517"/>
    <w:rsid w:val="00AA78C0"/>
    <w:rsid w:val="00AA7922"/>
    <w:rsid w:val="00AA7F76"/>
    <w:rsid w:val="00AB070B"/>
    <w:rsid w:val="00AB0D33"/>
    <w:rsid w:val="00AB196A"/>
    <w:rsid w:val="00AB1AA6"/>
    <w:rsid w:val="00AB1F14"/>
    <w:rsid w:val="00AB221A"/>
    <w:rsid w:val="00AB22B9"/>
    <w:rsid w:val="00AB3F47"/>
    <w:rsid w:val="00AB4699"/>
    <w:rsid w:val="00AB4AE8"/>
    <w:rsid w:val="00AB4BF8"/>
    <w:rsid w:val="00AB4E7C"/>
    <w:rsid w:val="00AB5467"/>
    <w:rsid w:val="00AB54FE"/>
    <w:rsid w:val="00AB57F6"/>
    <w:rsid w:val="00AB5D35"/>
    <w:rsid w:val="00AB61C6"/>
    <w:rsid w:val="00AB62F9"/>
    <w:rsid w:val="00AB6AFD"/>
    <w:rsid w:val="00AB7B45"/>
    <w:rsid w:val="00AB7E50"/>
    <w:rsid w:val="00AC00F8"/>
    <w:rsid w:val="00AC02BC"/>
    <w:rsid w:val="00AC0787"/>
    <w:rsid w:val="00AC0836"/>
    <w:rsid w:val="00AC0A5B"/>
    <w:rsid w:val="00AC0D38"/>
    <w:rsid w:val="00AC12A1"/>
    <w:rsid w:val="00AC1338"/>
    <w:rsid w:val="00AC1773"/>
    <w:rsid w:val="00AC18F5"/>
    <w:rsid w:val="00AC2696"/>
    <w:rsid w:val="00AC2859"/>
    <w:rsid w:val="00AC297F"/>
    <w:rsid w:val="00AC2ACF"/>
    <w:rsid w:val="00AC3902"/>
    <w:rsid w:val="00AC4364"/>
    <w:rsid w:val="00AC454A"/>
    <w:rsid w:val="00AC4B8E"/>
    <w:rsid w:val="00AC4C63"/>
    <w:rsid w:val="00AC4D52"/>
    <w:rsid w:val="00AC53D1"/>
    <w:rsid w:val="00AC58EC"/>
    <w:rsid w:val="00AC60BF"/>
    <w:rsid w:val="00AC651C"/>
    <w:rsid w:val="00AC66F2"/>
    <w:rsid w:val="00AC7171"/>
    <w:rsid w:val="00AC7181"/>
    <w:rsid w:val="00AC71D6"/>
    <w:rsid w:val="00AC733C"/>
    <w:rsid w:val="00AD0E02"/>
    <w:rsid w:val="00AD1236"/>
    <w:rsid w:val="00AD13CB"/>
    <w:rsid w:val="00AD1B66"/>
    <w:rsid w:val="00AD1DED"/>
    <w:rsid w:val="00AD1F97"/>
    <w:rsid w:val="00AD2076"/>
    <w:rsid w:val="00AD225F"/>
    <w:rsid w:val="00AD2A0A"/>
    <w:rsid w:val="00AD2F24"/>
    <w:rsid w:val="00AD30C6"/>
    <w:rsid w:val="00AD31AC"/>
    <w:rsid w:val="00AD3681"/>
    <w:rsid w:val="00AD3FD8"/>
    <w:rsid w:val="00AD4132"/>
    <w:rsid w:val="00AD51B6"/>
    <w:rsid w:val="00AD570E"/>
    <w:rsid w:val="00AD59E3"/>
    <w:rsid w:val="00AD76D3"/>
    <w:rsid w:val="00AD7924"/>
    <w:rsid w:val="00AD7A4E"/>
    <w:rsid w:val="00AD7BC6"/>
    <w:rsid w:val="00AD7C2E"/>
    <w:rsid w:val="00AD7E46"/>
    <w:rsid w:val="00AE04F9"/>
    <w:rsid w:val="00AE18A3"/>
    <w:rsid w:val="00AE193C"/>
    <w:rsid w:val="00AE1B72"/>
    <w:rsid w:val="00AE2159"/>
    <w:rsid w:val="00AE2777"/>
    <w:rsid w:val="00AE2AE6"/>
    <w:rsid w:val="00AE2FAA"/>
    <w:rsid w:val="00AE3B5F"/>
    <w:rsid w:val="00AE3D85"/>
    <w:rsid w:val="00AE3E33"/>
    <w:rsid w:val="00AE4002"/>
    <w:rsid w:val="00AE4A43"/>
    <w:rsid w:val="00AE4A8B"/>
    <w:rsid w:val="00AE4BD0"/>
    <w:rsid w:val="00AE4E70"/>
    <w:rsid w:val="00AE532D"/>
    <w:rsid w:val="00AE5390"/>
    <w:rsid w:val="00AE5892"/>
    <w:rsid w:val="00AE59D7"/>
    <w:rsid w:val="00AE6334"/>
    <w:rsid w:val="00AE641C"/>
    <w:rsid w:val="00AE725A"/>
    <w:rsid w:val="00AE7E5B"/>
    <w:rsid w:val="00AE7F91"/>
    <w:rsid w:val="00AF077F"/>
    <w:rsid w:val="00AF0C21"/>
    <w:rsid w:val="00AF1047"/>
    <w:rsid w:val="00AF109D"/>
    <w:rsid w:val="00AF1409"/>
    <w:rsid w:val="00AF245C"/>
    <w:rsid w:val="00AF2659"/>
    <w:rsid w:val="00AF3ACB"/>
    <w:rsid w:val="00AF41FB"/>
    <w:rsid w:val="00AF44A7"/>
    <w:rsid w:val="00AF46B0"/>
    <w:rsid w:val="00AF47BC"/>
    <w:rsid w:val="00AF4A52"/>
    <w:rsid w:val="00AF519B"/>
    <w:rsid w:val="00AF5F77"/>
    <w:rsid w:val="00AF6468"/>
    <w:rsid w:val="00AF6E5E"/>
    <w:rsid w:val="00AF785D"/>
    <w:rsid w:val="00AF7A61"/>
    <w:rsid w:val="00AF7B9D"/>
    <w:rsid w:val="00B001B0"/>
    <w:rsid w:val="00B004E1"/>
    <w:rsid w:val="00B0081E"/>
    <w:rsid w:val="00B0098D"/>
    <w:rsid w:val="00B011D3"/>
    <w:rsid w:val="00B02207"/>
    <w:rsid w:val="00B02284"/>
    <w:rsid w:val="00B028FD"/>
    <w:rsid w:val="00B0305E"/>
    <w:rsid w:val="00B03187"/>
    <w:rsid w:val="00B03338"/>
    <w:rsid w:val="00B039A3"/>
    <w:rsid w:val="00B03D00"/>
    <w:rsid w:val="00B04CE5"/>
    <w:rsid w:val="00B04F22"/>
    <w:rsid w:val="00B057AC"/>
    <w:rsid w:val="00B05860"/>
    <w:rsid w:val="00B05934"/>
    <w:rsid w:val="00B066E5"/>
    <w:rsid w:val="00B06704"/>
    <w:rsid w:val="00B069B7"/>
    <w:rsid w:val="00B069FF"/>
    <w:rsid w:val="00B06A02"/>
    <w:rsid w:val="00B06CD1"/>
    <w:rsid w:val="00B06FDF"/>
    <w:rsid w:val="00B0738B"/>
    <w:rsid w:val="00B07895"/>
    <w:rsid w:val="00B1000F"/>
    <w:rsid w:val="00B1086F"/>
    <w:rsid w:val="00B10CFC"/>
    <w:rsid w:val="00B10D12"/>
    <w:rsid w:val="00B11A31"/>
    <w:rsid w:val="00B11B03"/>
    <w:rsid w:val="00B11E60"/>
    <w:rsid w:val="00B1249F"/>
    <w:rsid w:val="00B12ADD"/>
    <w:rsid w:val="00B12B49"/>
    <w:rsid w:val="00B13612"/>
    <w:rsid w:val="00B13702"/>
    <w:rsid w:val="00B13836"/>
    <w:rsid w:val="00B14B53"/>
    <w:rsid w:val="00B14C54"/>
    <w:rsid w:val="00B14E92"/>
    <w:rsid w:val="00B15550"/>
    <w:rsid w:val="00B15A07"/>
    <w:rsid w:val="00B15E22"/>
    <w:rsid w:val="00B160DA"/>
    <w:rsid w:val="00B1726B"/>
    <w:rsid w:val="00B1778E"/>
    <w:rsid w:val="00B20172"/>
    <w:rsid w:val="00B20B1D"/>
    <w:rsid w:val="00B20D46"/>
    <w:rsid w:val="00B21654"/>
    <w:rsid w:val="00B22A40"/>
    <w:rsid w:val="00B22F1C"/>
    <w:rsid w:val="00B2323C"/>
    <w:rsid w:val="00B233E9"/>
    <w:rsid w:val="00B23734"/>
    <w:rsid w:val="00B239E1"/>
    <w:rsid w:val="00B23B47"/>
    <w:rsid w:val="00B24EC3"/>
    <w:rsid w:val="00B25026"/>
    <w:rsid w:val="00B2511D"/>
    <w:rsid w:val="00B25F77"/>
    <w:rsid w:val="00B262BD"/>
    <w:rsid w:val="00B262C5"/>
    <w:rsid w:val="00B264EF"/>
    <w:rsid w:val="00B26A40"/>
    <w:rsid w:val="00B26B86"/>
    <w:rsid w:val="00B26F91"/>
    <w:rsid w:val="00B27699"/>
    <w:rsid w:val="00B27924"/>
    <w:rsid w:val="00B27F3C"/>
    <w:rsid w:val="00B301F4"/>
    <w:rsid w:val="00B3035F"/>
    <w:rsid w:val="00B30D76"/>
    <w:rsid w:val="00B32E1F"/>
    <w:rsid w:val="00B33663"/>
    <w:rsid w:val="00B3383C"/>
    <w:rsid w:val="00B33985"/>
    <w:rsid w:val="00B33A7D"/>
    <w:rsid w:val="00B33BCC"/>
    <w:rsid w:val="00B33BD7"/>
    <w:rsid w:val="00B33F87"/>
    <w:rsid w:val="00B3419C"/>
    <w:rsid w:val="00B341A9"/>
    <w:rsid w:val="00B34362"/>
    <w:rsid w:val="00B34703"/>
    <w:rsid w:val="00B34B73"/>
    <w:rsid w:val="00B35148"/>
    <w:rsid w:val="00B35149"/>
    <w:rsid w:val="00B35748"/>
    <w:rsid w:val="00B36649"/>
    <w:rsid w:val="00B366E0"/>
    <w:rsid w:val="00B36B81"/>
    <w:rsid w:val="00B36DC8"/>
    <w:rsid w:val="00B370A8"/>
    <w:rsid w:val="00B378D3"/>
    <w:rsid w:val="00B37991"/>
    <w:rsid w:val="00B37C7F"/>
    <w:rsid w:val="00B37D5E"/>
    <w:rsid w:val="00B40A03"/>
    <w:rsid w:val="00B41280"/>
    <w:rsid w:val="00B41B03"/>
    <w:rsid w:val="00B41B98"/>
    <w:rsid w:val="00B422F0"/>
    <w:rsid w:val="00B4246C"/>
    <w:rsid w:val="00B42A94"/>
    <w:rsid w:val="00B42CBC"/>
    <w:rsid w:val="00B42CEF"/>
    <w:rsid w:val="00B42EBE"/>
    <w:rsid w:val="00B43603"/>
    <w:rsid w:val="00B436CA"/>
    <w:rsid w:val="00B436F1"/>
    <w:rsid w:val="00B43863"/>
    <w:rsid w:val="00B43A80"/>
    <w:rsid w:val="00B43D5A"/>
    <w:rsid w:val="00B44276"/>
    <w:rsid w:val="00B44392"/>
    <w:rsid w:val="00B443B4"/>
    <w:rsid w:val="00B446DD"/>
    <w:rsid w:val="00B44994"/>
    <w:rsid w:val="00B44E9B"/>
    <w:rsid w:val="00B44FFC"/>
    <w:rsid w:val="00B45C83"/>
    <w:rsid w:val="00B45ED1"/>
    <w:rsid w:val="00B4602B"/>
    <w:rsid w:val="00B46071"/>
    <w:rsid w:val="00B46B12"/>
    <w:rsid w:val="00B47678"/>
    <w:rsid w:val="00B47FC7"/>
    <w:rsid w:val="00B5152C"/>
    <w:rsid w:val="00B518B8"/>
    <w:rsid w:val="00B51B53"/>
    <w:rsid w:val="00B52002"/>
    <w:rsid w:val="00B520E4"/>
    <w:rsid w:val="00B52945"/>
    <w:rsid w:val="00B52CFA"/>
    <w:rsid w:val="00B537EF"/>
    <w:rsid w:val="00B5385A"/>
    <w:rsid w:val="00B53F17"/>
    <w:rsid w:val="00B54C65"/>
    <w:rsid w:val="00B552ED"/>
    <w:rsid w:val="00B562FC"/>
    <w:rsid w:val="00B5696D"/>
    <w:rsid w:val="00B579AE"/>
    <w:rsid w:val="00B57FAE"/>
    <w:rsid w:val="00B61345"/>
    <w:rsid w:val="00B61819"/>
    <w:rsid w:val="00B61C3A"/>
    <w:rsid w:val="00B61DD1"/>
    <w:rsid w:val="00B61F3D"/>
    <w:rsid w:val="00B62EB0"/>
    <w:rsid w:val="00B6315E"/>
    <w:rsid w:val="00B63ACF"/>
    <w:rsid w:val="00B63B49"/>
    <w:rsid w:val="00B63CA1"/>
    <w:rsid w:val="00B63DF5"/>
    <w:rsid w:val="00B641DA"/>
    <w:rsid w:val="00B6436D"/>
    <w:rsid w:val="00B6471B"/>
    <w:rsid w:val="00B64E57"/>
    <w:rsid w:val="00B652CA"/>
    <w:rsid w:val="00B65BEC"/>
    <w:rsid w:val="00B65E0B"/>
    <w:rsid w:val="00B65FDF"/>
    <w:rsid w:val="00B66066"/>
    <w:rsid w:val="00B66280"/>
    <w:rsid w:val="00B66663"/>
    <w:rsid w:val="00B668B7"/>
    <w:rsid w:val="00B66E3D"/>
    <w:rsid w:val="00B67707"/>
    <w:rsid w:val="00B67BB5"/>
    <w:rsid w:val="00B707EC"/>
    <w:rsid w:val="00B70E4F"/>
    <w:rsid w:val="00B71015"/>
    <w:rsid w:val="00B715B6"/>
    <w:rsid w:val="00B7193C"/>
    <w:rsid w:val="00B71E37"/>
    <w:rsid w:val="00B732C0"/>
    <w:rsid w:val="00B73440"/>
    <w:rsid w:val="00B73497"/>
    <w:rsid w:val="00B73603"/>
    <w:rsid w:val="00B736A8"/>
    <w:rsid w:val="00B73E0E"/>
    <w:rsid w:val="00B746EB"/>
    <w:rsid w:val="00B748D2"/>
    <w:rsid w:val="00B74F18"/>
    <w:rsid w:val="00B7508C"/>
    <w:rsid w:val="00B75425"/>
    <w:rsid w:val="00B754FD"/>
    <w:rsid w:val="00B75A43"/>
    <w:rsid w:val="00B76137"/>
    <w:rsid w:val="00B7664C"/>
    <w:rsid w:val="00B76659"/>
    <w:rsid w:val="00B768FE"/>
    <w:rsid w:val="00B76F6E"/>
    <w:rsid w:val="00B770F9"/>
    <w:rsid w:val="00B776A8"/>
    <w:rsid w:val="00B77F02"/>
    <w:rsid w:val="00B807EF"/>
    <w:rsid w:val="00B809F3"/>
    <w:rsid w:val="00B80BEC"/>
    <w:rsid w:val="00B80C3E"/>
    <w:rsid w:val="00B80C59"/>
    <w:rsid w:val="00B81529"/>
    <w:rsid w:val="00B817B0"/>
    <w:rsid w:val="00B8190E"/>
    <w:rsid w:val="00B82151"/>
    <w:rsid w:val="00B825D3"/>
    <w:rsid w:val="00B82EE8"/>
    <w:rsid w:val="00B833BA"/>
    <w:rsid w:val="00B8396C"/>
    <w:rsid w:val="00B83E35"/>
    <w:rsid w:val="00B83EAB"/>
    <w:rsid w:val="00B8471F"/>
    <w:rsid w:val="00B852ED"/>
    <w:rsid w:val="00B855A7"/>
    <w:rsid w:val="00B85AD0"/>
    <w:rsid w:val="00B85CDD"/>
    <w:rsid w:val="00B860E0"/>
    <w:rsid w:val="00B861EC"/>
    <w:rsid w:val="00B8628B"/>
    <w:rsid w:val="00B86A0F"/>
    <w:rsid w:val="00B86C61"/>
    <w:rsid w:val="00B873A5"/>
    <w:rsid w:val="00B87887"/>
    <w:rsid w:val="00B87CB9"/>
    <w:rsid w:val="00B87DD8"/>
    <w:rsid w:val="00B903F8"/>
    <w:rsid w:val="00B905DB"/>
    <w:rsid w:val="00B905ED"/>
    <w:rsid w:val="00B90753"/>
    <w:rsid w:val="00B90C68"/>
    <w:rsid w:val="00B90CE1"/>
    <w:rsid w:val="00B90F0E"/>
    <w:rsid w:val="00B9162E"/>
    <w:rsid w:val="00B91965"/>
    <w:rsid w:val="00B91C35"/>
    <w:rsid w:val="00B920DF"/>
    <w:rsid w:val="00B92230"/>
    <w:rsid w:val="00B925C1"/>
    <w:rsid w:val="00B927C1"/>
    <w:rsid w:val="00B93026"/>
    <w:rsid w:val="00B93B53"/>
    <w:rsid w:val="00B942AA"/>
    <w:rsid w:val="00B94699"/>
    <w:rsid w:val="00B9477E"/>
    <w:rsid w:val="00B947BD"/>
    <w:rsid w:val="00B94A1C"/>
    <w:rsid w:val="00B94BDB"/>
    <w:rsid w:val="00B95893"/>
    <w:rsid w:val="00B96CDE"/>
    <w:rsid w:val="00B97174"/>
    <w:rsid w:val="00B978FE"/>
    <w:rsid w:val="00B97DBF"/>
    <w:rsid w:val="00BA02E2"/>
    <w:rsid w:val="00BA0E39"/>
    <w:rsid w:val="00BA1A6F"/>
    <w:rsid w:val="00BA231B"/>
    <w:rsid w:val="00BA24D8"/>
    <w:rsid w:val="00BA2652"/>
    <w:rsid w:val="00BA2F5B"/>
    <w:rsid w:val="00BA314F"/>
    <w:rsid w:val="00BA4206"/>
    <w:rsid w:val="00BA4792"/>
    <w:rsid w:val="00BA4A2A"/>
    <w:rsid w:val="00BA51B2"/>
    <w:rsid w:val="00BA586F"/>
    <w:rsid w:val="00BA58A9"/>
    <w:rsid w:val="00BA59C5"/>
    <w:rsid w:val="00BA602F"/>
    <w:rsid w:val="00BA60AF"/>
    <w:rsid w:val="00BA61B3"/>
    <w:rsid w:val="00BA64C9"/>
    <w:rsid w:val="00BA6A5F"/>
    <w:rsid w:val="00BA6CF3"/>
    <w:rsid w:val="00BA6DC3"/>
    <w:rsid w:val="00BA79E3"/>
    <w:rsid w:val="00BA7AFF"/>
    <w:rsid w:val="00BA7E15"/>
    <w:rsid w:val="00BB0731"/>
    <w:rsid w:val="00BB13A0"/>
    <w:rsid w:val="00BB1DE6"/>
    <w:rsid w:val="00BB2407"/>
    <w:rsid w:val="00BB2A62"/>
    <w:rsid w:val="00BB2AEE"/>
    <w:rsid w:val="00BB3499"/>
    <w:rsid w:val="00BB3797"/>
    <w:rsid w:val="00BB3928"/>
    <w:rsid w:val="00BB3EA8"/>
    <w:rsid w:val="00BB3EB9"/>
    <w:rsid w:val="00BB3FD2"/>
    <w:rsid w:val="00BB4EE5"/>
    <w:rsid w:val="00BB5314"/>
    <w:rsid w:val="00BB543F"/>
    <w:rsid w:val="00BB573C"/>
    <w:rsid w:val="00BB5B38"/>
    <w:rsid w:val="00BB5B50"/>
    <w:rsid w:val="00BB5E2A"/>
    <w:rsid w:val="00BB690B"/>
    <w:rsid w:val="00BB6E02"/>
    <w:rsid w:val="00BB6F11"/>
    <w:rsid w:val="00BB77A4"/>
    <w:rsid w:val="00BB7828"/>
    <w:rsid w:val="00BB7A7A"/>
    <w:rsid w:val="00BB7E17"/>
    <w:rsid w:val="00BC0401"/>
    <w:rsid w:val="00BC0840"/>
    <w:rsid w:val="00BC092F"/>
    <w:rsid w:val="00BC0A5E"/>
    <w:rsid w:val="00BC0A75"/>
    <w:rsid w:val="00BC0B50"/>
    <w:rsid w:val="00BC24C2"/>
    <w:rsid w:val="00BC2E28"/>
    <w:rsid w:val="00BC30E6"/>
    <w:rsid w:val="00BC31A7"/>
    <w:rsid w:val="00BC360C"/>
    <w:rsid w:val="00BC435A"/>
    <w:rsid w:val="00BC45CF"/>
    <w:rsid w:val="00BC4AFE"/>
    <w:rsid w:val="00BC5EEA"/>
    <w:rsid w:val="00BC6479"/>
    <w:rsid w:val="00BC650A"/>
    <w:rsid w:val="00BC668D"/>
    <w:rsid w:val="00BC67E9"/>
    <w:rsid w:val="00BC7070"/>
    <w:rsid w:val="00BC71DA"/>
    <w:rsid w:val="00BC7376"/>
    <w:rsid w:val="00BC7477"/>
    <w:rsid w:val="00BD00AF"/>
    <w:rsid w:val="00BD03FB"/>
    <w:rsid w:val="00BD0539"/>
    <w:rsid w:val="00BD05C2"/>
    <w:rsid w:val="00BD0793"/>
    <w:rsid w:val="00BD09CD"/>
    <w:rsid w:val="00BD0AC4"/>
    <w:rsid w:val="00BD0B03"/>
    <w:rsid w:val="00BD0D6D"/>
    <w:rsid w:val="00BD147E"/>
    <w:rsid w:val="00BD15B0"/>
    <w:rsid w:val="00BD181E"/>
    <w:rsid w:val="00BD1B0E"/>
    <w:rsid w:val="00BD2205"/>
    <w:rsid w:val="00BD2640"/>
    <w:rsid w:val="00BD2883"/>
    <w:rsid w:val="00BD29A2"/>
    <w:rsid w:val="00BD2DC6"/>
    <w:rsid w:val="00BD3EAE"/>
    <w:rsid w:val="00BD42A9"/>
    <w:rsid w:val="00BD43BB"/>
    <w:rsid w:val="00BD4562"/>
    <w:rsid w:val="00BD46DD"/>
    <w:rsid w:val="00BD4765"/>
    <w:rsid w:val="00BD48D2"/>
    <w:rsid w:val="00BD512C"/>
    <w:rsid w:val="00BD5310"/>
    <w:rsid w:val="00BD56AB"/>
    <w:rsid w:val="00BD5D3F"/>
    <w:rsid w:val="00BD5F9D"/>
    <w:rsid w:val="00BD669A"/>
    <w:rsid w:val="00BD6802"/>
    <w:rsid w:val="00BD6DB1"/>
    <w:rsid w:val="00BD75C4"/>
    <w:rsid w:val="00BD761A"/>
    <w:rsid w:val="00BE01D9"/>
    <w:rsid w:val="00BE0243"/>
    <w:rsid w:val="00BE03F5"/>
    <w:rsid w:val="00BE067B"/>
    <w:rsid w:val="00BE08B4"/>
    <w:rsid w:val="00BE08E8"/>
    <w:rsid w:val="00BE0CDC"/>
    <w:rsid w:val="00BE1080"/>
    <w:rsid w:val="00BE132C"/>
    <w:rsid w:val="00BE1385"/>
    <w:rsid w:val="00BE168C"/>
    <w:rsid w:val="00BE171B"/>
    <w:rsid w:val="00BE34A3"/>
    <w:rsid w:val="00BE35CB"/>
    <w:rsid w:val="00BE40B0"/>
    <w:rsid w:val="00BE411C"/>
    <w:rsid w:val="00BE451B"/>
    <w:rsid w:val="00BE4CC4"/>
    <w:rsid w:val="00BE6447"/>
    <w:rsid w:val="00BE6EF7"/>
    <w:rsid w:val="00BE7058"/>
    <w:rsid w:val="00BE7A18"/>
    <w:rsid w:val="00BE7DA2"/>
    <w:rsid w:val="00BF0174"/>
    <w:rsid w:val="00BF0737"/>
    <w:rsid w:val="00BF0945"/>
    <w:rsid w:val="00BF1359"/>
    <w:rsid w:val="00BF1B3E"/>
    <w:rsid w:val="00BF27D4"/>
    <w:rsid w:val="00BF30C9"/>
    <w:rsid w:val="00BF3407"/>
    <w:rsid w:val="00BF3B1C"/>
    <w:rsid w:val="00BF3BA2"/>
    <w:rsid w:val="00BF3F7B"/>
    <w:rsid w:val="00BF4003"/>
    <w:rsid w:val="00BF4153"/>
    <w:rsid w:val="00BF4EC6"/>
    <w:rsid w:val="00BF58CD"/>
    <w:rsid w:val="00BF5E9B"/>
    <w:rsid w:val="00BF6A2C"/>
    <w:rsid w:val="00BF6B3B"/>
    <w:rsid w:val="00BF6FEC"/>
    <w:rsid w:val="00BF7B9D"/>
    <w:rsid w:val="00BF7DCC"/>
    <w:rsid w:val="00C00201"/>
    <w:rsid w:val="00C00595"/>
    <w:rsid w:val="00C0187A"/>
    <w:rsid w:val="00C027FF"/>
    <w:rsid w:val="00C02DBC"/>
    <w:rsid w:val="00C0317A"/>
    <w:rsid w:val="00C03184"/>
    <w:rsid w:val="00C0320E"/>
    <w:rsid w:val="00C0436E"/>
    <w:rsid w:val="00C04583"/>
    <w:rsid w:val="00C046CF"/>
    <w:rsid w:val="00C047D4"/>
    <w:rsid w:val="00C051D3"/>
    <w:rsid w:val="00C05645"/>
    <w:rsid w:val="00C05A29"/>
    <w:rsid w:val="00C05C06"/>
    <w:rsid w:val="00C0659B"/>
    <w:rsid w:val="00C06C74"/>
    <w:rsid w:val="00C071B9"/>
    <w:rsid w:val="00C071FD"/>
    <w:rsid w:val="00C076B9"/>
    <w:rsid w:val="00C1016E"/>
    <w:rsid w:val="00C10CF3"/>
    <w:rsid w:val="00C10FBF"/>
    <w:rsid w:val="00C1111A"/>
    <w:rsid w:val="00C1117B"/>
    <w:rsid w:val="00C11609"/>
    <w:rsid w:val="00C12192"/>
    <w:rsid w:val="00C12400"/>
    <w:rsid w:val="00C128CB"/>
    <w:rsid w:val="00C13016"/>
    <w:rsid w:val="00C131B9"/>
    <w:rsid w:val="00C1322E"/>
    <w:rsid w:val="00C1355C"/>
    <w:rsid w:val="00C138A9"/>
    <w:rsid w:val="00C13912"/>
    <w:rsid w:val="00C13F2B"/>
    <w:rsid w:val="00C14EFD"/>
    <w:rsid w:val="00C15180"/>
    <w:rsid w:val="00C15ECD"/>
    <w:rsid w:val="00C16455"/>
    <w:rsid w:val="00C165DE"/>
    <w:rsid w:val="00C16BD5"/>
    <w:rsid w:val="00C17238"/>
    <w:rsid w:val="00C1749F"/>
    <w:rsid w:val="00C1759E"/>
    <w:rsid w:val="00C175A5"/>
    <w:rsid w:val="00C17D20"/>
    <w:rsid w:val="00C17EEF"/>
    <w:rsid w:val="00C20347"/>
    <w:rsid w:val="00C20402"/>
    <w:rsid w:val="00C204E4"/>
    <w:rsid w:val="00C2071B"/>
    <w:rsid w:val="00C208FF"/>
    <w:rsid w:val="00C20B1C"/>
    <w:rsid w:val="00C2128C"/>
    <w:rsid w:val="00C2161E"/>
    <w:rsid w:val="00C2170B"/>
    <w:rsid w:val="00C21807"/>
    <w:rsid w:val="00C21F16"/>
    <w:rsid w:val="00C22217"/>
    <w:rsid w:val="00C22459"/>
    <w:rsid w:val="00C22F13"/>
    <w:rsid w:val="00C23335"/>
    <w:rsid w:val="00C23D41"/>
    <w:rsid w:val="00C258EC"/>
    <w:rsid w:val="00C2679D"/>
    <w:rsid w:val="00C271DC"/>
    <w:rsid w:val="00C2742A"/>
    <w:rsid w:val="00C2799C"/>
    <w:rsid w:val="00C27E6C"/>
    <w:rsid w:val="00C301DD"/>
    <w:rsid w:val="00C306C1"/>
    <w:rsid w:val="00C307F1"/>
    <w:rsid w:val="00C30C0F"/>
    <w:rsid w:val="00C31615"/>
    <w:rsid w:val="00C31705"/>
    <w:rsid w:val="00C31798"/>
    <w:rsid w:val="00C318A5"/>
    <w:rsid w:val="00C3295F"/>
    <w:rsid w:val="00C33533"/>
    <w:rsid w:val="00C33786"/>
    <w:rsid w:val="00C34382"/>
    <w:rsid w:val="00C34933"/>
    <w:rsid w:val="00C34B0C"/>
    <w:rsid w:val="00C34F60"/>
    <w:rsid w:val="00C35194"/>
    <w:rsid w:val="00C35228"/>
    <w:rsid w:val="00C353C8"/>
    <w:rsid w:val="00C35790"/>
    <w:rsid w:val="00C35A81"/>
    <w:rsid w:val="00C36307"/>
    <w:rsid w:val="00C3670D"/>
    <w:rsid w:val="00C3695A"/>
    <w:rsid w:val="00C3699B"/>
    <w:rsid w:val="00C36A03"/>
    <w:rsid w:val="00C36C44"/>
    <w:rsid w:val="00C36F0A"/>
    <w:rsid w:val="00C373B8"/>
    <w:rsid w:val="00C376CA"/>
    <w:rsid w:val="00C37E6A"/>
    <w:rsid w:val="00C400EF"/>
    <w:rsid w:val="00C4011F"/>
    <w:rsid w:val="00C4052D"/>
    <w:rsid w:val="00C40ED7"/>
    <w:rsid w:val="00C40F19"/>
    <w:rsid w:val="00C40FE4"/>
    <w:rsid w:val="00C41F32"/>
    <w:rsid w:val="00C4232F"/>
    <w:rsid w:val="00C423CE"/>
    <w:rsid w:val="00C43497"/>
    <w:rsid w:val="00C436FE"/>
    <w:rsid w:val="00C43730"/>
    <w:rsid w:val="00C43C4E"/>
    <w:rsid w:val="00C43D65"/>
    <w:rsid w:val="00C441E3"/>
    <w:rsid w:val="00C44317"/>
    <w:rsid w:val="00C44420"/>
    <w:rsid w:val="00C4475B"/>
    <w:rsid w:val="00C44D14"/>
    <w:rsid w:val="00C44E2E"/>
    <w:rsid w:val="00C44EDF"/>
    <w:rsid w:val="00C44F9B"/>
    <w:rsid w:val="00C44FDE"/>
    <w:rsid w:val="00C4502F"/>
    <w:rsid w:val="00C451D8"/>
    <w:rsid w:val="00C4535C"/>
    <w:rsid w:val="00C45710"/>
    <w:rsid w:val="00C458E1"/>
    <w:rsid w:val="00C45E21"/>
    <w:rsid w:val="00C45F26"/>
    <w:rsid w:val="00C4648B"/>
    <w:rsid w:val="00C47796"/>
    <w:rsid w:val="00C47B3E"/>
    <w:rsid w:val="00C5016F"/>
    <w:rsid w:val="00C5070C"/>
    <w:rsid w:val="00C50C96"/>
    <w:rsid w:val="00C50EAA"/>
    <w:rsid w:val="00C52264"/>
    <w:rsid w:val="00C5277A"/>
    <w:rsid w:val="00C53073"/>
    <w:rsid w:val="00C533DC"/>
    <w:rsid w:val="00C53F87"/>
    <w:rsid w:val="00C54CE1"/>
    <w:rsid w:val="00C553B6"/>
    <w:rsid w:val="00C5561A"/>
    <w:rsid w:val="00C5588F"/>
    <w:rsid w:val="00C55D28"/>
    <w:rsid w:val="00C55DF6"/>
    <w:rsid w:val="00C56270"/>
    <w:rsid w:val="00C565A6"/>
    <w:rsid w:val="00C56899"/>
    <w:rsid w:val="00C5698F"/>
    <w:rsid w:val="00C56AC3"/>
    <w:rsid w:val="00C56CD9"/>
    <w:rsid w:val="00C57029"/>
    <w:rsid w:val="00C57537"/>
    <w:rsid w:val="00C5763E"/>
    <w:rsid w:val="00C5783B"/>
    <w:rsid w:val="00C57DB0"/>
    <w:rsid w:val="00C624C2"/>
    <w:rsid w:val="00C627F3"/>
    <w:rsid w:val="00C628AD"/>
    <w:rsid w:val="00C62F41"/>
    <w:rsid w:val="00C63454"/>
    <w:rsid w:val="00C636B6"/>
    <w:rsid w:val="00C639DC"/>
    <w:rsid w:val="00C63AC6"/>
    <w:rsid w:val="00C64D7D"/>
    <w:rsid w:val="00C65994"/>
    <w:rsid w:val="00C65B69"/>
    <w:rsid w:val="00C66801"/>
    <w:rsid w:val="00C67605"/>
    <w:rsid w:val="00C7047B"/>
    <w:rsid w:val="00C705C5"/>
    <w:rsid w:val="00C707B0"/>
    <w:rsid w:val="00C70F29"/>
    <w:rsid w:val="00C7143B"/>
    <w:rsid w:val="00C71627"/>
    <w:rsid w:val="00C7162C"/>
    <w:rsid w:val="00C716B4"/>
    <w:rsid w:val="00C72007"/>
    <w:rsid w:val="00C722D0"/>
    <w:rsid w:val="00C723BF"/>
    <w:rsid w:val="00C72510"/>
    <w:rsid w:val="00C72644"/>
    <w:rsid w:val="00C72958"/>
    <w:rsid w:val="00C72AC9"/>
    <w:rsid w:val="00C72E7E"/>
    <w:rsid w:val="00C72EE0"/>
    <w:rsid w:val="00C74930"/>
    <w:rsid w:val="00C74A0C"/>
    <w:rsid w:val="00C7510D"/>
    <w:rsid w:val="00C75229"/>
    <w:rsid w:val="00C75983"/>
    <w:rsid w:val="00C7660B"/>
    <w:rsid w:val="00C77218"/>
    <w:rsid w:val="00C7725A"/>
    <w:rsid w:val="00C7749A"/>
    <w:rsid w:val="00C8029A"/>
    <w:rsid w:val="00C80684"/>
    <w:rsid w:val="00C80FA6"/>
    <w:rsid w:val="00C81445"/>
    <w:rsid w:val="00C818CB"/>
    <w:rsid w:val="00C82079"/>
    <w:rsid w:val="00C822F5"/>
    <w:rsid w:val="00C8317E"/>
    <w:rsid w:val="00C847E7"/>
    <w:rsid w:val="00C84833"/>
    <w:rsid w:val="00C8490C"/>
    <w:rsid w:val="00C84CAD"/>
    <w:rsid w:val="00C84EDD"/>
    <w:rsid w:val="00C85401"/>
    <w:rsid w:val="00C85C02"/>
    <w:rsid w:val="00C86A1A"/>
    <w:rsid w:val="00C86D1B"/>
    <w:rsid w:val="00C875E1"/>
    <w:rsid w:val="00C90023"/>
    <w:rsid w:val="00C9044F"/>
    <w:rsid w:val="00C905B3"/>
    <w:rsid w:val="00C9096E"/>
    <w:rsid w:val="00C90C0F"/>
    <w:rsid w:val="00C913F4"/>
    <w:rsid w:val="00C9147A"/>
    <w:rsid w:val="00C91809"/>
    <w:rsid w:val="00C923B6"/>
    <w:rsid w:val="00C92CCC"/>
    <w:rsid w:val="00C92E75"/>
    <w:rsid w:val="00C93D4F"/>
    <w:rsid w:val="00C93D8B"/>
    <w:rsid w:val="00C94195"/>
    <w:rsid w:val="00C942AC"/>
    <w:rsid w:val="00C94406"/>
    <w:rsid w:val="00C94949"/>
    <w:rsid w:val="00C94BC8"/>
    <w:rsid w:val="00C95A99"/>
    <w:rsid w:val="00C95C3C"/>
    <w:rsid w:val="00C95D97"/>
    <w:rsid w:val="00C95F7D"/>
    <w:rsid w:val="00C96300"/>
    <w:rsid w:val="00C96640"/>
    <w:rsid w:val="00C9772A"/>
    <w:rsid w:val="00CA0B41"/>
    <w:rsid w:val="00CA1BB0"/>
    <w:rsid w:val="00CA1FDD"/>
    <w:rsid w:val="00CA2512"/>
    <w:rsid w:val="00CA2529"/>
    <w:rsid w:val="00CA2E2A"/>
    <w:rsid w:val="00CA3354"/>
    <w:rsid w:val="00CA3BE1"/>
    <w:rsid w:val="00CA41FF"/>
    <w:rsid w:val="00CA482D"/>
    <w:rsid w:val="00CA4BD0"/>
    <w:rsid w:val="00CA4C27"/>
    <w:rsid w:val="00CA53B6"/>
    <w:rsid w:val="00CA5431"/>
    <w:rsid w:val="00CA5653"/>
    <w:rsid w:val="00CA568F"/>
    <w:rsid w:val="00CA5781"/>
    <w:rsid w:val="00CA5DF5"/>
    <w:rsid w:val="00CA6590"/>
    <w:rsid w:val="00CA65AC"/>
    <w:rsid w:val="00CA678A"/>
    <w:rsid w:val="00CA7850"/>
    <w:rsid w:val="00CA794C"/>
    <w:rsid w:val="00CA79DE"/>
    <w:rsid w:val="00CA7DFD"/>
    <w:rsid w:val="00CB06D6"/>
    <w:rsid w:val="00CB08BA"/>
    <w:rsid w:val="00CB137B"/>
    <w:rsid w:val="00CB1527"/>
    <w:rsid w:val="00CB1DE1"/>
    <w:rsid w:val="00CB2731"/>
    <w:rsid w:val="00CB2990"/>
    <w:rsid w:val="00CB2FD6"/>
    <w:rsid w:val="00CB34AF"/>
    <w:rsid w:val="00CB38D3"/>
    <w:rsid w:val="00CB3F4B"/>
    <w:rsid w:val="00CB49D0"/>
    <w:rsid w:val="00CB4FE0"/>
    <w:rsid w:val="00CB5193"/>
    <w:rsid w:val="00CB55B1"/>
    <w:rsid w:val="00CB645D"/>
    <w:rsid w:val="00CB72BA"/>
    <w:rsid w:val="00CB7668"/>
    <w:rsid w:val="00CB7897"/>
    <w:rsid w:val="00CB79B0"/>
    <w:rsid w:val="00CB7A33"/>
    <w:rsid w:val="00CB7E08"/>
    <w:rsid w:val="00CC0182"/>
    <w:rsid w:val="00CC02BE"/>
    <w:rsid w:val="00CC03C0"/>
    <w:rsid w:val="00CC09BE"/>
    <w:rsid w:val="00CC0A7A"/>
    <w:rsid w:val="00CC160E"/>
    <w:rsid w:val="00CC17D8"/>
    <w:rsid w:val="00CC1AB6"/>
    <w:rsid w:val="00CC280F"/>
    <w:rsid w:val="00CC2977"/>
    <w:rsid w:val="00CC2CFF"/>
    <w:rsid w:val="00CC2DF5"/>
    <w:rsid w:val="00CC305D"/>
    <w:rsid w:val="00CC317A"/>
    <w:rsid w:val="00CC3875"/>
    <w:rsid w:val="00CC3B6E"/>
    <w:rsid w:val="00CC3C8C"/>
    <w:rsid w:val="00CC401F"/>
    <w:rsid w:val="00CC41EA"/>
    <w:rsid w:val="00CC45F8"/>
    <w:rsid w:val="00CC4783"/>
    <w:rsid w:val="00CC4CEA"/>
    <w:rsid w:val="00CC5107"/>
    <w:rsid w:val="00CC5284"/>
    <w:rsid w:val="00CC54D9"/>
    <w:rsid w:val="00CC5C78"/>
    <w:rsid w:val="00CC639C"/>
    <w:rsid w:val="00CC6443"/>
    <w:rsid w:val="00CC7021"/>
    <w:rsid w:val="00CC72EC"/>
    <w:rsid w:val="00CC78D4"/>
    <w:rsid w:val="00CC7FBB"/>
    <w:rsid w:val="00CD1074"/>
    <w:rsid w:val="00CD117A"/>
    <w:rsid w:val="00CD19D1"/>
    <w:rsid w:val="00CD1B39"/>
    <w:rsid w:val="00CD1E21"/>
    <w:rsid w:val="00CD24BD"/>
    <w:rsid w:val="00CD27BD"/>
    <w:rsid w:val="00CD2AAB"/>
    <w:rsid w:val="00CD2F3F"/>
    <w:rsid w:val="00CD3012"/>
    <w:rsid w:val="00CD30D8"/>
    <w:rsid w:val="00CD3BD8"/>
    <w:rsid w:val="00CD41A4"/>
    <w:rsid w:val="00CD438C"/>
    <w:rsid w:val="00CD5963"/>
    <w:rsid w:val="00CD5CA5"/>
    <w:rsid w:val="00CD5D1E"/>
    <w:rsid w:val="00CD6098"/>
    <w:rsid w:val="00CD6359"/>
    <w:rsid w:val="00CD64A5"/>
    <w:rsid w:val="00CD68D7"/>
    <w:rsid w:val="00CD6917"/>
    <w:rsid w:val="00CD6A02"/>
    <w:rsid w:val="00CD7986"/>
    <w:rsid w:val="00CD7FA4"/>
    <w:rsid w:val="00CD7FA5"/>
    <w:rsid w:val="00CE00AC"/>
    <w:rsid w:val="00CE01D6"/>
    <w:rsid w:val="00CE02A4"/>
    <w:rsid w:val="00CE03CC"/>
    <w:rsid w:val="00CE0837"/>
    <w:rsid w:val="00CE0874"/>
    <w:rsid w:val="00CE0C26"/>
    <w:rsid w:val="00CE0E29"/>
    <w:rsid w:val="00CE16C2"/>
    <w:rsid w:val="00CE1ADF"/>
    <w:rsid w:val="00CE2973"/>
    <w:rsid w:val="00CE2AF6"/>
    <w:rsid w:val="00CE2F5A"/>
    <w:rsid w:val="00CE40FF"/>
    <w:rsid w:val="00CE4529"/>
    <w:rsid w:val="00CE46A3"/>
    <w:rsid w:val="00CE51AB"/>
    <w:rsid w:val="00CE5CC5"/>
    <w:rsid w:val="00CE5D97"/>
    <w:rsid w:val="00CE6441"/>
    <w:rsid w:val="00CE6872"/>
    <w:rsid w:val="00CE6C3A"/>
    <w:rsid w:val="00CE7C4A"/>
    <w:rsid w:val="00CE7E62"/>
    <w:rsid w:val="00CF09DD"/>
    <w:rsid w:val="00CF195C"/>
    <w:rsid w:val="00CF1AB1"/>
    <w:rsid w:val="00CF2322"/>
    <w:rsid w:val="00CF2A39"/>
    <w:rsid w:val="00CF2A5F"/>
    <w:rsid w:val="00CF2FDA"/>
    <w:rsid w:val="00CF3216"/>
    <w:rsid w:val="00CF4208"/>
    <w:rsid w:val="00CF45B8"/>
    <w:rsid w:val="00CF4EFF"/>
    <w:rsid w:val="00CF50AE"/>
    <w:rsid w:val="00CF551E"/>
    <w:rsid w:val="00CF581A"/>
    <w:rsid w:val="00CF6498"/>
    <w:rsid w:val="00CF6C1D"/>
    <w:rsid w:val="00CF6D72"/>
    <w:rsid w:val="00CF6F84"/>
    <w:rsid w:val="00CF7C71"/>
    <w:rsid w:val="00CF7CE2"/>
    <w:rsid w:val="00D000F2"/>
    <w:rsid w:val="00D0086E"/>
    <w:rsid w:val="00D020B9"/>
    <w:rsid w:val="00D02181"/>
    <w:rsid w:val="00D0257D"/>
    <w:rsid w:val="00D0287A"/>
    <w:rsid w:val="00D04012"/>
    <w:rsid w:val="00D040F9"/>
    <w:rsid w:val="00D04A50"/>
    <w:rsid w:val="00D04BE5"/>
    <w:rsid w:val="00D04CC6"/>
    <w:rsid w:val="00D05360"/>
    <w:rsid w:val="00D058BC"/>
    <w:rsid w:val="00D05B79"/>
    <w:rsid w:val="00D06631"/>
    <w:rsid w:val="00D06880"/>
    <w:rsid w:val="00D069C8"/>
    <w:rsid w:val="00D06CA6"/>
    <w:rsid w:val="00D07382"/>
    <w:rsid w:val="00D10121"/>
    <w:rsid w:val="00D104CE"/>
    <w:rsid w:val="00D106E0"/>
    <w:rsid w:val="00D10A87"/>
    <w:rsid w:val="00D10B00"/>
    <w:rsid w:val="00D10CA9"/>
    <w:rsid w:val="00D114F9"/>
    <w:rsid w:val="00D11806"/>
    <w:rsid w:val="00D11835"/>
    <w:rsid w:val="00D11FFA"/>
    <w:rsid w:val="00D124D4"/>
    <w:rsid w:val="00D1258F"/>
    <w:rsid w:val="00D12E15"/>
    <w:rsid w:val="00D13DCB"/>
    <w:rsid w:val="00D141DF"/>
    <w:rsid w:val="00D14A44"/>
    <w:rsid w:val="00D14C9A"/>
    <w:rsid w:val="00D156BE"/>
    <w:rsid w:val="00D1575D"/>
    <w:rsid w:val="00D16546"/>
    <w:rsid w:val="00D166B1"/>
    <w:rsid w:val="00D16C03"/>
    <w:rsid w:val="00D1705E"/>
    <w:rsid w:val="00D17679"/>
    <w:rsid w:val="00D2069E"/>
    <w:rsid w:val="00D20ED4"/>
    <w:rsid w:val="00D215BF"/>
    <w:rsid w:val="00D21681"/>
    <w:rsid w:val="00D22154"/>
    <w:rsid w:val="00D22C0D"/>
    <w:rsid w:val="00D231BC"/>
    <w:rsid w:val="00D231BD"/>
    <w:rsid w:val="00D23578"/>
    <w:rsid w:val="00D241EA"/>
    <w:rsid w:val="00D2420D"/>
    <w:rsid w:val="00D2460E"/>
    <w:rsid w:val="00D2590B"/>
    <w:rsid w:val="00D25C94"/>
    <w:rsid w:val="00D25E7E"/>
    <w:rsid w:val="00D25F39"/>
    <w:rsid w:val="00D25FA5"/>
    <w:rsid w:val="00D26154"/>
    <w:rsid w:val="00D26222"/>
    <w:rsid w:val="00D267B4"/>
    <w:rsid w:val="00D26AF2"/>
    <w:rsid w:val="00D276D4"/>
    <w:rsid w:val="00D27A36"/>
    <w:rsid w:val="00D30382"/>
    <w:rsid w:val="00D3047C"/>
    <w:rsid w:val="00D308A1"/>
    <w:rsid w:val="00D322E9"/>
    <w:rsid w:val="00D3361B"/>
    <w:rsid w:val="00D3396F"/>
    <w:rsid w:val="00D33C36"/>
    <w:rsid w:val="00D33F16"/>
    <w:rsid w:val="00D34B33"/>
    <w:rsid w:val="00D35ECA"/>
    <w:rsid w:val="00D3640B"/>
    <w:rsid w:val="00D364C7"/>
    <w:rsid w:val="00D365E0"/>
    <w:rsid w:val="00D36AF9"/>
    <w:rsid w:val="00D36C03"/>
    <w:rsid w:val="00D37527"/>
    <w:rsid w:val="00D3783E"/>
    <w:rsid w:val="00D37FFA"/>
    <w:rsid w:val="00D40621"/>
    <w:rsid w:val="00D40694"/>
    <w:rsid w:val="00D413F9"/>
    <w:rsid w:val="00D41A0B"/>
    <w:rsid w:val="00D420C6"/>
    <w:rsid w:val="00D4212C"/>
    <w:rsid w:val="00D427F4"/>
    <w:rsid w:val="00D433BB"/>
    <w:rsid w:val="00D43924"/>
    <w:rsid w:val="00D4394F"/>
    <w:rsid w:val="00D43CBA"/>
    <w:rsid w:val="00D43DCD"/>
    <w:rsid w:val="00D43FBB"/>
    <w:rsid w:val="00D440DD"/>
    <w:rsid w:val="00D4484A"/>
    <w:rsid w:val="00D44A08"/>
    <w:rsid w:val="00D44B52"/>
    <w:rsid w:val="00D44E50"/>
    <w:rsid w:val="00D451B9"/>
    <w:rsid w:val="00D45BC8"/>
    <w:rsid w:val="00D45EDE"/>
    <w:rsid w:val="00D469BE"/>
    <w:rsid w:val="00D50446"/>
    <w:rsid w:val="00D50B27"/>
    <w:rsid w:val="00D50FEE"/>
    <w:rsid w:val="00D51DC5"/>
    <w:rsid w:val="00D51F33"/>
    <w:rsid w:val="00D52420"/>
    <w:rsid w:val="00D52528"/>
    <w:rsid w:val="00D535ED"/>
    <w:rsid w:val="00D536C4"/>
    <w:rsid w:val="00D538C5"/>
    <w:rsid w:val="00D53A26"/>
    <w:rsid w:val="00D54112"/>
    <w:rsid w:val="00D54588"/>
    <w:rsid w:val="00D54735"/>
    <w:rsid w:val="00D549B8"/>
    <w:rsid w:val="00D54A79"/>
    <w:rsid w:val="00D5512B"/>
    <w:rsid w:val="00D554EC"/>
    <w:rsid w:val="00D5606A"/>
    <w:rsid w:val="00D56382"/>
    <w:rsid w:val="00D56434"/>
    <w:rsid w:val="00D56659"/>
    <w:rsid w:val="00D56834"/>
    <w:rsid w:val="00D56DF8"/>
    <w:rsid w:val="00D56EA2"/>
    <w:rsid w:val="00D576C1"/>
    <w:rsid w:val="00D5782C"/>
    <w:rsid w:val="00D5790F"/>
    <w:rsid w:val="00D6038D"/>
    <w:rsid w:val="00D60591"/>
    <w:rsid w:val="00D605C2"/>
    <w:rsid w:val="00D60BC7"/>
    <w:rsid w:val="00D60F9E"/>
    <w:rsid w:val="00D6129F"/>
    <w:rsid w:val="00D612FD"/>
    <w:rsid w:val="00D61516"/>
    <w:rsid w:val="00D615B0"/>
    <w:rsid w:val="00D6171C"/>
    <w:rsid w:val="00D62640"/>
    <w:rsid w:val="00D6266A"/>
    <w:rsid w:val="00D627FA"/>
    <w:rsid w:val="00D62A8F"/>
    <w:rsid w:val="00D64699"/>
    <w:rsid w:val="00D6469C"/>
    <w:rsid w:val="00D64944"/>
    <w:rsid w:val="00D649AB"/>
    <w:rsid w:val="00D64E00"/>
    <w:rsid w:val="00D65597"/>
    <w:rsid w:val="00D65638"/>
    <w:rsid w:val="00D65ADF"/>
    <w:rsid w:val="00D65D5F"/>
    <w:rsid w:val="00D6616D"/>
    <w:rsid w:val="00D66771"/>
    <w:rsid w:val="00D668C5"/>
    <w:rsid w:val="00D66FE5"/>
    <w:rsid w:val="00D6746B"/>
    <w:rsid w:val="00D67B27"/>
    <w:rsid w:val="00D67BED"/>
    <w:rsid w:val="00D67C88"/>
    <w:rsid w:val="00D70174"/>
    <w:rsid w:val="00D705B2"/>
    <w:rsid w:val="00D7067C"/>
    <w:rsid w:val="00D717DE"/>
    <w:rsid w:val="00D71D85"/>
    <w:rsid w:val="00D721C8"/>
    <w:rsid w:val="00D722DB"/>
    <w:rsid w:val="00D72BC9"/>
    <w:rsid w:val="00D7346E"/>
    <w:rsid w:val="00D7398D"/>
    <w:rsid w:val="00D73BED"/>
    <w:rsid w:val="00D73E0F"/>
    <w:rsid w:val="00D744AE"/>
    <w:rsid w:val="00D74A36"/>
    <w:rsid w:val="00D74ED6"/>
    <w:rsid w:val="00D75011"/>
    <w:rsid w:val="00D753A1"/>
    <w:rsid w:val="00D760F1"/>
    <w:rsid w:val="00D763C8"/>
    <w:rsid w:val="00D76420"/>
    <w:rsid w:val="00D77158"/>
    <w:rsid w:val="00D77295"/>
    <w:rsid w:val="00D77995"/>
    <w:rsid w:val="00D77BC2"/>
    <w:rsid w:val="00D77DF9"/>
    <w:rsid w:val="00D804E2"/>
    <w:rsid w:val="00D8055C"/>
    <w:rsid w:val="00D80E42"/>
    <w:rsid w:val="00D81171"/>
    <w:rsid w:val="00D8245F"/>
    <w:rsid w:val="00D828E1"/>
    <w:rsid w:val="00D82F7C"/>
    <w:rsid w:val="00D82FFC"/>
    <w:rsid w:val="00D830F8"/>
    <w:rsid w:val="00D8326E"/>
    <w:rsid w:val="00D8384B"/>
    <w:rsid w:val="00D83DBA"/>
    <w:rsid w:val="00D83E48"/>
    <w:rsid w:val="00D848F5"/>
    <w:rsid w:val="00D84AC1"/>
    <w:rsid w:val="00D84E33"/>
    <w:rsid w:val="00D85D3B"/>
    <w:rsid w:val="00D85FBF"/>
    <w:rsid w:val="00D86394"/>
    <w:rsid w:val="00D86B00"/>
    <w:rsid w:val="00D876E3"/>
    <w:rsid w:val="00D87BDD"/>
    <w:rsid w:val="00D90060"/>
    <w:rsid w:val="00D90A6C"/>
    <w:rsid w:val="00D90D30"/>
    <w:rsid w:val="00D92008"/>
    <w:rsid w:val="00D92852"/>
    <w:rsid w:val="00D92912"/>
    <w:rsid w:val="00D92B95"/>
    <w:rsid w:val="00D9362E"/>
    <w:rsid w:val="00D93C22"/>
    <w:rsid w:val="00D93D2B"/>
    <w:rsid w:val="00D93E66"/>
    <w:rsid w:val="00D943FA"/>
    <w:rsid w:val="00D9458F"/>
    <w:rsid w:val="00D94CB5"/>
    <w:rsid w:val="00D95792"/>
    <w:rsid w:val="00D95B0F"/>
    <w:rsid w:val="00D96188"/>
    <w:rsid w:val="00D96BC2"/>
    <w:rsid w:val="00D96C78"/>
    <w:rsid w:val="00D96E6E"/>
    <w:rsid w:val="00D96FB1"/>
    <w:rsid w:val="00D970F1"/>
    <w:rsid w:val="00D97302"/>
    <w:rsid w:val="00DA0563"/>
    <w:rsid w:val="00DA085F"/>
    <w:rsid w:val="00DA1092"/>
    <w:rsid w:val="00DA11BA"/>
    <w:rsid w:val="00DA1377"/>
    <w:rsid w:val="00DA18E0"/>
    <w:rsid w:val="00DA2757"/>
    <w:rsid w:val="00DA29B3"/>
    <w:rsid w:val="00DA30D2"/>
    <w:rsid w:val="00DA3386"/>
    <w:rsid w:val="00DA34E9"/>
    <w:rsid w:val="00DA3946"/>
    <w:rsid w:val="00DA478E"/>
    <w:rsid w:val="00DA498F"/>
    <w:rsid w:val="00DA4B81"/>
    <w:rsid w:val="00DA5B45"/>
    <w:rsid w:val="00DA5BAA"/>
    <w:rsid w:val="00DA5D64"/>
    <w:rsid w:val="00DA5D78"/>
    <w:rsid w:val="00DA6AFE"/>
    <w:rsid w:val="00DA7212"/>
    <w:rsid w:val="00DB03ED"/>
    <w:rsid w:val="00DB0847"/>
    <w:rsid w:val="00DB1408"/>
    <w:rsid w:val="00DB152B"/>
    <w:rsid w:val="00DB1975"/>
    <w:rsid w:val="00DB305C"/>
    <w:rsid w:val="00DB334C"/>
    <w:rsid w:val="00DB3C74"/>
    <w:rsid w:val="00DB407B"/>
    <w:rsid w:val="00DB431D"/>
    <w:rsid w:val="00DB434A"/>
    <w:rsid w:val="00DB4AFA"/>
    <w:rsid w:val="00DB4CAA"/>
    <w:rsid w:val="00DB4E72"/>
    <w:rsid w:val="00DB50EB"/>
    <w:rsid w:val="00DB56D7"/>
    <w:rsid w:val="00DB598F"/>
    <w:rsid w:val="00DB5A20"/>
    <w:rsid w:val="00DB5CC1"/>
    <w:rsid w:val="00DB6060"/>
    <w:rsid w:val="00DB60BA"/>
    <w:rsid w:val="00DB6B33"/>
    <w:rsid w:val="00DB6D43"/>
    <w:rsid w:val="00DB780B"/>
    <w:rsid w:val="00DB7860"/>
    <w:rsid w:val="00DB7886"/>
    <w:rsid w:val="00DB78E5"/>
    <w:rsid w:val="00DB78EF"/>
    <w:rsid w:val="00DB7E22"/>
    <w:rsid w:val="00DC051D"/>
    <w:rsid w:val="00DC06A0"/>
    <w:rsid w:val="00DC1030"/>
    <w:rsid w:val="00DC1161"/>
    <w:rsid w:val="00DC1C52"/>
    <w:rsid w:val="00DC237C"/>
    <w:rsid w:val="00DC276A"/>
    <w:rsid w:val="00DC2B17"/>
    <w:rsid w:val="00DC343E"/>
    <w:rsid w:val="00DC367B"/>
    <w:rsid w:val="00DC43CE"/>
    <w:rsid w:val="00DC4AA5"/>
    <w:rsid w:val="00DC4CB8"/>
    <w:rsid w:val="00DC5015"/>
    <w:rsid w:val="00DC58E5"/>
    <w:rsid w:val="00DC6C9C"/>
    <w:rsid w:val="00DC6D2E"/>
    <w:rsid w:val="00DC7042"/>
    <w:rsid w:val="00DC720E"/>
    <w:rsid w:val="00DC7473"/>
    <w:rsid w:val="00DC7D95"/>
    <w:rsid w:val="00DC7E0F"/>
    <w:rsid w:val="00DD06FB"/>
    <w:rsid w:val="00DD0771"/>
    <w:rsid w:val="00DD0A63"/>
    <w:rsid w:val="00DD1248"/>
    <w:rsid w:val="00DD146C"/>
    <w:rsid w:val="00DD16D1"/>
    <w:rsid w:val="00DD1C1F"/>
    <w:rsid w:val="00DD23D6"/>
    <w:rsid w:val="00DD24ED"/>
    <w:rsid w:val="00DD28C7"/>
    <w:rsid w:val="00DD2B2B"/>
    <w:rsid w:val="00DD2ECC"/>
    <w:rsid w:val="00DD311B"/>
    <w:rsid w:val="00DD32C2"/>
    <w:rsid w:val="00DD3AB2"/>
    <w:rsid w:val="00DD3CC6"/>
    <w:rsid w:val="00DD4649"/>
    <w:rsid w:val="00DD5065"/>
    <w:rsid w:val="00DD55FB"/>
    <w:rsid w:val="00DD59C0"/>
    <w:rsid w:val="00DD612B"/>
    <w:rsid w:val="00DD61F4"/>
    <w:rsid w:val="00DD626D"/>
    <w:rsid w:val="00DD6D93"/>
    <w:rsid w:val="00DD6FAE"/>
    <w:rsid w:val="00DD712C"/>
    <w:rsid w:val="00DD7271"/>
    <w:rsid w:val="00DD77D2"/>
    <w:rsid w:val="00DD7CB8"/>
    <w:rsid w:val="00DE043A"/>
    <w:rsid w:val="00DE06E9"/>
    <w:rsid w:val="00DE0A82"/>
    <w:rsid w:val="00DE0CEA"/>
    <w:rsid w:val="00DE0FFE"/>
    <w:rsid w:val="00DE1367"/>
    <w:rsid w:val="00DE13E6"/>
    <w:rsid w:val="00DE148F"/>
    <w:rsid w:val="00DE17B2"/>
    <w:rsid w:val="00DE1A93"/>
    <w:rsid w:val="00DE1B5A"/>
    <w:rsid w:val="00DE1E38"/>
    <w:rsid w:val="00DE1EC4"/>
    <w:rsid w:val="00DE255E"/>
    <w:rsid w:val="00DE2A6E"/>
    <w:rsid w:val="00DE3677"/>
    <w:rsid w:val="00DE3776"/>
    <w:rsid w:val="00DE38C3"/>
    <w:rsid w:val="00DE4A24"/>
    <w:rsid w:val="00DE5159"/>
    <w:rsid w:val="00DE535E"/>
    <w:rsid w:val="00DE5426"/>
    <w:rsid w:val="00DE5647"/>
    <w:rsid w:val="00DE6631"/>
    <w:rsid w:val="00DE66AF"/>
    <w:rsid w:val="00DE6A75"/>
    <w:rsid w:val="00DE6B93"/>
    <w:rsid w:val="00DE6D89"/>
    <w:rsid w:val="00DE6F4E"/>
    <w:rsid w:val="00DE790C"/>
    <w:rsid w:val="00DE7927"/>
    <w:rsid w:val="00DE7E77"/>
    <w:rsid w:val="00DF030B"/>
    <w:rsid w:val="00DF05F0"/>
    <w:rsid w:val="00DF0B2A"/>
    <w:rsid w:val="00DF0B75"/>
    <w:rsid w:val="00DF113E"/>
    <w:rsid w:val="00DF1740"/>
    <w:rsid w:val="00DF174C"/>
    <w:rsid w:val="00DF1958"/>
    <w:rsid w:val="00DF2543"/>
    <w:rsid w:val="00DF2D89"/>
    <w:rsid w:val="00DF307F"/>
    <w:rsid w:val="00DF3176"/>
    <w:rsid w:val="00DF399B"/>
    <w:rsid w:val="00DF3A3B"/>
    <w:rsid w:val="00DF3D0B"/>
    <w:rsid w:val="00DF4350"/>
    <w:rsid w:val="00DF43B7"/>
    <w:rsid w:val="00DF464E"/>
    <w:rsid w:val="00DF47FB"/>
    <w:rsid w:val="00DF4CA0"/>
    <w:rsid w:val="00DF524B"/>
    <w:rsid w:val="00DF5294"/>
    <w:rsid w:val="00DF5713"/>
    <w:rsid w:val="00DF5CDA"/>
    <w:rsid w:val="00DF5D11"/>
    <w:rsid w:val="00DF64A4"/>
    <w:rsid w:val="00DF6A10"/>
    <w:rsid w:val="00DF6B56"/>
    <w:rsid w:val="00DF6F1F"/>
    <w:rsid w:val="00DF7C5F"/>
    <w:rsid w:val="00E005CD"/>
    <w:rsid w:val="00E0068F"/>
    <w:rsid w:val="00E00B70"/>
    <w:rsid w:val="00E010DA"/>
    <w:rsid w:val="00E01951"/>
    <w:rsid w:val="00E01DB8"/>
    <w:rsid w:val="00E02336"/>
    <w:rsid w:val="00E0275C"/>
    <w:rsid w:val="00E02898"/>
    <w:rsid w:val="00E029CB"/>
    <w:rsid w:val="00E02F92"/>
    <w:rsid w:val="00E0322D"/>
    <w:rsid w:val="00E032C4"/>
    <w:rsid w:val="00E033CC"/>
    <w:rsid w:val="00E03473"/>
    <w:rsid w:val="00E038FA"/>
    <w:rsid w:val="00E03C09"/>
    <w:rsid w:val="00E03E07"/>
    <w:rsid w:val="00E03F71"/>
    <w:rsid w:val="00E045A9"/>
    <w:rsid w:val="00E04766"/>
    <w:rsid w:val="00E0480F"/>
    <w:rsid w:val="00E052E0"/>
    <w:rsid w:val="00E0563A"/>
    <w:rsid w:val="00E056EF"/>
    <w:rsid w:val="00E05D70"/>
    <w:rsid w:val="00E05F6A"/>
    <w:rsid w:val="00E06178"/>
    <w:rsid w:val="00E064D0"/>
    <w:rsid w:val="00E069D4"/>
    <w:rsid w:val="00E07102"/>
    <w:rsid w:val="00E0713B"/>
    <w:rsid w:val="00E072BA"/>
    <w:rsid w:val="00E10035"/>
    <w:rsid w:val="00E1020C"/>
    <w:rsid w:val="00E10C23"/>
    <w:rsid w:val="00E1102D"/>
    <w:rsid w:val="00E11BF6"/>
    <w:rsid w:val="00E1218C"/>
    <w:rsid w:val="00E1243A"/>
    <w:rsid w:val="00E12640"/>
    <w:rsid w:val="00E1266E"/>
    <w:rsid w:val="00E12A2B"/>
    <w:rsid w:val="00E12B96"/>
    <w:rsid w:val="00E12F91"/>
    <w:rsid w:val="00E12FEC"/>
    <w:rsid w:val="00E134F8"/>
    <w:rsid w:val="00E13BEB"/>
    <w:rsid w:val="00E13CFA"/>
    <w:rsid w:val="00E14025"/>
    <w:rsid w:val="00E14355"/>
    <w:rsid w:val="00E1463C"/>
    <w:rsid w:val="00E154B5"/>
    <w:rsid w:val="00E15816"/>
    <w:rsid w:val="00E159D8"/>
    <w:rsid w:val="00E15E27"/>
    <w:rsid w:val="00E164BB"/>
    <w:rsid w:val="00E16A3C"/>
    <w:rsid w:val="00E16DA5"/>
    <w:rsid w:val="00E16F4C"/>
    <w:rsid w:val="00E179F8"/>
    <w:rsid w:val="00E17B4D"/>
    <w:rsid w:val="00E17D01"/>
    <w:rsid w:val="00E17D81"/>
    <w:rsid w:val="00E20127"/>
    <w:rsid w:val="00E209BB"/>
    <w:rsid w:val="00E20AFD"/>
    <w:rsid w:val="00E20BC7"/>
    <w:rsid w:val="00E20FF3"/>
    <w:rsid w:val="00E21C55"/>
    <w:rsid w:val="00E22A6E"/>
    <w:rsid w:val="00E232F0"/>
    <w:rsid w:val="00E23637"/>
    <w:rsid w:val="00E237AA"/>
    <w:rsid w:val="00E23E09"/>
    <w:rsid w:val="00E249E3"/>
    <w:rsid w:val="00E24A44"/>
    <w:rsid w:val="00E24EE1"/>
    <w:rsid w:val="00E259C8"/>
    <w:rsid w:val="00E25A86"/>
    <w:rsid w:val="00E25B78"/>
    <w:rsid w:val="00E26B95"/>
    <w:rsid w:val="00E26E76"/>
    <w:rsid w:val="00E27352"/>
    <w:rsid w:val="00E2745D"/>
    <w:rsid w:val="00E27DC9"/>
    <w:rsid w:val="00E304C9"/>
    <w:rsid w:val="00E306A7"/>
    <w:rsid w:val="00E31465"/>
    <w:rsid w:val="00E31EA6"/>
    <w:rsid w:val="00E32209"/>
    <w:rsid w:val="00E33747"/>
    <w:rsid w:val="00E33914"/>
    <w:rsid w:val="00E341DB"/>
    <w:rsid w:val="00E3451D"/>
    <w:rsid w:val="00E3478E"/>
    <w:rsid w:val="00E36756"/>
    <w:rsid w:val="00E36786"/>
    <w:rsid w:val="00E37149"/>
    <w:rsid w:val="00E372C3"/>
    <w:rsid w:val="00E3742C"/>
    <w:rsid w:val="00E37708"/>
    <w:rsid w:val="00E37A3C"/>
    <w:rsid w:val="00E37F84"/>
    <w:rsid w:val="00E4005D"/>
    <w:rsid w:val="00E40786"/>
    <w:rsid w:val="00E40F0A"/>
    <w:rsid w:val="00E414C8"/>
    <w:rsid w:val="00E41A8C"/>
    <w:rsid w:val="00E41C91"/>
    <w:rsid w:val="00E41D96"/>
    <w:rsid w:val="00E42003"/>
    <w:rsid w:val="00E42DF7"/>
    <w:rsid w:val="00E43094"/>
    <w:rsid w:val="00E43256"/>
    <w:rsid w:val="00E43781"/>
    <w:rsid w:val="00E43969"/>
    <w:rsid w:val="00E44133"/>
    <w:rsid w:val="00E448CD"/>
    <w:rsid w:val="00E44C8F"/>
    <w:rsid w:val="00E44D4D"/>
    <w:rsid w:val="00E452B7"/>
    <w:rsid w:val="00E464DD"/>
    <w:rsid w:val="00E464FD"/>
    <w:rsid w:val="00E46DA1"/>
    <w:rsid w:val="00E5032F"/>
    <w:rsid w:val="00E505E5"/>
    <w:rsid w:val="00E50E46"/>
    <w:rsid w:val="00E5237C"/>
    <w:rsid w:val="00E52791"/>
    <w:rsid w:val="00E527F1"/>
    <w:rsid w:val="00E52A3B"/>
    <w:rsid w:val="00E532E9"/>
    <w:rsid w:val="00E53F26"/>
    <w:rsid w:val="00E53FB6"/>
    <w:rsid w:val="00E54450"/>
    <w:rsid w:val="00E54808"/>
    <w:rsid w:val="00E54865"/>
    <w:rsid w:val="00E55247"/>
    <w:rsid w:val="00E554A5"/>
    <w:rsid w:val="00E55591"/>
    <w:rsid w:val="00E5594F"/>
    <w:rsid w:val="00E56092"/>
    <w:rsid w:val="00E56106"/>
    <w:rsid w:val="00E60052"/>
    <w:rsid w:val="00E60266"/>
    <w:rsid w:val="00E60826"/>
    <w:rsid w:val="00E609C6"/>
    <w:rsid w:val="00E60E73"/>
    <w:rsid w:val="00E622EC"/>
    <w:rsid w:val="00E6271F"/>
    <w:rsid w:val="00E62ADB"/>
    <w:rsid w:val="00E62C0D"/>
    <w:rsid w:val="00E62E3E"/>
    <w:rsid w:val="00E6312C"/>
    <w:rsid w:val="00E637F4"/>
    <w:rsid w:val="00E63A0A"/>
    <w:rsid w:val="00E63B3B"/>
    <w:rsid w:val="00E64050"/>
    <w:rsid w:val="00E64D18"/>
    <w:rsid w:val="00E64FA4"/>
    <w:rsid w:val="00E64FD4"/>
    <w:rsid w:val="00E65164"/>
    <w:rsid w:val="00E65593"/>
    <w:rsid w:val="00E662D2"/>
    <w:rsid w:val="00E669FA"/>
    <w:rsid w:val="00E67774"/>
    <w:rsid w:val="00E67CA1"/>
    <w:rsid w:val="00E70EAF"/>
    <w:rsid w:val="00E711D6"/>
    <w:rsid w:val="00E71932"/>
    <w:rsid w:val="00E71C89"/>
    <w:rsid w:val="00E72115"/>
    <w:rsid w:val="00E72347"/>
    <w:rsid w:val="00E725F4"/>
    <w:rsid w:val="00E727D4"/>
    <w:rsid w:val="00E73E91"/>
    <w:rsid w:val="00E74170"/>
    <w:rsid w:val="00E74729"/>
    <w:rsid w:val="00E74AE8"/>
    <w:rsid w:val="00E74DE9"/>
    <w:rsid w:val="00E754E8"/>
    <w:rsid w:val="00E75C8A"/>
    <w:rsid w:val="00E7613C"/>
    <w:rsid w:val="00E761E2"/>
    <w:rsid w:val="00E77626"/>
    <w:rsid w:val="00E7793D"/>
    <w:rsid w:val="00E77944"/>
    <w:rsid w:val="00E77ADD"/>
    <w:rsid w:val="00E77B14"/>
    <w:rsid w:val="00E80456"/>
    <w:rsid w:val="00E809C4"/>
    <w:rsid w:val="00E80DE9"/>
    <w:rsid w:val="00E8106C"/>
    <w:rsid w:val="00E81A99"/>
    <w:rsid w:val="00E826B1"/>
    <w:rsid w:val="00E82A86"/>
    <w:rsid w:val="00E82B8E"/>
    <w:rsid w:val="00E82BD1"/>
    <w:rsid w:val="00E83195"/>
    <w:rsid w:val="00E848CF"/>
    <w:rsid w:val="00E8497B"/>
    <w:rsid w:val="00E84C23"/>
    <w:rsid w:val="00E851C5"/>
    <w:rsid w:val="00E85883"/>
    <w:rsid w:val="00E858F4"/>
    <w:rsid w:val="00E86022"/>
    <w:rsid w:val="00E86117"/>
    <w:rsid w:val="00E86524"/>
    <w:rsid w:val="00E8671B"/>
    <w:rsid w:val="00E868EB"/>
    <w:rsid w:val="00E86B69"/>
    <w:rsid w:val="00E86C79"/>
    <w:rsid w:val="00E8710E"/>
    <w:rsid w:val="00E87222"/>
    <w:rsid w:val="00E8727D"/>
    <w:rsid w:val="00E874EA"/>
    <w:rsid w:val="00E87968"/>
    <w:rsid w:val="00E901EB"/>
    <w:rsid w:val="00E9021C"/>
    <w:rsid w:val="00E90C57"/>
    <w:rsid w:val="00E9124C"/>
    <w:rsid w:val="00E91C1E"/>
    <w:rsid w:val="00E91DD9"/>
    <w:rsid w:val="00E925F7"/>
    <w:rsid w:val="00E927D3"/>
    <w:rsid w:val="00E92E76"/>
    <w:rsid w:val="00E93A7E"/>
    <w:rsid w:val="00E93D61"/>
    <w:rsid w:val="00E93EDB"/>
    <w:rsid w:val="00E94396"/>
    <w:rsid w:val="00E943F0"/>
    <w:rsid w:val="00E94DC3"/>
    <w:rsid w:val="00E95487"/>
    <w:rsid w:val="00E9549E"/>
    <w:rsid w:val="00E9603C"/>
    <w:rsid w:val="00E960F1"/>
    <w:rsid w:val="00E96862"/>
    <w:rsid w:val="00E96C99"/>
    <w:rsid w:val="00E9723C"/>
    <w:rsid w:val="00E9772A"/>
    <w:rsid w:val="00EA058D"/>
    <w:rsid w:val="00EA0AAC"/>
    <w:rsid w:val="00EA0AC0"/>
    <w:rsid w:val="00EA0CAB"/>
    <w:rsid w:val="00EA1B74"/>
    <w:rsid w:val="00EA22AB"/>
    <w:rsid w:val="00EA3270"/>
    <w:rsid w:val="00EA32CC"/>
    <w:rsid w:val="00EA3F39"/>
    <w:rsid w:val="00EA4506"/>
    <w:rsid w:val="00EA4CBA"/>
    <w:rsid w:val="00EA51EC"/>
    <w:rsid w:val="00EA52DC"/>
    <w:rsid w:val="00EA5961"/>
    <w:rsid w:val="00EA5A91"/>
    <w:rsid w:val="00EA636C"/>
    <w:rsid w:val="00EA6550"/>
    <w:rsid w:val="00EA66FD"/>
    <w:rsid w:val="00EA779B"/>
    <w:rsid w:val="00EA7C17"/>
    <w:rsid w:val="00EA7FAE"/>
    <w:rsid w:val="00EA7FFD"/>
    <w:rsid w:val="00EB02B9"/>
    <w:rsid w:val="00EB0383"/>
    <w:rsid w:val="00EB0AAA"/>
    <w:rsid w:val="00EB1536"/>
    <w:rsid w:val="00EB1852"/>
    <w:rsid w:val="00EB2B36"/>
    <w:rsid w:val="00EB3EAC"/>
    <w:rsid w:val="00EB47FB"/>
    <w:rsid w:val="00EB50B5"/>
    <w:rsid w:val="00EB5144"/>
    <w:rsid w:val="00EB539E"/>
    <w:rsid w:val="00EB53A3"/>
    <w:rsid w:val="00EB6B61"/>
    <w:rsid w:val="00EB7459"/>
    <w:rsid w:val="00EB7E48"/>
    <w:rsid w:val="00EC01FA"/>
    <w:rsid w:val="00EC0425"/>
    <w:rsid w:val="00EC09C2"/>
    <w:rsid w:val="00EC0B74"/>
    <w:rsid w:val="00EC0BB8"/>
    <w:rsid w:val="00EC11E2"/>
    <w:rsid w:val="00EC1317"/>
    <w:rsid w:val="00EC22D3"/>
    <w:rsid w:val="00EC22DB"/>
    <w:rsid w:val="00EC25B9"/>
    <w:rsid w:val="00EC2A00"/>
    <w:rsid w:val="00EC2E84"/>
    <w:rsid w:val="00EC31F1"/>
    <w:rsid w:val="00EC3E23"/>
    <w:rsid w:val="00EC3F3A"/>
    <w:rsid w:val="00EC41CC"/>
    <w:rsid w:val="00EC4A0D"/>
    <w:rsid w:val="00EC5840"/>
    <w:rsid w:val="00EC5957"/>
    <w:rsid w:val="00EC6073"/>
    <w:rsid w:val="00EC60B8"/>
    <w:rsid w:val="00EC6307"/>
    <w:rsid w:val="00EC6F01"/>
    <w:rsid w:val="00EC7489"/>
    <w:rsid w:val="00EC7734"/>
    <w:rsid w:val="00EC7B1F"/>
    <w:rsid w:val="00EC7D83"/>
    <w:rsid w:val="00ED042D"/>
    <w:rsid w:val="00ED0F2B"/>
    <w:rsid w:val="00ED1236"/>
    <w:rsid w:val="00ED1252"/>
    <w:rsid w:val="00ED1472"/>
    <w:rsid w:val="00ED1FE6"/>
    <w:rsid w:val="00ED217A"/>
    <w:rsid w:val="00ED2301"/>
    <w:rsid w:val="00ED2348"/>
    <w:rsid w:val="00ED2ADC"/>
    <w:rsid w:val="00ED2BA6"/>
    <w:rsid w:val="00ED30B8"/>
    <w:rsid w:val="00ED3107"/>
    <w:rsid w:val="00ED3166"/>
    <w:rsid w:val="00ED34B3"/>
    <w:rsid w:val="00ED3927"/>
    <w:rsid w:val="00ED39BE"/>
    <w:rsid w:val="00ED4234"/>
    <w:rsid w:val="00ED4472"/>
    <w:rsid w:val="00ED44F4"/>
    <w:rsid w:val="00ED4537"/>
    <w:rsid w:val="00ED45FF"/>
    <w:rsid w:val="00ED46AB"/>
    <w:rsid w:val="00ED4FAE"/>
    <w:rsid w:val="00ED50A6"/>
    <w:rsid w:val="00ED5B73"/>
    <w:rsid w:val="00ED5C20"/>
    <w:rsid w:val="00ED6288"/>
    <w:rsid w:val="00ED67CF"/>
    <w:rsid w:val="00ED68C4"/>
    <w:rsid w:val="00ED691A"/>
    <w:rsid w:val="00ED6A13"/>
    <w:rsid w:val="00ED775C"/>
    <w:rsid w:val="00EE04EC"/>
    <w:rsid w:val="00EE0903"/>
    <w:rsid w:val="00EE0B85"/>
    <w:rsid w:val="00EE1185"/>
    <w:rsid w:val="00EE121B"/>
    <w:rsid w:val="00EE15D1"/>
    <w:rsid w:val="00EE1635"/>
    <w:rsid w:val="00EE1CB3"/>
    <w:rsid w:val="00EE32B3"/>
    <w:rsid w:val="00EE3B8F"/>
    <w:rsid w:val="00EE3D62"/>
    <w:rsid w:val="00EE48CB"/>
    <w:rsid w:val="00EE4C69"/>
    <w:rsid w:val="00EE51CE"/>
    <w:rsid w:val="00EE576A"/>
    <w:rsid w:val="00EE6487"/>
    <w:rsid w:val="00EE654E"/>
    <w:rsid w:val="00EE65C8"/>
    <w:rsid w:val="00EE716A"/>
    <w:rsid w:val="00EE73C5"/>
    <w:rsid w:val="00EE73FB"/>
    <w:rsid w:val="00EE7588"/>
    <w:rsid w:val="00EE7799"/>
    <w:rsid w:val="00EE797B"/>
    <w:rsid w:val="00EF01A8"/>
    <w:rsid w:val="00EF0D6F"/>
    <w:rsid w:val="00EF1CBD"/>
    <w:rsid w:val="00EF2177"/>
    <w:rsid w:val="00EF26EC"/>
    <w:rsid w:val="00EF2BD3"/>
    <w:rsid w:val="00EF302B"/>
    <w:rsid w:val="00EF3450"/>
    <w:rsid w:val="00EF36DD"/>
    <w:rsid w:val="00EF3BDF"/>
    <w:rsid w:val="00EF3C9E"/>
    <w:rsid w:val="00EF3ED3"/>
    <w:rsid w:val="00EF3FB7"/>
    <w:rsid w:val="00EF40CB"/>
    <w:rsid w:val="00EF4582"/>
    <w:rsid w:val="00EF4665"/>
    <w:rsid w:val="00EF4AAB"/>
    <w:rsid w:val="00EF5023"/>
    <w:rsid w:val="00EF51BF"/>
    <w:rsid w:val="00EF5A70"/>
    <w:rsid w:val="00EF61C3"/>
    <w:rsid w:val="00EF6570"/>
    <w:rsid w:val="00EF6B57"/>
    <w:rsid w:val="00EF6F43"/>
    <w:rsid w:val="00EF7164"/>
    <w:rsid w:val="00EF7C97"/>
    <w:rsid w:val="00F0037A"/>
    <w:rsid w:val="00F007F2"/>
    <w:rsid w:val="00F00A4F"/>
    <w:rsid w:val="00F00BAF"/>
    <w:rsid w:val="00F00C4F"/>
    <w:rsid w:val="00F01918"/>
    <w:rsid w:val="00F01B85"/>
    <w:rsid w:val="00F01E94"/>
    <w:rsid w:val="00F02238"/>
    <w:rsid w:val="00F02AC9"/>
    <w:rsid w:val="00F02EC5"/>
    <w:rsid w:val="00F03021"/>
    <w:rsid w:val="00F031F9"/>
    <w:rsid w:val="00F037F0"/>
    <w:rsid w:val="00F0498B"/>
    <w:rsid w:val="00F0564D"/>
    <w:rsid w:val="00F0582C"/>
    <w:rsid w:val="00F058AC"/>
    <w:rsid w:val="00F077BE"/>
    <w:rsid w:val="00F078B7"/>
    <w:rsid w:val="00F078EB"/>
    <w:rsid w:val="00F07ABD"/>
    <w:rsid w:val="00F07F71"/>
    <w:rsid w:val="00F109BB"/>
    <w:rsid w:val="00F10DA3"/>
    <w:rsid w:val="00F11135"/>
    <w:rsid w:val="00F11F39"/>
    <w:rsid w:val="00F11FE5"/>
    <w:rsid w:val="00F125AC"/>
    <w:rsid w:val="00F12A53"/>
    <w:rsid w:val="00F12B0A"/>
    <w:rsid w:val="00F12CAB"/>
    <w:rsid w:val="00F13CA4"/>
    <w:rsid w:val="00F13EC7"/>
    <w:rsid w:val="00F14AF8"/>
    <w:rsid w:val="00F14D4D"/>
    <w:rsid w:val="00F15727"/>
    <w:rsid w:val="00F158F2"/>
    <w:rsid w:val="00F15C7F"/>
    <w:rsid w:val="00F162EA"/>
    <w:rsid w:val="00F164FC"/>
    <w:rsid w:val="00F165DC"/>
    <w:rsid w:val="00F16C35"/>
    <w:rsid w:val="00F16F47"/>
    <w:rsid w:val="00F16FC3"/>
    <w:rsid w:val="00F17A83"/>
    <w:rsid w:val="00F200F9"/>
    <w:rsid w:val="00F20B31"/>
    <w:rsid w:val="00F20F40"/>
    <w:rsid w:val="00F217AA"/>
    <w:rsid w:val="00F21FFC"/>
    <w:rsid w:val="00F222CD"/>
    <w:rsid w:val="00F2239E"/>
    <w:rsid w:val="00F224BC"/>
    <w:rsid w:val="00F22B0D"/>
    <w:rsid w:val="00F22B78"/>
    <w:rsid w:val="00F22BF1"/>
    <w:rsid w:val="00F22C42"/>
    <w:rsid w:val="00F22C62"/>
    <w:rsid w:val="00F23739"/>
    <w:rsid w:val="00F23A3B"/>
    <w:rsid w:val="00F23F32"/>
    <w:rsid w:val="00F24DFB"/>
    <w:rsid w:val="00F251F0"/>
    <w:rsid w:val="00F2574E"/>
    <w:rsid w:val="00F257CC"/>
    <w:rsid w:val="00F25DE7"/>
    <w:rsid w:val="00F25F4D"/>
    <w:rsid w:val="00F26B4F"/>
    <w:rsid w:val="00F26D2F"/>
    <w:rsid w:val="00F27277"/>
    <w:rsid w:val="00F27A57"/>
    <w:rsid w:val="00F27C82"/>
    <w:rsid w:val="00F314D8"/>
    <w:rsid w:val="00F317C2"/>
    <w:rsid w:val="00F3189F"/>
    <w:rsid w:val="00F31A48"/>
    <w:rsid w:val="00F32F88"/>
    <w:rsid w:val="00F3310B"/>
    <w:rsid w:val="00F33744"/>
    <w:rsid w:val="00F337C0"/>
    <w:rsid w:val="00F33A63"/>
    <w:rsid w:val="00F33CD8"/>
    <w:rsid w:val="00F33F5A"/>
    <w:rsid w:val="00F3432E"/>
    <w:rsid w:val="00F34487"/>
    <w:rsid w:val="00F34BF2"/>
    <w:rsid w:val="00F34D08"/>
    <w:rsid w:val="00F35537"/>
    <w:rsid w:val="00F36447"/>
    <w:rsid w:val="00F36FFD"/>
    <w:rsid w:val="00F3722D"/>
    <w:rsid w:val="00F3760C"/>
    <w:rsid w:val="00F40D30"/>
    <w:rsid w:val="00F40D97"/>
    <w:rsid w:val="00F41243"/>
    <w:rsid w:val="00F414F5"/>
    <w:rsid w:val="00F41809"/>
    <w:rsid w:val="00F41DE4"/>
    <w:rsid w:val="00F420C2"/>
    <w:rsid w:val="00F42137"/>
    <w:rsid w:val="00F42AA1"/>
    <w:rsid w:val="00F42B5D"/>
    <w:rsid w:val="00F42E98"/>
    <w:rsid w:val="00F4302D"/>
    <w:rsid w:val="00F4340A"/>
    <w:rsid w:val="00F4351F"/>
    <w:rsid w:val="00F4390B"/>
    <w:rsid w:val="00F44983"/>
    <w:rsid w:val="00F44D12"/>
    <w:rsid w:val="00F45251"/>
    <w:rsid w:val="00F45BA9"/>
    <w:rsid w:val="00F45D4F"/>
    <w:rsid w:val="00F466B2"/>
    <w:rsid w:val="00F46D99"/>
    <w:rsid w:val="00F46F8B"/>
    <w:rsid w:val="00F47063"/>
    <w:rsid w:val="00F47642"/>
    <w:rsid w:val="00F47A3D"/>
    <w:rsid w:val="00F47E46"/>
    <w:rsid w:val="00F50215"/>
    <w:rsid w:val="00F50272"/>
    <w:rsid w:val="00F50319"/>
    <w:rsid w:val="00F50B5C"/>
    <w:rsid w:val="00F50C42"/>
    <w:rsid w:val="00F50E3D"/>
    <w:rsid w:val="00F519BC"/>
    <w:rsid w:val="00F51C43"/>
    <w:rsid w:val="00F51DB6"/>
    <w:rsid w:val="00F51FEA"/>
    <w:rsid w:val="00F53E5E"/>
    <w:rsid w:val="00F54844"/>
    <w:rsid w:val="00F54887"/>
    <w:rsid w:val="00F55201"/>
    <w:rsid w:val="00F555CA"/>
    <w:rsid w:val="00F55A00"/>
    <w:rsid w:val="00F55B9D"/>
    <w:rsid w:val="00F570AC"/>
    <w:rsid w:val="00F57592"/>
    <w:rsid w:val="00F57C49"/>
    <w:rsid w:val="00F616B3"/>
    <w:rsid w:val="00F61C5C"/>
    <w:rsid w:val="00F623AF"/>
    <w:rsid w:val="00F62B24"/>
    <w:rsid w:val="00F62E24"/>
    <w:rsid w:val="00F62F33"/>
    <w:rsid w:val="00F637F7"/>
    <w:rsid w:val="00F63D15"/>
    <w:rsid w:val="00F64886"/>
    <w:rsid w:val="00F64BBA"/>
    <w:rsid w:val="00F64D93"/>
    <w:rsid w:val="00F6536B"/>
    <w:rsid w:val="00F653D8"/>
    <w:rsid w:val="00F6614D"/>
    <w:rsid w:val="00F661EE"/>
    <w:rsid w:val="00F665D0"/>
    <w:rsid w:val="00F666DB"/>
    <w:rsid w:val="00F66FEF"/>
    <w:rsid w:val="00F67E7C"/>
    <w:rsid w:val="00F702CB"/>
    <w:rsid w:val="00F70A74"/>
    <w:rsid w:val="00F70DFB"/>
    <w:rsid w:val="00F70F12"/>
    <w:rsid w:val="00F712DA"/>
    <w:rsid w:val="00F71508"/>
    <w:rsid w:val="00F72256"/>
    <w:rsid w:val="00F73506"/>
    <w:rsid w:val="00F73F4A"/>
    <w:rsid w:val="00F741AD"/>
    <w:rsid w:val="00F74528"/>
    <w:rsid w:val="00F74A3D"/>
    <w:rsid w:val="00F74AAB"/>
    <w:rsid w:val="00F74E3D"/>
    <w:rsid w:val="00F7525B"/>
    <w:rsid w:val="00F76130"/>
    <w:rsid w:val="00F7674D"/>
    <w:rsid w:val="00F76A2E"/>
    <w:rsid w:val="00F772BB"/>
    <w:rsid w:val="00F77626"/>
    <w:rsid w:val="00F77775"/>
    <w:rsid w:val="00F80D60"/>
    <w:rsid w:val="00F81047"/>
    <w:rsid w:val="00F81400"/>
    <w:rsid w:val="00F816AC"/>
    <w:rsid w:val="00F8170D"/>
    <w:rsid w:val="00F81982"/>
    <w:rsid w:val="00F81C3B"/>
    <w:rsid w:val="00F82D3C"/>
    <w:rsid w:val="00F82E49"/>
    <w:rsid w:val="00F8324A"/>
    <w:rsid w:val="00F83B60"/>
    <w:rsid w:val="00F83EC5"/>
    <w:rsid w:val="00F84315"/>
    <w:rsid w:val="00F8465B"/>
    <w:rsid w:val="00F84AC7"/>
    <w:rsid w:val="00F851CE"/>
    <w:rsid w:val="00F856C9"/>
    <w:rsid w:val="00F8573D"/>
    <w:rsid w:val="00F85EA3"/>
    <w:rsid w:val="00F86945"/>
    <w:rsid w:val="00F86C00"/>
    <w:rsid w:val="00F87277"/>
    <w:rsid w:val="00F87316"/>
    <w:rsid w:val="00F87764"/>
    <w:rsid w:val="00F902FA"/>
    <w:rsid w:val="00F907C1"/>
    <w:rsid w:val="00F91239"/>
    <w:rsid w:val="00F914C0"/>
    <w:rsid w:val="00F918C2"/>
    <w:rsid w:val="00F92AC6"/>
    <w:rsid w:val="00F92F93"/>
    <w:rsid w:val="00F94D70"/>
    <w:rsid w:val="00F94DA6"/>
    <w:rsid w:val="00F94E0D"/>
    <w:rsid w:val="00F95023"/>
    <w:rsid w:val="00F955A3"/>
    <w:rsid w:val="00F956CF"/>
    <w:rsid w:val="00F95D4B"/>
    <w:rsid w:val="00F96716"/>
    <w:rsid w:val="00F96DD1"/>
    <w:rsid w:val="00F9705A"/>
    <w:rsid w:val="00F97882"/>
    <w:rsid w:val="00F97A3E"/>
    <w:rsid w:val="00F97CC8"/>
    <w:rsid w:val="00F97D31"/>
    <w:rsid w:val="00F97F50"/>
    <w:rsid w:val="00FA04BC"/>
    <w:rsid w:val="00FA11BF"/>
    <w:rsid w:val="00FA2538"/>
    <w:rsid w:val="00FA2A3C"/>
    <w:rsid w:val="00FA2CD0"/>
    <w:rsid w:val="00FA3401"/>
    <w:rsid w:val="00FA383E"/>
    <w:rsid w:val="00FA4CDA"/>
    <w:rsid w:val="00FA4F4A"/>
    <w:rsid w:val="00FA5690"/>
    <w:rsid w:val="00FA5808"/>
    <w:rsid w:val="00FA5812"/>
    <w:rsid w:val="00FA58DD"/>
    <w:rsid w:val="00FA590E"/>
    <w:rsid w:val="00FA61C1"/>
    <w:rsid w:val="00FA62FF"/>
    <w:rsid w:val="00FA64FA"/>
    <w:rsid w:val="00FA6694"/>
    <w:rsid w:val="00FA6C0A"/>
    <w:rsid w:val="00FA6EB3"/>
    <w:rsid w:val="00FA70BA"/>
    <w:rsid w:val="00FA78AC"/>
    <w:rsid w:val="00FB05E1"/>
    <w:rsid w:val="00FB066D"/>
    <w:rsid w:val="00FB0ED0"/>
    <w:rsid w:val="00FB18BE"/>
    <w:rsid w:val="00FB1E54"/>
    <w:rsid w:val="00FB1EA7"/>
    <w:rsid w:val="00FB1F8C"/>
    <w:rsid w:val="00FB20AE"/>
    <w:rsid w:val="00FB22E4"/>
    <w:rsid w:val="00FB2C1E"/>
    <w:rsid w:val="00FB2E26"/>
    <w:rsid w:val="00FB3620"/>
    <w:rsid w:val="00FB383E"/>
    <w:rsid w:val="00FB3924"/>
    <w:rsid w:val="00FB3B4F"/>
    <w:rsid w:val="00FB460A"/>
    <w:rsid w:val="00FB465F"/>
    <w:rsid w:val="00FB46CE"/>
    <w:rsid w:val="00FB4D45"/>
    <w:rsid w:val="00FB5659"/>
    <w:rsid w:val="00FB5869"/>
    <w:rsid w:val="00FB5BAB"/>
    <w:rsid w:val="00FB5E7F"/>
    <w:rsid w:val="00FB5FFB"/>
    <w:rsid w:val="00FB69E7"/>
    <w:rsid w:val="00FB6CAC"/>
    <w:rsid w:val="00FB72D0"/>
    <w:rsid w:val="00FB748A"/>
    <w:rsid w:val="00FB75FA"/>
    <w:rsid w:val="00FB76BE"/>
    <w:rsid w:val="00FB7948"/>
    <w:rsid w:val="00FB7E1A"/>
    <w:rsid w:val="00FC000D"/>
    <w:rsid w:val="00FC034C"/>
    <w:rsid w:val="00FC065B"/>
    <w:rsid w:val="00FC0944"/>
    <w:rsid w:val="00FC0C46"/>
    <w:rsid w:val="00FC0EC4"/>
    <w:rsid w:val="00FC0FFE"/>
    <w:rsid w:val="00FC138F"/>
    <w:rsid w:val="00FC144D"/>
    <w:rsid w:val="00FC14B3"/>
    <w:rsid w:val="00FC16EF"/>
    <w:rsid w:val="00FC1E56"/>
    <w:rsid w:val="00FC2093"/>
    <w:rsid w:val="00FC22DF"/>
    <w:rsid w:val="00FC24CD"/>
    <w:rsid w:val="00FC3CC8"/>
    <w:rsid w:val="00FC3E70"/>
    <w:rsid w:val="00FC4775"/>
    <w:rsid w:val="00FC5408"/>
    <w:rsid w:val="00FC55A5"/>
    <w:rsid w:val="00FC5F71"/>
    <w:rsid w:val="00FC6461"/>
    <w:rsid w:val="00FC65FF"/>
    <w:rsid w:val="00FC77C8"/>
    <w:rsid w:val="00FD0639"/>
    <w:rsid w:val="00FD0E09"/>
    <w:rsid w:val="00FD1DE2"/>
    <w:rsid w:val="00FD1F79"/>
    <w:rsid w:val="00FD27C9"/>
    <w:rsid w:val="00FD28C5"/>
    <w:rsid w:val="00FD2C3D"/>
    <w:rsid w:val="00FD3116"/>
    <w:rsid w:val="00FD334D"/>
    <w:rsid w:val="00FD3EA0"/>
    <w:rsid w:val="00FD4444"/>
    <w:rsid w:val="00FD48AC"/>
    <w:rsid w:val="00FD55DA"/>
    <w:rsid w:val="00FD5776"/>
    <w:rsid w:val="00FD613E"/>
    <w:rsid w:val="00FD63B4"/>
    <w:rsid w:val="00FD67EC"/>
    <w:rsid w:val="00FD6E7E"/>
    <w:rsid w:val="00FD6F6C"/>
    <w:rsid w:val="00FD77A5"/>
    <w:rsid w:val="00FD7DB2"/>
    <w:rsid w:val="00FE0668"/>
    <w:rsid w:val="00FE0ED9"/>
    <w:rsid w:val="00FE1A91"/>
    <w:rsid w:val="00FE2171"/>
    <w:rsid w:val="00FE2852"/>
    <w:rsid w:val="00FE2D40"/>
    <w:rsid w:val="00FE3191"/>
    <w:rsid w:val="00FE3471"/>
    <w:rsid w:val="00FE4733"/>
    <w:rsid w:val="00FE49BA"/>
    <w:rsid w:val="00FE591D"/>
    <w:rsid w:val="00FE5A98"/>
    <w:rsid w:val="00FE5AAA"/>
    <w:rsid w:val="00FE5C1A"/>
    <w:rsid w:val="00FE64BF"/>
    <w:rsid w:val="00FE6A34"/>
    <w:rsid w:val="00FE753E"/>
    <w:rsid w:val="00FF004C"/>
    <w:rsid w:val="00FF09B6"/>
    <w:rsid w:val="00FF09FE"/>
    <w:rsid w:val="00FF10D7"/>
    <w:rsid w:val="00FF1820"/>
    <w:rsid w:val="00FF1CC9"/>
    <w:rsid w:val="00FF2375"/>
    <w:rsid w:val="00FF23BC"/>
    <w:rsid w:val="00FF23DF"/>
    <w:rsid w:val="00FF38CB"/>
    <w:rsid w:val="00FF393B"/>
    <w:rsid w:val="00FF47E4"/>
    <w:rsid w:val="00FF4D12"/>
    <w:rsid w:val="00FF4E89"/>
    <w:rsid w:val="00FF506F"/>
    <w:rsid w:val="00FF5132"/>
    <w:rsid w:val="00FF522E"/>
    <w:rsid w:val="00FF58ED"/>
    <w:rsid w:val="00FF5BDF"/>
    <w:rsid w:val="00FF65F2"/>
    <w:rsid w:val="00FF6883"/>
    <w:rsid w:val="00FF690B"/>
    <w:rsid w:val="00FF70CA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576F6D03"/>
  <w15:docId w15:val="{D89AB921-5646-48C5-B54D-642F033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  <w:rPr>
      <w:lang w:val="en-NZ"/>
    </w:rPr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16B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3D6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50FE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87BF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047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linkedin.com/in/pearl-wu-558652138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zhaohanxiong/OxfordCV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earlwuyi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earlwuyi.github.io/PearlWu/Certification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pearlwuyi@gmail.com" TargetMode="Externa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hyperlink" Target="https://github.com/zhaohanxiong/UoA_ABI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io506\AppData\Roaming\Microsoft\Templates\Balanced%20Resume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Zhaohan Xiong</Abstract>
  <CompanyAddress/>
  <CompanyPhone>0297707890</CompanyPhone>
  <CompanyFax/>
  <CompanyEmail>zhaohanx@hotmail.com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F9722-F0E6-4AD3-A078-2A5816A1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5765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www.6-6.cn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Zhaohan Xiong</dc:creator>
  <cp:keywords>https:/www.linkedin.com/in/zhaohan-xiong-8076a1117</cp:keywords>
  <cp:lastModifiedBy>zhaohan xiong</cp:lastModifiedBy>
  <cp:revision>9412</cp:revision>
  <cp:lastPrinted>2023-08-06T10:50:00Z</cp:lastPrinted>
  <dcterms:created xsi:type="dcterms:W3CDTF">2018-01-31T23:48:00Z</dcterms:created>
  <dcterms:modified xsi:type="dcterms:W3CDTF">2023-08-13T10:43:00Z</dcterms:modified>
</cp:coreProperties>
</file>